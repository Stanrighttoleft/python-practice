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p w14:paraId="55B95F67" w14:textId="77777777" w:rsidR="0005061F" w:rsidRDefault="0005061F" w:rsidP="0005061F">
      <w:pPr>
        <w:pBdr>
          <w:top w:val="single" w:sz="4" w:space="1" w:color="2D739F"/>
          <w:left w:val="single" w:sz="4" w:space="4" w:color="2D739F"/>
          <w:bottom w:val="single" w:sz="4" w:space="1" w:color="2D739F"/>
          <w:right w:val="single" w:sz="4" w:space="4" w:color="2D739F"/>
        </w:pBdr>
        <w:rPr>
          <w:color w:val="8B0000"/>
          <w:szCs w:val="24"/>
          <w:lang w:eastAsia="en-AU"/>
        </w:rPr>
      </w:pPr>
      <w:bookmarkStart w:id="3" w:name="Qualification"/>
      <w:bookmarkEnd w:id="3"/>
      <w:r w:rsidRPr="00123F75">
        <w:rPr>
          <w:color w:val="8B0000"/>
          <w:szCs w:val="24"/>
          <w:lang w:eastAsia="en-AU"/>
        </w:rPr>
        <w:t xml:space="preserve">Teaching staff/student </w:t>
      </w:r>
      <w:r>
        <w:rPr>
          <w:color w:val="8B0000"/>
          <w:szCs w:val="24"/>
          <w:lang w:eastAsia="en-AU"/>
        </w:rPr>
        <w:t>to</w:t>
      </w:r>
      <w:r w:rsidRPr="00123F75">
        <w:rPr>
          <w:color w:val="8B0000"/>
          <w:szCs w:val="24"/>
          <w:lang w:eastAsia="en-AU"/>
        </w:rPr>
        <w:t xml:space="preserve"> select the correct qualification the student is enrolled in from the below dropdown list:</w:t>
      </w:r>
    </w:p>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3)" w:value="ICT40120 | Certificate IV in Information Technology (3)"/>
        </w:comboBox>
      </w:sdtPr>
      <w:sdtContent>
        <w:p w14:paraId="438DDAF1" w14:textId="5F3FADCF" w:rsidR="0005061F" w:rsidRDefault="0059528B"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(3)</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DE19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351276C3"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881275421</w:t>
      </w:r>
    </w:p>
    <w:p w14:paraId="7F2A5EB0" w14:textId="77777777" w:rsidR="00E8244F" w:rsidRDefault="009C1D48" w:rsidP="00E8244F">
      <w:pPr>
        <w:pStyle w:val="Heading3"/>
      </w:pPr>
      <w:r w:rsidRPr="00AA18CF">
        <w:t xml:space="preserve">Student </w:t>
      </w:r>
      <w:r>
        <w:t>name</w:t>
      </w:r>
    </w:p>
    <w:p w14:paraId="177F8B63" w14:textId="52BF4862"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Ming Chi Hsiao</w:t>
      </w: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30FC3823" w:rsidR="00E8244F" w:rsidRDefault="00F24B8C" w:rsidP="00E8244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Ming Chi Hsiao 07/04/2024</w:t>
      </w: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77777777" w:rsidR="00E8244F" w:rsidRDefault="00E8244F" w:rsidP="00E8244F">
      <w:pPr>
        <w:rPr>
          <w:lang w:eastAsia="en-AU"/>
        </w:rPr>
        <w:sectPr w:rsidR="00E8244F" w:rsidSect="00DE1988">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6F895968" w14:textId="2D14D75A" w:rsidR="00A8298B" w:rsidRPr="006C352E" w:rsidRDefault="00A8298B" w:rsidP="00A8298B">
      <w:pPr>
        <w:pStyle w:val="SmallerText-Black"/>
        <w:tabs>
          <w:tab w:val="left" w:pos="2127"/>
        </w:tabs>
      </w:pPr>
      <w:r w:rsidRPr="006C352E">
        <w:lastRenderedPageBreak/>
        <w:t>Version:</w:t>
      </w:r>
      <w:r w:rsidRPr="006C352E">
        <w:tab/>
        <w:t>2021</w:t>
      </w:r>
      <w:r w:rsidR="00B441F1">
        <w:t>1028</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ABA5FEA" w:rsidR="00A8298B" w:rsidRPr="006C352E" w:rsidRDefault="00A8298B" w:rsidP="00A8298B">
      <w:pPr>
        <w:pStyle w:val="SmallerText-Black"/>
        <w:tabs>
          <w:tab w:val="left" w:pos="2127"/>
        </w:tabs>
        <w:rPr>
          <w:color w:val="595959"/>
        </w:rPr>
      </w:pPr>
      <w:r w:rsidRPr="006C352E">
        <w:t>Date modified:</w:t>
      </w:r>
      <w:r w:rsidRPr="006C352E">
        <w:tab/>
      </w:r>
      <w:r w:rsidR="00B441F1">
        <w:t>28 October 2021</w:t>
      </w:r>
    </w:p>
    <w:p w14:paraId="21C0797D" w14:textId="77777777" w:rsidR="00E8244F" w:rsidRPr="00867E80" w:rsidRDefault="00E8244F" w:rsidP="00E8244F">
      <w:pPr>
        <w:pStyle w:val="SmallerText-Black"/>
      </w:pPr>
    </w:p>
    <w:p w14:paraId="700164A2" w14:textId="5262690D" w:rsidR="00E8244F" w:rsidRDefault="009C1D48" w:rsidP="00E8244F">
      <w:r>
        <w:t>For queries, please contact:</w:t>
      </w:r>
    </w:p>
    <w:p w14:paraId="5379661B" w14:textId="77777777" w:rsidR="00A80846" w:rsidRPr="006C352E" w:rsidRDefault="00A80846" w:rsidP="00A80846">
      <w:pPr>
        <w:pStyle w:val="SmallerText-Black"/>
        <w:tabs>
          <w:tab w:val="left" w:pos="2127"/>
        </w:tabs>
      </w:pPr>
      <w:r w:rsidRPr="006C352E">
        <w:t>Technology and Business Services SkillsPoint</w:t>
      </w:r>
    </w:p>
    <w:p w14:paraId="734F0EFE" w14:textId="77777777" w:rsidR="00A80846" w:rsidRPr="006C352E" w:rsidRDefault="00A80846" w:rsidP="00A80846">
      <w:pPr>
        <w:pStyle w:val="SmallerText-Black"/>
      </w:pPr>
      <w:r w:rsidRPr="006C352E">
        <w:t>Ultimo</w:t>
      </w:r>
    </w:p>
    <w:p w14:paraId="24650B90" w14:textId="77777777" w:rsidR="00A80846" w:rsidRDefault="00A80846" w:rsidP="00E8244F"/>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0A8BB116" w:rsidR="00E8244F" w:rsidRPr="000301F0" w:rsidRDefault="009C1D48" w:rsidP="00E8244F">
      <w:pPr>
        <w:pStyle w:val="SmallerText-Black"/>
      </w:pPr>
      <w:r w:rsidRPr="000301F0">
        <w:t>The contents in this docum</w:t>
      </w:r>
      <w:r>
        <w:t xml:space="preserve">ent is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C4592E">
        <w:rPr>
          <w:noProof/>
        </w:rPr>
        <w:t>7 April 2024</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DE1988">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47403E15" w:rsidR="00E8244F" w:rsidRPr="00433A0C" w:rsidRDefault="00433A0C" w:rsidP="0017374C">
            <w:pPr>
              <w:pStyle w:val="Body"/>
              <w:rPr>
                <w:szCs w:val="24"/>
                <w:lang w:eastAsia="en-AU"/>
              </w:rPr>
            </w:pPr>
            <w:r w:rsidRPr="00433A0C">
              <w:rPr>
                <w:szCs w:val="24"/>
                <w:lang w:eastAsia="en-AU"/>
              </w:rPr>
              <w:t>2</w:t>
            </w:r>
            <w:r w:rsidR="009C1D48" w:rsidRPr="00433A0C">
              <w:rPr>
                <w:szCs w:val="24"/>
                <w:lang w:eastAsia="en-AU"/>
              </w:rPr>
              <w:t xml:space="preserve"> of </w:t>
            </w:r>
            <w:r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The project brief</w:t>
            </w:r>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Design the application</w:t>
            </w:r>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Develop the program</w:t>
            </w:r>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Program debugging</w:t>
            </w:r>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ICTPRG302_AE_Pro_Appx</w:t>
              </w:r>
            </w:hyperlink>
            <w:r w:rsidR="00F53F24">
              <w:t xml:space="preserve"> which contains:</w:t>
            </w:r>
          </w:p>
          <w:p w14:paraId="3E0D338A" w14:textId="1270AF7F" w:rsidR="00433A0C" w:rsidRDefault="00433A0C" w:rsidP="4D833FAF">
            <w:pPr>
              <w:pStyle w:val="Body"/>
              <w:numPr>
                <w:ilvl w:val="1"/>
                <w:numId w:val="30"/>
              </w:numPr>
            </w:pPr>
            <w:r>
              <w:t>Gelos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r>
              <w:t>Gelos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ime allowed</w:t>
            </w:r>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Refer to UAG</w:t>
            </w:r>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Assessment feedback, review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hyperlink r:id="rId32" w:tgtFrame="_blank" w:history="1">
        <w:r w:rsidRPr="0001002E">
          <w:rPr>
            <w:rStyle w:val="Hyperlink"/>
          </w:rPr>
          <w:t>Gelos Enterprises</w:t>
        </w:r>
      </w:hyperlink>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r>
        <w:rPr>
          <w:szCs w:val="24"/>
          <w:lang w:eastAsia="en-AU"/>
        </w:rPr>
        <w:t xml:space="preserve">Gelos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symbols or letters. The default password length should be applied, but users should also be allowed to choose how many characters</w:t>
      </w:r>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r w:rsidRPr="4D833FAF">
        <w:rPr>
          <w:b/>
          <w:bCs/>
          <w:lang w:eastAsia="en-AU"/>
        </w:rPr>
        <w:t>accounts.txt</w:t>
      </w:r>
    </w:p>
    <w:p w14:paraId="2034B448" w14:textId="77777777"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(assuming that only admin have access to this program).</w:t>
      </w:r>
    </w:p>
    <w:p w14:paraId="6E192EAB" w14:textId="77777777" w:rsidR="00563A2B" w:rsidRDefault="00563A2B" w:rsidP="00563A2B">
      <w:pPr>
        <w:rPr>
          <w:lang w:eastAsia="en-AU"/>
        </w:rPr>
      </w:pPr>
      <w:r>
        <w:rPr>
          <w:lang w:eastAsia="en-AU"/>
        </w:rPr>
        <w:t xml:space="preserve">You will need to interview your supervisor, Christina Kaiser to get all of the information you need and clarify the details of the project. </w:t>
      </w:r>
    </w:p>
    <w:p w14:paraId="57203B46" w14:textId="77777777" w:rsidR="00563A2B" w:rsidRDefault="00563A2B" w:rsidP="00563A2B">
      <w:pPr>
        <w:rPr>
          <w:lang w:eastAsia="en-AU"/>
        </w:rPr>
      </w:pPr>
      <w:r>
        <w:rPr>
          <w:lang w:eastAsia="en-AU"/>
        </w:rPr>
        <w:t>For the purpose of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3">
        <w:r w:rsidRPr="00937653">
          <w:rPr>
            <w:rStyle w:val="Hyperlink"/>
            <w:b/>
            <w:bCs/>
            <w:lang w:eastAsia="en-AU"/>
          </w:rPr>
          <w:t>interactive video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0"/>
        <w:gridCol w:w="5040"/>
        <w:gridCol w:w="8"/>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gridSpan w:val="2"/>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gridAfter w:val="1"/>
          <w:wAfter w:w="8" w:type="dxa"/>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749E6E66" w:rsidR="000A6148" w:rsidRPr="000A6148" w:rsidRDefault="00563A2B" w:rsidP="00240E8F">
            <w:pPr>
              <w:rPr>
                <w:lang w:eastAsia="en-AU"/>
              </w:rPr>
            </w:pPr>
            <w:r w:rsidRPr="007E7468">
              <w:rPr>
                <w:lang w:eastAsia="en-AU"/>
              </w:rPr>
              <w:t> </w:t>
            </w:r>
            <w:r w:rsidR="000A6148">
              <w:rPr>
                <w:lang w:eastAsia="en-AU"/>
              </w:rPr>
              <w:t>What is the programming language to use for this project?</w:t>
            </w:r>
            <w:r w:rsidR="00751C37">
              <w:rPr>
                <w:lang w:eastAsia="en-AU"/>
              </w:rPr>
              <w:t xml:space="preserve"> And what application we will use this project for?</w:t>
            </w:r>
          </w:p>
        </w:tc>
      </w:tr>
      <w:tr w:rsidR="00563A2B" w:rsidRPr="007E7468" w14:paraId="769AF062" w14:textId="77777777" w:rsidTr="00240E8F">
        <w:trPr>
          <w:gridAfter w:val="1"/>
          <w:wAfter w:w="8" w:type="dxa"/>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0F53351C" w:rsidR="00563A2B" w:rsidRPr="007E7468" w:rsidRDefault="000A6148" w:rsidP="00240E8F">
            <w:pPr>
              <w:rPr>
                <w:rFonts w:ascii="Times New Roman" w:hAnsi="Times New Roman" w:cs="Times New Roman"/>
                <w:lang w:eastAsia="en-AU"/>
              </w:rPr>
            </w:pPr>
            <w:r>
              <w:rPr>
                <w:lang w:eastAsia="en-AU"/>
              </w:rPr>
              <w:t>Any requirement for the password format</w:t>
            </w:r>
            <w:r w:rsidR="00C4592E">
              <w:rPr>
                <w:lang w:eastAsia="en-AU"/>
              </w:rPr>
              <w:t xml:space="preserve">ion </w:t>
            </w:r>
            <w:r>
              <w:rPr>
                <w:lang w:eastAsia="en-AU"/>
              </w:rPr>
              <w:t>(all numbers, all chars, or mix)</w:t>
            </w:r>
            <w:r w:rsidR="00751C37">
              <w:rPr>
                <w:lang w:eastAsia="en-AU"/>
              </w:rPr>
              <w:t xml:space="preserve"> What is the requirement for the password to be generated. Can they choose it?</w:t>
            </w:r>
          </w:p>
        </w:tc>
      </w:tr>
      <w:tr w:rsidR="00563A2B" w:rsidRPr="007E7468" w14:paraId="13F56D13" w14:textId="77777777" w:rsidTr="00240E8F">
        <w:trPr>
          <w:gridAfter w:val="1"/>
          <w:wAfter w:w="8" w:type="dxa"/>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100EB5BE" w:rsidR="00563A2B" w:rsidRPr="007E7468" w:rsidRDefault="000A6148" w:rsidP="00240E8F">
            <w:pPr>
              <w:rPr>
                <w:rFonts w:ascii="Times New Roman" w:hAnsi="Times New Roman" w:cs="Times New Roman"/>
                <w:lang w:eastAsia="en-AU"/>
              </w:rPr>
            </w:pPr>
            <w:r>
              <w:rPr>
                <w:rFonts w:ascii="Times New Roman" w:hAnsi="Times New Roman"/>
                <w:lang w:eastAsia="en-AU"/>
              </w:rPr>
              <w:t>The length of the password</w:t>
            </w:r>
            <w:r w:rsidR="00751C37">
              <w:rPr>
                <w:rFonts w:ascii="Times New Roman" w:hAnsi="Times New Roman"/>
                <w:lang w:eastAsia="en-AU"/>
              </w:rPr>
              <w:t>, what is the default length of password we should generate, and the minimum length and maximum length of password we should allow the customer to create.</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4">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5">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The video will play, Christina will speak, and a message will appear asking you to record your question. Press pause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At the end of the interactive roleplay, you have the opportunity to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r w:rsidRPr="00722DE8">
        <w:rPr>
          <w:lang w:eastAsia="en-AU"/>
        </w:rPr>
        <w:t>Gelos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Before commencing on your design, it’s a good idea to refresh your memory on the rules of coding. In the space provided in the Gelos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in the Gelos Software Design Document (</w:t>
      </w:r>
      <w:r w:rsidRPr="00597C12">
        <w:rPr>
          <w:i/>
          <w:iCs/>
        </w:rPr>
        <w:t>Data Library Variables</w:t>
      </w:r>
      <w:r>
        <w:rPr>
          <w:lang w:eastAsia="en-AU"/>
        </w:rPr>
        <w:t>)</w:t>
      </w:r>
      <w:r>
        <w:t>, list all of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in the Gelos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in the Gelos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in the Gelos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date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constructs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Paste a copy of the program code (or blueprints) into the Gelos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Gelos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Gelos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Gelos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all of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Now that you have completed your program and testing, you will need to evaluate your solution and ensure it meets the specifications requested by the client. In the Software Evaluation section of the Gelos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in the Gelos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The program must ensure that the marks are between 0 and 100</w:t>
      </w:r>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18996744" w14:textId="77777777" w:rsidR="00E8244F" w:rsidRDefault="00E8244F" w:rsidP="00E8244F">
            <w:pPr>
              <w:spacing w:before="0"/>
              <w:jc w:val="both"/>
              <w:rPr>
                <w:lang w:eastAsia="en-AU"/>
              </w:rPr>
            </w:pPr>
            <w:r>
              <w:rPr>
                <w:lang w:eastAsia="en-AU"/>
              </w:rPr>
              <w:t>print("please enter your 5 marks below")</w:t>
            </w:r>
          </w:p>
          <w:p w14:paraId="501B5120" w14:textId="77777777" w:rsidR="00E8244F" w:rsidRDefault="00E8244F" w:rsidP="00E8244F">
            <w:pPr>
              <w:spacing w:before="0"/>
              <w:jc w:val="both"/>
              <w:rPr>
                <w:lang w:eastAsia="en-AU"/>
              </w:rPr>
            </w:pPr>
          </w:p>
          <w:p w14:paraId="43042605" w14:textId="77777777" w:rsidR="00E8244F" w:rsidRDefault="00E8244F" w:rsidP="00E8244F">
            <w:pPr>
              <w:spacing w:before="0"/>
              <w:jc w:val="both"/>
              <w:rPr>
                <w:lang w:eastAsia="en-AU"/>
              </w:rPr>
            </w:pPr>
            <w:r>
              <w:rPr>
                <w:lang w:eastAsia="en-AU"/>
              </w:rPr>
              <w:t>#read 5 inputs</w:t>
            </w:r>
          </w:p>
          <w:p w14:paraId="11336F27" w14:textId="77777777" w:rsidR="00E8244F" w:rsidRDefault="00E8244F" w:rsidP="00E8244F">
            <w:pPr>
              <w:spacing w:before="0"/>
              <w:jc w:val="both"/>
              <w:rPr>
                <w:lang w:eastAsia="en-AU"/>
              </w:rPr>
            </w:pPr>
            <w:r>
              <w:rPr>
                <w:lang w:eastAsia="en-AU"/>
              </w:rPr>
              <w:t>mark1 = int(input("enter mark 1: "))</w:t>
            </w:r>
          </w:p>
          <w:p w14:paraId="7D3BDCC4" w14:textId="77777777" w:rsidR="00E8244F" w:rsidRDefault="00E8244F" w:rsidP="00E8244F">
            <w:pPr>
              <w:spacing w:before="0"/>
              <w:jc w:val="both"/>
              <w:rPr>
                <w:lang w:eastAsia="en-AU"/>
              </w:rPr>
            </w:pPr>
            <w:r>
              <w:rPr>
                <w:lang w:eastAsia="en-AU"/>
              </w:rPr>
              <w:t>mark2 = int(input("enter mark 2: "))</w:t>
            </w:r>
          </w:p>
          <w:p w14:paraId="7C9154D8" w14:textId="77777777" w:rsidR="00E8244F" w:rsidRDefault="00E8244F" w:rsidP="00E8244F">
            <w:pPr>
              <w:spacing w:before="0"/>
              <w:jc w:val="both"/>
              <w:rPr>
                <w:lang w:eastAsia="en-AU"/>
              </w:rPr>
            </w:pPr>
            <w:r>
              <w:rPr>
                <w:lang w:eastAsia="en-AU"/>
              </w:rPr>
              <w:t>mark3 = int(input("enter mark 3: "))</w:t>
            </w:r>
          </w:p>
          <w:p w14:paraId="6E70D63B" w14:textId="77777777" w:rsidR="00E8244F" w:rsidRDefault="00E8244F" w:rsidP="00E8244F">
            <w:pPr>
              <w:spacing w:before="0"/>
              <w:jc w:val="both"/>
              <w:rPr>
                <w:lang w:eastAsia="en-AU"/>
              </w:rPr>
            </w:pPr>
            <w:r>
              <w:rPr>
                <w:lang w:eastAsia="en-AU"/>
              </w:rPr>
              <w:t>mark4 = int(input("enter mark 4: "))</w:t>
            </w:r>
          </w:p>
          <w:p w14:paraId="79D787B2" w14:textId="77777777" w:rsidR="00E8244F" w:rsidRDefault="00E8244F" w:rsidP="00E8244F">
            <w:pPr>
              <w:spacing w:before="0"/>
              <w:jc w:val="both"/>
              <w:rPr>
                <w:lang w:eastAsia="en-AU"/>
              </w:rPr>
            </w:pPr>
            <w:r>
              <w:rPr>
                <w:lang w:eastAsia="en-AU"/>
              </w:rPr>
              <w:t>mark5 = int(input("enter mark 5: "))</w:t>
            </w:r>
          </w:p>
          <w:p w14:paraId="5C7DB804" w14:textId="77777777" w:rsidR="00E8244F" w:rsidRDefault="00E8244F" w:rsidP="00E8244F">
            <w:pPr>
              <w:spacing w:before="0"/>
              <w:jc w:val="both"/>
              <w:rPr>
                <w:lang w:eastAsia="en-AU"/>
              </w:rPr>
            </w:pPr>
          </w:p>
          <w:p w14:paraId="5E095123" w14:textId="77777777" w:rsidR="00E8244F" w:rsidRDefault="00E8244F" w:rsidP="00E8244F">
            <w:pPr>
              <w:spacing w:before="0"/>
              <w:jc w:val="both"/>
              <w:rPr>
                <w:lang w:eastAsia="en-AU"/>
              </w:rPr>
            </w:pPr>
            <w:r>
              <w:rPr>
                <w:lang w:eastAsia="en-AU"/>
              </w:rPr>
              <w:t>#create array/list with five marks</w:t>
            </w:r>
          </w:p>
          <w:p w14:paraId="267A83D5" w14:textId="77777777" w:rsidR="00E8244F" w:rsidRDefault="00E8244F" w:rsidP="00E8244F">
            <w:pPr>
              <w:spacing w:before="0"/>
              <w:jc w:val="both"/>
              <w:rPr>
                <w:lang w:eastAsia="en-AU"/>
              </w:rPr>
            </w:pPr>
            <w:r>
              <w:rPr>
                <w:lang w:eastAsia="en-AU"/>
              </w:rPr>
              <w:t>marksList = [mark1, mark2, mark3, mark4, mark5]</w:t>
            </w:r>
          </w:p>
          <w:p w14:paraId="45204D3B" w14:textId="77777777" w:rsidR="00E8244F" w:rsidRDefault="00E8244F" w:rsidP="00E8244F">
            <w:pPr>
              <w:spacing w:before="0"/>
              <w:jc w:val="both"/>
              <w:rPr>
                <w:lang w:eastAsia="en-AU"/>
              </w:rPr>
            </w:pPr>
          </w:p>
          <w:p w14:paraId="033FBBE3" w14:textId="77777777" w:rsidR="00E8244F" w:rsidRDefault="00E8244F" w:rsidP="00E8244F">
            <w:pPr>
              <w:spacing w:before="0"/>
              <w:jc w:val="both"/>
              <w:rPr>
                <w:lang w:eastAsia="en-AU"/>
              </w:rPr>
            </w:pPr>
            <w:r>
              <w:rPr>
                <w:lang w:eastAsia="en-AU"/>
              </w:rPr>
              <w:t>#print the array/list</w:t>
            </w:r>
          </w:p>
          <w:p w14:paraId="3F1792B6" w14:textId="77777777" w:rsidR="00E8244F" w:rsidRDefault="00E8244F" w:rsidP="00E8244F">
            <w:pPr>
              <w:spacing w:before="0"/>
              <w:jc w:val="both"/>
              <w:rPr>
                <w:lang w:eastAsia="en-AU"/>
              </w:rPr>
            </w:pPr>
            <w:r>
              <w:rPr>
                <w:lang w:eastAsia="en-AU"/>
              </w:rPr>
              <w:t>print(marksList)</w:t>
            </w:r>
          </w:p>
          <w:p w14:paraId="06642026" w14:textId="77777777" w:rsidR="00E8244F" w:rsidRDefault="00E8244F" w:rsidP="00E8244F">
            <w:pPr>
              <w:spacing w:before="0"/>
              <w:jc w:val="both"/>
              <w:rPr>
                <w:lang w:eastAsia="en-AU"/>
              </w:rPr>
            </w:pPr>
          </w:p>
          <w:p w14:paraId="4A31F59F" w14:textId="77777777" w:rsidR="00E8244F" w:rsidRDefault="00E8244F" w:rsidP="00E8244F">
            <w:pPr>
              <w:spacing w:before="0"/>
              <w:jc w:val="both"/>
              <w:rPr>
                <w:lang w:eastAsia="en-AU"/>
              </w:rPr>
            </w:pPr>
            <w:r>
              <w:rPr>
                <w:lang w:eastAsia="en-AU"/>
              </w:rPr>
              <w:t>#calculate the sum and average</w:t>
            </w:r>
          </w:p>
          <w:p w14:paraId="79A8A7DB" w14:textId="77777777" w:rsidR="00E8244F" w:rsidRDefault="00E8244F" w:rsidP="00E8244F">
            <w:pPr>
              <w:spacing w:before="0"/>
              <w:jc w:val="both"/>
              <w:rPr>
                <w:lang w:eastAsia="en-AU"/>
              </w:rPr>
            </w:pPr>
            <w:r>
              <w:rPr>
                <w:lang w:eastAsia="en-AU"/>
              </w:rPr>
              <w:t>sumOfMarks = sum(marksList)</w:t>
            </w:r>
          </w:p>
          <w:p w14:paraId="563C6741" w14:textId="77777777" w:rsidR="00E8244F" w:rsidRDefault="00E8244F" w:rsidP="00E8244F">
            <w:pPr>
              <w:spacing w:before="0"/>
              <w:jc w:val="both"/>
              <w:rPr>
                <w:lang w:eastAsia="en-AU"/>
              </w:rPr>
            </w:pPr>
            <w:r>
              <w:rPr>
                <w:lang w:eastAsia="en-AU"/>
              </w:rPr>
              <w:t>averageOfMarks = sum(marksList)/5</w:t>
            </w:r>
          </w:p>
          <w:p w14:paraId="66521BA0" w14:textId="77777777" w:rsidR="00E8244F" w:rsidRDefault="00E8244F" w:rsidP="00E8244F">
            <w:pPr>
              <w:spacing w:before="0"/>
              <w:jc w:val="both"/>
              <w:rPr>
                <w:lang w:eastAsia="en-AU"/>
              </w:rPr>
            </w:pPr>
          </w:p>
          <w:p w14:paraId="76FAC25B" w14:textId="77777777" w:rsidR="00E8244F" w:rsidRDefault="00E8244F" w:rsidP="00E8244F">
            <w:pPr>
              <w:spacing w:before="0"/>
              <w:jc w:val="both"/>
              <w:rPr>
                <w:lang w:eastAsia="en-AU"/>
              </w:rPr>
            </w:pPr>
            <w:r>
              <w:rPr>
                <w:lang w:eastAsia="en-AU"/>
              </w:rPr>
              <w:t>#display results</w:t>
            </w:r>
          </w:p>
          <w:p w14:paraId="0CFF1938" w14:textId="77777777" w:rsidR="00E8244F" w:rsidRDefault="00E8244F" w:rsidP="00E8244F">
            <w:pPr>
              <w:spacing w:before="0"/>
              <w:jc w:val="both"/>
              <w:rPr>
                <w:lang w:eastAsia="en-AU"/>
              </w:rPr>
            </w:pPr>
            <w:r>
              <w:rPr>
                <w:lang w:eastAsia="en-AU"/>
              </w:rPr>
              <w:t>print("The sum of your marks is: "+str(sumOfMarks))</w:t>
            </w:r>
          </w:p>
          <w:p w14:paraId="31772C12" w14:textId="77777777" w:rsidR="00E8244F" w:rsidRDefault="00E8244F" w:rsidP="00E8244F">
            <w:pPr>
              <w:spacing w:before="0"/>
              <w:jc w:val="both"/>
              <w:rPr>
                <w:lang w:eastAsia="en-AU"/>
              </w:rPr>
            </w:pPr>
            <w:r>
              <w:rPr>
                <w:lang w:eastAsia="en-AU"/>
              </w:rPr>
              <w:t>print("The average of your marks is: "+str(averageOfMarks))</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77777777" w:rsidR="00E8244F" w:rsidRDefault="00E8244F" w:rsidP="00E8244F">
            <w:pPr>
              <w:rPr>
                <w:lang w:eastAsia="en-AU"/>
              </w:rPr>
            </w:pP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77777777" w:rsidR="00E8244F" w:rsidRDefault="00E8244F" w:rsidP="00E8244F">
            <w:pPr>
              <w:rPr>
                <w:lang w:eastAsia="en-AU"/>
              </w:rPr>
            </w:pPr>
          </w:p>
        </w:tc>
      </w:tr>
    </w:tbl>
    <w:p w14:paraId="4FFD7717" w14:textId="2F2077A0" w:rsidR="00E8244F"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t>Corrected Marks code</w:t>
            </w:r>
          </w:p>
        </w:tc>
      </w:tr>
      <w:tr w:rsidR="00E8244F" w14:paraId="48BE58CB" w14:textId="77777777" w:rsidTr="00E8244F">
        <w:tc>
          <w:tcPr>
            <w:tcW w:w="9060" w:type="dxa"/>
          </w:tcPr>
          <w:p w14:paraId="2CF832B7" w14:textId="748C344A" w:rsidR="00E8244F" w:rsidRPr="00E8244F" w:rsidRDefault="00E8244F" w:rsidP="00E8244F">
            <w:pPr>
              <w:rPr>
                <w:rFonts w:ascii="Calibri" w:eastAsia="Calibri" w:hAnsi="Calibri" w:cs="Calibri"/>
                <w:i/>
                <w:iCs/>
                <w:color w:val="747679"/>
                <w:szCs w:val="24"/>
                <w:lang w:eastAsia="en-AU"/>
              </w:rPr>
            </w:pPr>
            <w:r w:rsidRPr="00E8244F">
              <w:rPr>
                <w:i/>
                <w:iCs/>
                <w:color w:val="747679"/>
                <w:lang w:eastAsia="en-AU"/>
              </w:rPr>
              <w:t>Paste corrected code here</w:t>
            </w:r>
          </w:p>
        </w:tc>
      </w:tr>
    </w:tbl>
    <w:p w14:paraId="31176597" w14:textId="77777777" w:rsidR="00E8244F" w:rsidRDefault="00E8244F" w:rsidP="00E8244F">
      <w:pPr>
        <w:tabs>
          <w:tab w:val="clear" w:pos="284"/>
        </w:tabs>
        <w:spacing w:before="0" w:after="200" w:line="276" w:lineRule="auto"/>
        <w:rPr>
          <w:lang w:eastAsia="en-AU"/>
        </w:rPr>
      </w:pPr>
      <w:r>
        <w:rPr>
          <w:lang w:eastAsia="en-AU"/>
        </w:rPr>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screenshots</w:t>
      </w:r>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4FFE985A" w14:textId="1DAE0AA0" w:rsidR="00E8244F" w:rsidRPr="00E8244F" w:rsidRDefault="00E8244F" w:rsidP="00E8244F">
            <w:pPr>
              <w:rPr>
                <w:i/>
                <w:iCs/>
                <w:color w:val="747679"/>
              </w:rPr>
            </w:pPr>
            <w:r w:rsidRPr="00E8244F">
              <w:rPr>
                <w:i/>
                <w:iCs/>
                <w:color w:val="747679"/>
              </w:rPr>
              <w:t>Paste screenshot here</w:t>
            </w:r>
          </w:p>
          <w:p w14:paraId="75279B58" w14:textId="1D1B9D0D" w:rsidR="00E8244F" w:rsidRPr="003B7379" w:rsidRDefault="00E8244F" w:rsidP="00E8244F">
            <w:pPr>
              <w:rPr>
                <w:rFonts w:ascii="Calibri" w:eastAsia="Calibri" w:hAnsi="Calibri" w:cs="Calibri"/>
                <w:szCs w:val="24"/>
                <w:lang w:eastAsia="en-AU"/>
              </w:rPr>
            </w:pPr>
          </w:p>
        </w:tc>
      </w:tr>
      <w:tr w:rsidR="00E8244F" w14:paraId="794F1188" w14:textId="77777777" w:rsidTr="00E8244F">
        <w:tc>
          <w:tcPr>
            <w:tcW w:w="9060" w:type="dxa"/>
          </w:tcPr>
          <w:p w14:paraId="7B5DB393" w14:textId="77777777" w:rsidR="00E8244F" w:rsidRPr="00E8244F" w:rsidRDefault="00E8244F" w:rsidP="00E8244F">
            <w:pPr>
              <w:rPr>
                <w:i/>
                <w:iCs/>
                <w:color w:val="747679"/>
              </w:rPr>
            </w:pPr>
            <w:r w:rsidRPr="00E8244F">
              <w:rPr>
                <w:i/>
                <w:iCs/>
                <w:color w:val="747679"/>
              </w:rPr>
              <w:t>Paste screenshot here</w:t>
            </w:r>
          </w:p>
          <w:p w14:paraId="22357ED2" w14:textId="4764C261" w:rsidR="00E8244F" w:rsidRPr="003B7379" w:rsidRDefault="00E8244F" w:rsidP="00E8244F">
            <w:pPr>
              <w:rPr>
                <w:rFonts w:ascii="Calibri" w:eastAsia="Calibri" w:hAnsi="Calibri" w:cs="Calibri"/>
                <w:szCs w:val="24"/>
                <w:lang w:eastAsia="en-AU"/>
              </w:rPr>
            </w:pP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These assessment pages</w:t>
      </w:r>
    </w:p>
    <w:p w14:paraId="0E1BA704" w14:textId="1838A62D" w:rsidR="00B34906" w:rsidRDefault="00B34906" w:rsidP="00CA2CAA">
      <w:pPr>
        <w:pStyle w:val="ListParagraph"/>
        <w:numPr>
          <w:ilvl w:val="0"/>
          <w:numId w:val="17"/>
        </w:numPr>
      </w:pPr>
      <w:r>
        <w:t>Your interview video recordings</w:t>
      </w:r>
    </w:p>
    <w:p w14:paraId="6DD84B47" w14:textId="77777777" w:rsidR="00E8244F" w:rsidRDefault="00E8244F" w:rsidP="00CA2CAA">
      <w:pPr>
        <w:pStyle w:val="ListParagraph"/>
        <w:numPr>
          <w:ilvl w:val="0"/>
          <w:numId w:val="17"/>
        </w:numPr>
      </w:pPr>
      <w:r>
        <w:t>The completed Gelos Software Design Document</w:t>
      </w:r>
    </w:p>
    <w:p w14:paraId="1DCCC4CD" w14:textId="181145C0" w:rsidR="00E8244F" w:rsidRDefault="00E8244F" w:rsidP="00CA2CAA">
      <w:pPr>
        <w:pStyle w:val="ListParagraph"/>
        <w:numPr>
          <w:ilvl w:val="0"/>
          <w:numId w:val="17"/>
        </w:numPr>
      </w:pPr>
      <w:r>
        <w:t>The zip file containing your testing screenshots.</w:t>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DE1988">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The Observation Checklist will be used by your Teacher/Assessor to mark your performance in the previous event type/s. Use this Checklist to understand what skills you need to demonstrate in the role play scenario, presentation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6"/>
        <w:gridCol w:w="1418"/>
        <w:gridCol w:w="3321"/>
        <w:gridCol w:w="8"/>
        <w:gridCol w:w="1205"/>
        <w:gridCol w:w="1558"/>
        <w:gridCol w:w="6518"/>
      </w:tblGrid>
      <w:tr w:rsidR="00E8244F" w:rsidRPr="008128E2" w14:paraId="1AF555F5" w14:textId="77777777" w:rsidTr="00591D26">
        <w:trPr>
          <w:gridBefore w:val="1"/>
          <w:cnfStyle w:val="100000000000" w:firstRow="1" w:lastRow="0" w:firstColumn="0" w:lastColumn="0" w:oddVBand="0" w:evenVBand="0" w:oddHBand="0" w:evenHBand="0" w:firstRowFirstColumn="0" w:firstRowLastColumn="0" w:lastRowFirstColumn="0" w:lastRowLastColumn="0"/>
          <w:wBefore w:w="6" w:type="dxa"/>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gridSpan w:val="2"/>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gridSpan w:val="2"/>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gridSpan w:val="2"/>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gridSpan w:val="2"/>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gridSpan w:val="2"/>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gridSpan w:val="2"/>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gridSpan w:val="2"/>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gridSpan w:val="2"/>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gridSpan w:val="2"/>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gridSpan w:val="2"/>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gridSpan w:val="2"/>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gridSpan w:val="2"/>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gridSpan w:val="2"/>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gridSpan w:val="2"/>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selection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gridSpan w:val="2"/>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gridSpan w:val="2"/>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gridSpan w:val="2"/>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gridSpan w:val="2"/>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Student added comment to top of code with name, date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gridSpan w:val="2"/>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gridSpan w:val="2"/>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gridSpan w:val="2"/>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gridSpan w:val="2"/>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gridSpan w:val="2"/>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gridSpan w:val="2"/>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gridSpan w:val="2"/>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gridSpan w:val="2"/>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password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gridSpan w:val="2"/>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gridSpan w:val="2"/>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gridSpan w:val="2"/>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gridSpan w:val="2"/>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gridSpan w:val="2"/>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gridSpan w:val="2"/>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gridSpan w:val="2"/>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gridSpan w:val="2"/>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gridSpan w:val="2"/>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gridSpan w:val="2"/>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gridSpan w:val="2"/>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gridSpan w:val="2"/>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gridSpan w:val="2"/>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gridSpan w:val="2"/>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gridSpan w:val="2"/>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gridSpan w:val="2"/>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gridSpan w:val="2"/>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DE1988">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DE1988">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3EDA1" w14:textId="77777777" w:rsidR="00DE1988" w:rsidRDefault="00DE1988">
      <w:pPr>
        <w:spacing w:before="0" w:after="0" w:line="240" w:lineRule="auto"/>
      </w:pPr>
      <w:r>
        <w:separator/>
      </w:r>
    </w:p>
  </w:endnote>
  <w:endnote w:type="continuationSeparator" w:id="0">
    <w:p w14:paraId="48E8DC2D" w14:textId="77777777" w:rsidR="00DE1988" w:rsidRDefault="00DE1988">
      <w:pPr>
        <w:spacing w:before="0" w:after="0" w:line="240" w:lineRule="auto"/>
      </w:pPr>
      <w:r>
        <w:continuationSeparator/>
      </w:r>
    </w:p>
  </w:endnote>
  <w:endnote w:type="continuationNotice" w:id="1">
    <w:p w14:paraId="28254A0D" w14:textId="77777777" w:rsidR="00DE1988" w:rsidRDefault="00DE198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6E0A384E" w:rsidR="00AB1F97" w:rsidRDefault="00AB1F97" w:rsidP="00AB1F97">
    <w:pPr>
      <w:pStyle w:val="Bodyfooter"/>
    </w:pPr>
    <w:r>
      <w:t xml:space="preserve">Resource ID: </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7B600278" w:rsidR="00AB1F97" w:rsidRDefault="00B174CB" w:rsidP="00B174CB">
    <w:pPr>
      <w:pStyle w:val="Bodyfooter"/>
    </w:pPr>
    <w:r>
      <w:t xml:space="preserve">Resource ID: </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1F9DF" w14:textId="77777777" w:rsidR="00DE1988" w:rsidRDefault="00DE1988">
      <w:pPr>
        <w:spacing w:before="0" w:after="0" w:line="240" w:lineRule="auto"/>
      </w:pPr>
      <w:r>
        <w:separator/>
      </w:r>
    </w:p>
  </w:footnote>
  <w:footnote w:type="continuationSeparator" w:id="0">
    <w:p w14:paraId="427ABF51" w14:textId="77777777" w:rsidR="00DE1988" w:rsidRDefault="00DE1988">
      <w:pPr>
        <w:spacing w:before="0" w:after="0" w:line="240" w:lineRule="auto"/>
      </w:pPr>
      <w:r>
        <w:continuationSeparator/>
      </w:r>
    </w:p>
  </w:footnote>
  <w:footnote w:type="continuationNotice" w:id="1">
    <w:p w14:paraId="7C0797C4" w14:textId="77777777" w:rsidR="00DE1988" w:rsidRDefault="00DE198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11008023">
    <w:abstractNumId w:val="18"/>
  </w:num>
  <w:num w:numId="2" w16cid:durableId="2044090454">
    <w:abstractNumId w:val="11"/>
  </w:num>
  <w:num w:numId="3" w16cid:durableId="92867468">
    <w:abstractNumId w:val="16"/>
  </w:num>
  <w:num w:numId="4" w16cid:durableId="380056718">
    <w:abstractNumId w:val="19"/>
  </w:num>
  <w:num w:numId="5" w16cid:durableId="874778162">
    <w:abstractNumId w:val="14"/>
  </w:num>
  <w:num w:numId="6" w16cid:durableId="1166937802">
    <w:abstractNumId w:val="21"/>
  </w:num>
  <w:num w:numId="7" w16cid:durableId="1525095890">
    <w:abstractNumId w:val="28"/>
  </w:num>
  <w:num w:numId="8" w16cid:durableId="457842943">
    <w:abstractNumId w:val="32"/>
  </w:num>
  <w:num w:numId="9" w16cid:durableId="213540894">
    <w:abstractNumId w:val="23"/>
  </w:num>
  <w:num w:numId="10" w16cid:durableId="1458597543">
    <w:abstractNumId w:val="12"/>
  </w:num>
  <w:num w:numId="11" w16cid:durableId="605886011">
    <w:abstractNumId w:val="20"/>
  </w:num>
  <w:num w:numId="12" w16cid:durableId="361445569">
    <w:abstractNumId w:val="25"/>
  </w:num>
  <w:num w:numId="13" w16cid:durableId="117964818">
    <w:abstractNumId w:val="33"/>
  </w:num>
  <w:num w:numId="14" w16cid:durableId="955059951">
    <w:abstractNumId w:val="9"/>
  </w:num>
  <w:num w:numId="15" w16cid:durableId="1925259451">
    <w:abstractNumId w:val="16"/>
    <w:lvlOverride w:ilvl="0">
      <w:startOverride w:val="1"/>
    </w:lvlOverride>
  </w:num>
  <w:num w:numId="16" w16cid:durableId="1996715064">
    <w:abstractNumId w:val="26"/>
  </w:num>
  <w:num w:numId="17" w16cid:durableId="997614233">
    <w:abstractNumId w:val="31"/>
  </w:num>
  <w:num w:numId="18" w16cid:durableId="1501432235">
    <w:abstractNumId w:val="29"/>
  </w:num>
  <w:num w:numId="19" w16cid:durableId="330986201">
    <w:abstractNumId w:val="22"/>
  </w:num>
  <w:num w:numId="20" w16cid:durableId="28989778">
    <w:abstractNumId w:val="22"/>
    <w:lvlOverride w:ilvl="0">
      <w:startOverride w:val="5"/>
    </w:lvlOverride>
  </w:num>
  <w:num w:numId="21" w16cid:durableId="974019663">
    <w:abstractNumId w:val="8"/>
  </w:num>
  <w:num w:numId="22" w16cid:durableId="32124310">
    <w:abstractNumId w:val="7"/>
  </w:num>
  <w:num w:numId="23" w16cid:durableId="710496606">
    <w:abstractNumId w:val="6"/>
  </w:num>
  <w:num w:numId="24" w16cid:durableId="1144467246">
    <w:abstractNumId w:val="5"/>
  </w:num>
  <w:num w:numId="25" w16cid:durableId="2076589304">
    <w:abstractNumId w:val="4"/>
  </w:num>
  <w:num w:numId="26" w16cid:durableId="235942586">
    <w:abstractNumId w:val="3"/>
  </w:num>
  <w:num w:numId="27" w16cid:durableId="819152817">
    <w:abstractNumId w:val="2"/>
  </w:num>
  <w:num w:numId="28" w16cid:durableId="605238970">
    <w:abstractNumId w:val="1"/>
  </w:num>
  <w:num w:numId="29" w16cid:durableId="727925269">
    <w:abstractNumId w:val="0"/>
  </w:num>
  <w:num w:numId="30" w16cid:durableId="1255359968">
    <w:abstractNumId w:val="27"/>
  </w:num>
  <w:num w:numId="31" w16cid:durableId="1315797742">
    <w:abstractNumId w:val="17"/>
  </w:num>
  <w:num w:numId="32" w16cid:durableId="1819498892">
    <w:abstractNumId w:val="13"/>
  </w:num>
  <w:num w:numId="33" w16cid:durableId="1580824228">
    <w:abstractNumId w:val="24"/>
  </w:num>
  <w:num w:numId="34" w16cid:durableId="994802578">
    <w:abstractNumId w:val="30"/>
  </w:num>
  <w:num w:numId="35" w16cid:durableId="1532839727">
    <w:abstractNumId w:val="10"/>
  </w:num>
  <w:num w:numId="36" w16cid:durableId="60584544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40485"/>
    <w:rsid w:val="00046B1D"/>
    <w:rsid w:val="0005061F"/>
    <w:rsid w:val="00050653"/>
    <w:rsid w:val="00054F1A"/>
    <w:rsid w:val="000630BF"/>
    <w:rsid w:val="00072496"/>
    <w:rsid w:val="00084BE5"/>
    <w:rsid w:val="00084E9F"/>
    <w:rsid w:val="000A6148"/>
    <w:rsid w:val="000B530F"/>
    <w:rsid w:val="000B5702"/>
    <w:rsid w:val="000C00BA"/>
    <w:rsid w:val="000C09DF"/>
    <w:rsid w:val="000C1F83"/>
    <w:rsid w:val="000F4D13"/>
    <w:rsid w:val="00101E06"/>
    <w:rsid w:val="00113157"/>
    <w:rsid w:val="001229F9"/>
    <w:rsid w:val="001249EC"/>
    <w:rsid w:val="0013118A"/>
    <w:rsid w:val="00161BB2"/>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6176A"/>
    <w:rsid w:val="002B1D35"/>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C1A0B"/>
    <w:rsid w:val="003D6803"/>
    <w:rsid w:val="003E0477"/>
    <w:rsid w:val="003E369D"/>
    <w:rsid w:val="003F3C5F"/>
    <w:rsid w:val="00406ACC"/>
    <w:rsid w:val="00407B7F"/>
    <w:rsid w:val="00407FDD"/>
    <w:rsid w:val="0043147D"/>
    <w:rsid w:val="00433A0C"/>
    <w:rsid w:val="00466E26"/>
    <w:rsid w:val="00477AD3"/>
    <w:rsid w:val="004A49B0"/>
    <w:rsid w:val="004C731A"/>
    <w:rsid w:val="004C79AD"/>
    <w:rsid w:val="004D638E"/>
    <w:rsid w:val="004E0C85"/>
    <w:rsid w:val="004E2D8D"/>
    <w:rsid w:val="005158B2"/>
    <w:rsid w:val="00536833"/>
    <w:rsid w:val="00546029"/>
    <w:rsid w:val="00555B38"/>
    <w:rsid w:val="00555D97"/>
    <w:rsid w:val="00560087"/>
    <w:rsid w:val="00563A2B"/>
    <w:rsid w:val="00566FDE"/>
    <w:rsid w:val="00567911"/>
    <w:rsid w:val="005744A0"/>
    <w:rsid w:val="00581F87"/>
    <w:rsid w:val="0058391A"/>
    <w:rsid w:val="0058429E"/>
    <w:rsid w:val="00591D26"/>
    <w:rsid w:val="0059528B"/>
    <w:rsid w:val="005D0D7F"/>
    <w:rsid w:val="005E0635"/>
    <w:rsid w:val="005E1A8D"/>
    <w:rsid w:val="005E2B58"/>
    <w:rsid w:val="005E3AAE"/>
    <w:rsid w:val="00626CA8"/>
    <w:rsid w:val="00636CB3"/>
    <w:rsid w:val="0064262D"/>
    <w:rsid w:val="00645E96"/>
    <w:rsid w:val="00661754"/>
    <w:rsid w:val="0067038E"/>
    <w:rsid w:val="00676D37"/>
    <w:rsid w:val="00677C5E"/>
    <w:rsid w:val="00681A97"/>
    <w:rsid w:val="0068621D"/>
    <w:rsid w:val="00692516"/>
    <w:rsid w:val="00695FED"/>
    <w:rsid w:val="006A0143"/>
    <w:rsid w:val="006A29E3"/>
    <w:rsid w:val="006C6364"/>
    <w:rsid w:val="006D0B48"/>
    <w:rsid w:val="006E39B1"/>
    <w:rsid w:val="006E75AF"/>
    <w:rsid w:val="006F45AA"/>
    <w:rsid w:val="0071106E"/>
    <w:rsid w:val="0073102A"/>
    <w:rsid w:val="00751C37"/>
    <w:rsid w:val="00766C5B"/>
    <w:rsid w:val="007903AE"/>
    <w:rsid w:val="007A0A57"/>
    <w:rsid w:val="007A5E53"/>
    <w:rsid w:val="007B6911"/>
    <w:rsid w:val="007C794A"/>
    <w:rsid w:val="007D3E30"/>
    <w:rsid w:val="007D41BF"/>
    <w:rsid w:val="007E16B5"/>
    <w:rsid w:val="00806A61"/>
    <w:rsid w:val="00806E3B"/>
    <w:rsid w:val="00814F50"/>
    <w:rsid w:val="00832BEF"/>
    <w:rsid w:val="008333DE"/>
    <w:rsid w:val="0084483F"/>
    <w:rsid w:val="00845D9C"/>
    <w:rsid w:val="0085636B"/>
    <w:rsid w:val="00856614"/>
    <w:rsid w:val="00867632"/>
    <w:rsid w:val="008C1C14"/>
    <w:rsid w:val="008C22FB"/>
    <w:rsid w:val="008F36F7"/>
    <w:rsid w:val="0090188B"/>
    <w:rsid w:val="00903B2E"/>
    <w:rsid w:val="00906BC2"/>
    <w:rsid w:val="00910095"/>
    <w:rsid w:val="009121ED"/>
    <w:rsid w:val="009218D7"/>
    <w:rsid w:val="00926371"/>
    <w:rsid w:val="00932AA8"/>
    <w:rsid w:val="00956973"/>
    <w:rsid w:val="00965F62"/>
    <w:rsid w:val="00972E10"/>
    <w:rsid w:val="00975CC4"/>
    <w:rsid w:val="00976551"/>
    <w:rsid w:val="00996D07"/>
    <w:rsid w:val="009A77BC"/>
    <w:rsid w:val="009C0181"/>
    <w:rsid w:val="009C143B"/>
    <w:rsid w:val="009C1D48"/>
    <w:rsid w:val="009E1836"/>
    <w:rsid w:val="009F07C0"/>
    <w:rsid w:val="009F0CF1"/>
    <w:rsid w:val="00A00B02"/>
    <w:rsid w:val="00A015B2"/>
    <w:rsid w:val="00A06B5F"/>
    <w:rsid w:val="00A07610"/>
    <w:rsid w:val="00A1106F"/>
    <w:rsid w:val="00A244E1"/>
    <w:rsid w:val="00A4559F"/>
    <w:rsid w:val="00A46A69"/>
    <w:rsid w:val="00A61281"/>
    <w:rsid w:val="00A64A79"/>
    <w:rsid w:val="00A65790"/>
    <w:rsid w:val="00A76D12"/>
    <w:rsid w:val="00A80846"/>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441F1"/>
    <w:rsid w:val="00B5516A"/>
    <w:rsid w:val="00B57BA0"/>
    <w:rsid w:val="00B637C6"/>
    <w:rsid w:val="00B7416D"/>
    <w:rsid w:val="00B80DBB"/>
    <w:rsid w:val="00B871AF"/>
    <w:rsid w:val="00B9790E"/>
    <w:rsid w:val="00BA10A3"/>
    <w:rsid w:val="00BB3D45"/>
    <w:rsid w:val="00BB70C9"/>
    <w:rsid w:val="00BD120D"/>
    <w:rsid w:val="00C01147"/>
    <w:rsid w:val="00C02603"/>
    <w:rsid w:val="00C0563C"/>
    <w:rsid w:val="00C17854"/>
    <w:rsid w:val="00C24639"/>
    <w:rsid w:val="00C4592E"/>
    <w:rsid w:val="00C47A61"/>
    <w:rsid w:val="00C673D9"/>
    <w:rsid w:val="00C85592"/>
    <w:rsid w:val="00CA2CAA"/>
    <w:rsid w:val="00CB6383"/>
    <w:rsid w:val="00CC0F26"/>
    <w:rsid w:val="00CC19BF"/>
    <w:rsid w:val="00CD2379"/>
    <w:rsid w:val="00CD519A"/>
    <w:rsid w:val="00CD538C"/>
    <w:rsid w:val="00CD59D9"/>
    <w:rsid w:val="00CF45DE"/>
    <w:rsid w:val="00CF729D"/>
    <w:rsid w:val="00D045CB"/>
    <w:rsid w:val="00D64005"/>
    <w:rsid w:val="00D703A0"/>
    <w:rsid w:val="00D722B7"/>
    <w:rsid w:val="00D8182C"/>
    <w:rsid w:val="00D8263E"/>
    <w:rsid w:val="00D944BF"/>
    <w:rsid w:val="00D97206"/>
    <w:rsid w:val="00DA0685"/>
    <w:rsid w:val="00DA7953"/>
    <w:rsid w:val="00DE1988"/>
    <w:rsid w:val="00E13C3D"/>
    <w:rsid w:val="00E20DBC"/>
    <w:rsid w:val="00E3779C"/>
    <w:rsid w:val="00E46D8C"/>
    <w:rsid w:val="00E478C9"/>
    <w:rsid w:val="00E6099B"/>
    <w:rsid w:val="00E818BC"/>
    <w:rsid w:val="00E8244F"/>
    <w:rsid w:val="00E938E1"/>
    <w:rsid w:val="00E95A23"/>
    <w:rsid w:val="00EB3E21"/>
    <w:rsid w:val="00EF1740"/>
    <w:rsid w:val="00EF5547"/>
    <w:rsid w:val="00F20730"/>
    <w:rsid w:val="00F234F1"/>
    <w:rsid w:val="00F24B8C"/>
    <w:rsid w:val="00F37C1C"/>
    <w:rsid w:val="00F51649"/>
    <w:rsid w:val="00F53F24"/>
    <w:rsid w:val="00F76282"/>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d0b458dc-3922-409d-b1fe-9a2f785f4a38/0/GelosEnterprises.zip/index.html"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hyperlink" Target="https://share.tafensw.edu.au/share/items/87a36bb7-43ba-4be5-a2fb-526c7cfaf328/0/?attachment.uuid=71b797da-dd1e-4658-ac27-27aea3da8ac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174BDA"/>
    <w:rsid w:val="002612E2"/>
    <w:rsid w:val="002620B8"/>
    <w:rsid w:val="00354320"/>
    <w:rsid w:val="003F02CF"/>
    <w:rsid w:val="004C7B42"/>
    <w:rsid w:val="00560087"/>
    <w:rsid w:val="005C2445"/>
    <w:rsid w:val="00662880"/>
    <w:rsid w:val="0071138D"/>
    <w:rsid w:val="007F4A44"/>
    <w:rsid w:val="00900F08"/>
    <w:rsid w:val="009A71A1"/>
    <w:rsid w:val="00A82C15"/>
    <w:rsid w:val="00AE52C1"/>
    <w:rsid w:val="00B41169"/>
    <w:rsid w:val="00B436DC"/>
    <w:rsid w:val="00C4228E"/>
    <w:rsid w:val="00CB50A5"/>
    <w:rsid w:val="00CD519A"/>
    <w:rsid w:val="00D25D59"/>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CC9335-FC30-465F-93E0-4934809F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24</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ICTPRG302_AE_Pro</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
  <cp:revision>3</cp:revision>
  <dcterms:created xsi:type="dcterms:W3CDTF">2021-09-14T22:35:00Z</dcterms:created>
  <dcterms:modified xsi:type="dcterms:W3CDTF">2024-04-07T04:51:00Z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