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8C6A" w14:textId="49337C8C" w:rsidR="00954C20" w:rsidRDefault="00144E12" w:rsidP="008206DF">
      <w:pPr>
        <w:pStyle w:val="Heading1"/>
      </w:pPr>
      <w:bookmarkStart w:id="0" w:name="_Toc81985354"/>
      <w:bookmarkStart w:id="1" w:name="_Toc79675761"/>
      <w:bookmarkStart w:id="2" w:name="_Toc519606992"/>
      <w:r>
        <w:t>Program Specifications</w:t>
      </w:r>
      <w:bookmarkEnd w:id="0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835"/>
        <w:gridCol w:w="6235"/>
      </w:tblGrid>
      <w:tr w:rsidR="0069112E" w:rsidRPr="00226C99" w14:paraId="4D504F2E" w14:textId="77777777" w:rsidTr="00691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0A426250" w14:textId="116893C9" w:rsidR="0069112E" w:rsidRPr="00226C99" w:rsidRDefault="0069112E" w:rsidP="00144E1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26C99">
              <w:rPr>
                <w:b/>
                <w:bCs/>
                <w:color w:val="FFFFFF" w:themeColor="background1"/>
                <w:sz w:val="28"/>
                <w:szCs w:val="28"/>
              </w:rPr>
              <w:t xml:space="preserve">Project </w:t>
            </w:r>
            <w:r w:rsidR="00226C99" w:rsidRPr="00226C99">
              <w:rPr>
                <w:b/>
                <w:bCs/>
                <w:color w:val="FFFFFF" w:themeColor="background1"/>
                <w:sz w:val="28"/>
                <w:szCs w:val="28"/>
              </w:rPr>
              <w:t>Name:</w:t>
            </w:r>
          </w:p>
        </w:tc>
        <w:tc>
          <w:tcPr>
            <w:tcW w:w="6235" w:type="dxa"/>
          </w:tcPr>
          <w:p w14:paraId="2FC25554" w14:textId="54ACF691" w:rsidR="0069112E" w:rsidRPr="00226C99" w:rsidRDefault="00132AD7" w:rsidP="00144E1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Simple</w:t>
            </w:r>
            <w:r w:rsidR="0069112E" w:rsidRPr="00226C99">
              <w:rPr>
                <w:b/>
                <w:bCs/>
                <w:color w:val="FFFFFF" w:themeColor="background1"/>
                <w:sz w:val="28"/>
                <w:szCs w:val="28"/>
              </w:rPr>
              <w:t>Login</w:t>
            </w:r>
            <w:proofErr w:type="spellEnd"/>
          </w:p>
        </w:tc>
      </w:tr>
      <w:tr w:rsidR="00FD6DF5" w14:paraId="43A93DEF" w14:textId="77777777" w:rsidTr="0069112E">
        <w:tc>
          <w:tcPr>
            <w:tcW w:w="2835" w:type="dxa"/>
          </w:tcPr>
          <w:p w14:paraId="0E1D2DD3" w14:textId="6D07D170" w:rsidR="00FD6DF5" w:rsidRPr="0069112E" w:rsidRDefault="00FD6DF5" w:rsidP="00144E12">
            <w:pPr>
              <w:rPr>
                <w:color w:val="auto"/>
              </w:rPr>
            </w:pPr>
            <w:r>
              <w:rPr>
                <w:color w:val="auto"/>
              </w:rPr>
              <w:t>Programmer:</w:t>
            </w:r>
          </w:p>
        </w:tc>
        <w:tc>
          <w:tcPr>
            <w:tcW w:w="6235" w:type="dxa"/>
          </w:tcPr>
          <w:p w14:paraId="1073C069" w14:textId="6A787A43" w:rsidR="00FD6DF5" w:rsidRPr="0026735D" w:rsidRDefault="0026735D" w:rsidP="00144E12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Ming Chi Hsiao</w:t>
            </w:r>
          </w:p>
        </w:tc>
      </w:tr>
      <w:tr w:rsidR="00FD6DF5" w14:paraId="7B0B0997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02EB22AE" w14:textId="66F32213" w:rsidR="00FD6DF5" w:rsidRPr="0069112E" w:rsidRDefault="00FD6DF5" w:rsidP="00144E12">
            <w:pPr>
              <w:rPr>
                <w:color w:val="auto"/>
              </w:rPr>
            </w:pPr>
            <w:r>
              <w:rPr>
                <w:color w:val="auto"/>
              </w:rPr>
              <w:t>Supervisor:</w:t>
            </w:r>
          </w:p>
        </w:tc>
        <w:tc>
          <w:tcPr>
            <w:tcW w:w="6235" w:type="dxa"/>
          </w:tcPr>
          <w:p w14:paraId="119E2556" w14:textId="797CE6AD" w:rsidR="00FD6DF5" w:rsidRDefault="0026735D" w:rsidP="00144E12">
            <w:r>
              <w:rPr>
                <w:rStyle w:val="ui-provider"/>
              </w:rPr>
              <w:t>Jawdat Moussa</w:t>
            </w:r>
            <w:r w:rsidR="00FD6DF5">
              <w:t>, Software Development Team Leader</w:t>
            </w:r>
          </w:p>
        </w:tc>
      </w:tr>
      <w:tr w:rsidR="0069112E" w14:paraId="0AA9D480" w14:textId="77777777" w:rsidTr="0069112E">
        <w:tc>
          <w:tcPr>
            <w:tcW w:w="2835" w:type="dxa"/>
          </w:tcPr>
          <w:p w14:paraId="1CFA857C" w14:textId="380912CA" w:rsidR="0069112E" w:rsidRDefault="0069112E" w:rsidP="00144E12">
            <w:r w:rsidRPr="0069112E">
              <w:rPr>
                <w:color w:val="auto"/>
              </w:rPr>
              <w:t>Purpose of program:</w:t>
            </w:r>
          </w:p>
        </w:tc>
        <w:tc>
          <w:tcPr>
            <w:tcW w:w="6235" w:type="dxa"/>
          </w:tcPr>
          <w:p w14:paraId="51DF9D7E" w14:textId="4DF825B8" w:rsidR="0069112E" w:rsidRDefault="0026735D" w:rsidP="00144E12">
            <w:r>
              <w:t>Create a simple way for user to login with their password and account name</w:t>
            </w:r>
          </w:p>
        </w:tc>
      </w:tr>
      <w:tr w:rsidR="0069112E" w14:paraId="51B225A7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3049F14B" w14:textId="163F4279" w:rsidR="0069112E" w:rsidRDefault="0069112E" w:rsidP="00144E12">
            <w:r>
              <w:t>Programming language:</w:t>
            </w:r>
          </w:p>
        </w:tc>
        <w:tc>
          <w:tcPr>
            <w:tcW w:w="6235" w:type="dxa"/>
          </w:tcPr>
          <w:p w14:paraId="1FBA85F7" w14:textId="0EAC89F5" w:rsidR="0069112E" w:rsidRDefault="0026735D" w:rsidP="00144E12">
            <w:r>
              <w:t>python</w:t>
            </w:r>
          </w:p>
        </w:tc>
      </w:tr>
      <w:tr w:rsidR="0069112E" w14:paraId="54E6EC52" w14:textId="77777777" w:rsidTr="0069112E">
        <w:tc>
          <w:tcPr>
            <w:tcW w:w="2835" w:type="dxa"/>
          </w:tcPr>
          <w:p w14:paraId="3A5B581A" w14:textId="281C7D08" w:rsidR="0069112E" w:rsidRDefault="0069112E" w:rsidP="00144E12">
            <w:r>
              <w:t>Software to be used:</w:t>
            </w:r>
          </w:p>
        </w:tc>
        <w:tc>
          <w:tcPr>
            <w:tcW w:w="6235" w:type="dxa"/>
          </w:tcPr>
          <w:p w14:paraId="5D4FAE84" w14:textId="30E22563" w:rsidR="0069112E" w:rsidRDefault="0026735D" w:rsidP="00144E12">
            <w:r>
              <w:t>Visual studio code</w:t>
            </w:r>
          </w:p>
        </w:tc>
      </w:tr>
      <w:tr w:rsidR="0069112E" w14:paraId="3F44E220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7DFA02AD" w14:textId="77777777" w:rsidR="0069112E" w:rsidRDefault="0069112E" w:rsidP="00144E12">
            <w:r>
              <w:t>Project brief:</w:t>
            </w:r>
          </w:p>
          <w:p w14:paraId="3A04F4FC" w14:textId="6BB84E80" w:rsidR="0069112E" w:rsidRPr="0069112E" w:rsidRDefault="0069112E" w:rsidP="00144E12">
            <w:pPr>
              <w:rPr>
                <w:i/>
                <w:iCs/>
              </w:rPr>
            </w:pPr>
            <w:r w:rsidRPr="0069112E">
              <w:rPr>
                <w:i/>
                <w:iCs/>
                <w:sz w:val="20"/>
                <w:szCs w:val="18"/>
              </w:rPr>
              <w:t>Simple English description of the program to be created</w:t>
            </w:r>
            <w:r w:rsidR="00FD6DF5">
              <w:rPr>
                <w:i/>
                <w:iCs/>
                <w:sz w:val="20"/>
                <w:szCs w:val="18"/>
              </w:rPr>
              <w:t xml:space="preserve"> (maximum 50 words)</w:t>
            </w:r>
          </w:p>
        </w:tc>
        <w:tc>
          <w:tcPr>
            <w:tcW w:w="6235" w:type="dxa"/>
          </w:tcPr>
          <w:p w14:paraId="41428951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Login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for users who have previously registered. Username and password to be checked for validity.</w:t>
            </w:r>
          </w:p>
          <w:p w14:paraId="309ACA5C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Register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create a new user account.</w:t>
            </w:r>
          </w:p>
          <w:p w14:paraId="3D51F9DF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Passwords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new users given the option to enter their own password or generate one.</w:t>
            </w:r>
          </w:p>
          <w:p w14:paraId="0CEBC0AC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Generated passwords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user given the option to choose the password character types – numbers, symbols or letters. The default password length should be applied, but users should also be allowed to choose how many characters.</w:t>
            </w:r>
          </w:p>
          <w:p w14:paraId="4B4B4619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lastRenderedPageBreak/>
              <w:t>Save file 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– usernames and passwords should be saved to a text file </w:t>
            </w: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accounts.txt.</w:t>
            </w:r>
          </w:p>
          <w:p w14:paraId="21CD0F17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Exit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delay for 2 seconds before exit.</w:t>
            </w:r>
          </w:p>
          <w:p w14:paraId="52C8AF4F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View accounts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to display user account information from the accounts.txt file (assuming that only admin have access to this program).</w:t>
            </w:r>
          </w:p>
          <w:p w14:paraId="6B37304D" w14:textId="77777777" w:rsidR="0069112E" w:rsidRDefault="0069112E" w:rsidP="00144E12"/>
        </w:tc>
      </w:tr>
    </w:tbl>
    <w:p w14:paraId="62BC3213" w14:textId="77777777" w:rsidR="0069112E" w:rsidRPr="00954C20" w:rsidRDefault="0069112E" w:rsidP="00144E12"/>
    <w:p w14:paraId="35754BE0" w14:textId="77777777" w:rsidR="00226C99" w:rsidRDefault="00226C99">
      <w:pPr>
        <w:keepLines w:val="0"/>
        <w:spacing w:before="0" w:after="0" w:line="240" w:lineRule="auto"/>
      </w:pPr>
      <w:r>
        <w:br w:type="page"/>
      </w:r>
    </w:p>
    <w:p w14:paraId="6FEC8FD6" w14:textId="77777777" w:rsidR="00226C99" w:rsidRDefault="00226C99" w:rsidP="00226C99">
      <w:pPr>
        <w:pStyle w:val="Heading3"/>
        <w:jc w:val="center"/>
      </w:pPr>
      <w:r>
        <w:lastRenderedPageBreak/>
        <w:t>Table of Contents</w:t>
      </w:r>
    </w:p>
    <w:p w14:paraId="0F2ED492" w14:textId="358433EC" w:rsidR="000E0B43" w:rsidRDefault="00226C99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"Heading 1,1,Form 1Section Title,2" </w:instrText>
      </w:r>
      <w:r>
        <w:rPr>
          <w:lang w:val="en-US"/>
        </w:rPr>
        <w:fldChar w:fldCharType="separate"/>
      </w:r>
      <w:hyperlink w:anchor="_Toc81985354" w:history="1">
        <w:r w:rsidR="000E0B43" w:rsidRPr="00361565">
          <w:rPr>
            <w:rStyle w:val="Hyperlink"/>
          </w:rPr>
          <w:t>Program Specifications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_Toc81985354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</w:t>
        </w:r>
        <w:r w:rsidR="000E0B43">
          <w:rPr>
            <w:webHidden/>
          </w:rPr>
          <w:fldChar w:fldCharType="end"/>
        </w:r>
      </w:hyperlink>
    </w:p>
    <w:p w14:paraId="129D918D" w14:textId="421A39D3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5" w:history="1">
        <w:r w:rsidR="000E0B43" w:rsidRPr="00361565">
          <w:rPr>
            <w:rStyle w:val="Hyperlink"/>
            <w:noProof/>
          </w:rPr>
          <w:t>Coding Rules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_Toc81985355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3</w:t>
        </w:r>
        <w:r w:rsidR="000E0B43">
          <w:rPr>
            <w:noProof/>
            <w:webHidden/>
          </w:rPr>
          <w:fldChar w:fldCharType="end"/>
        </w:r>
      </w:hyperlink>
    </w:p>
    <w:p w14:paraId="41E57DA7" w14:textId="00A3585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6" w:history="1">
        <w:r w:rsidR="000E0B43" w:rsidRPr="00361565">
          <w:rPr>
            <w:rStyle w:val="Hyperlink"/>
            <w:noProof/>
          </w:rPr>
          <w:t>Data Library Variables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_Toc81985356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3</w:t>
        </w:r>
        <w:r w:rsidR="000E0B43">
          <w:rPr>
            <w:noProof/>
            <w:webHidden/>
          </w:rPr>
          <w:fldChar w:fldCharType="end"/>
        </w:r>
      </w:hyperlink>
    </w:p>
    <w:p w14:paraId="1C1248AF" w14:textId="4B4FC079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7" w:history="1">
        <w:r w:rsidR="000E0B43" w:rsidRPr="00361565">
          <w:rPr>
            <w:rStyle w:val="Hyperlink"/>
            <w:noProof/>
          </w:rPr>
          <w:t>Variable Scope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_Toc81985357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4</w:t>
        </w:r>
        <w:r w:rsidR="000E0B43">
          <w:rPr>
            <w:noProof/>
            <w:webHidden/>
          </w:rPr>
          <w:fldChar w:fldCharType="end"/>
        </w:r>
      </w:hyperlink>
    </w:p>
    <w:p w14:paraId="047B3353" w14:textId="6F0453C4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8" w:history="1">
        <w:r w:rsidR="000E0B43" w:rsidRPr="00361565">
          <w:rPr>
            <w:rStyle w:val="Hyperlink"/>
            <w:noProof/>
          </w:rPr>
          <w:t>Program Test Data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_Toc81985358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5</w:t>
        </w:r>
        <w:r w:rsidR="000E0B43">
          <w:rPr>
            <w:noProof/>
            <w:webHidden/>
          </w:rPr>
          <w:fldChar w:fldCharType="end"/>
        </w:r>
      </w:hyperlink>
    </w:p>
    <w:p w14:paraId="056CB127" w14:textId="6904BA6C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9" w:history="1">
        <w:r w:rsidR="000E0B43" w:rsidRPr="00361565">
          <w:rPr>
            <w:rStyle w:val="Hyperlink"/>
            <w:noProof/>
          </w:rPr>
          <w:t>Program Algorithm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_Toc81985359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6</w:t>
        </w:r>
        <w:r w:rsidR="000E0B43">
          <w:rPr>
            <w:noProof/>
            <w:webHidden/>
          </w:rPr>
          <w:fldChar w:fldCharType="end"/>
        </w:r>
      </w:hyperlink>
    </w:p>
    <w:p w14:paraId="35D4C8E9" w14:textId="3D92C7D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0" w:history="1">
        <w:r w:rsidR="000E0B43" w:rsidRPr="00361565">
          <w:rPr>
            <w:rStyle w:val="Hyperlink"/>
            <w:noProof/>
          </w:rPr>
          <w:t>Program Code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_Toc81985360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7</w:t>
        </w:r>
        <w:r w:rsidR="000E0B43">
          <w:rPr>
            <w:noProof/>
            <w:webHidden/>
          </w:rPr>
          <w:fldChar w:fldCharType="end"/>
        </w:r>
      </w:hyperlink>
    </w:p>
    <w:p w14:paraId="3F2C5EC6" w14:textId="296B74BC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1" w:history="1">
        <w:r w:rsidR="000E0B43" w:rsidRPr="00361565">
          <w:rPr>
            <w:rStyle w:val="Hyperlink"/>
          </w:rPr>
          <w:t>Software Test Report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_Toc81985361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8</w:t>
        </w:r>
        <w:r w:rsidR="000E0B43">
          <w:rPr>
            <w:webHidden/>
          </w:rPr>
          <w:fldChar w:fldCharType="end"/>
        </w:r>
      </w:hyperlink>
    </w:p>
    <w:p w14:paraId="243C9A63" w14:textId="6AF7D9B3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2" w:history="1">
        <w:r w:rsidR="000E0B43" w:rsidRPr="00361565">
          <w:rPr>
            <w:rStyle w:val="Hyperlink"/>
            <w:noProof/>
          </w:rPr>
          <w:t>Overview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_Toc81985362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8</w:t>
        </w:r>
        <w:r w:rsidR="000E0B43">
          <w:rPr>
            <w:noProof/>
            <w:webHidden/>
          </w:rPr>
          <w:fldChar w:fldCharType="end"/>
        </w:r>
      </w:hyperlink>
    </w:p>
    <w:p w14:paraId="43FB943E" w14:textId="2AE524C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3" w:history="1">
        <w:r w:rsidR="000E0B43" w:rsidRPr="00361565">
          <w:rPr>
            <w:rStyle w:val="Hyperlink"/>
            <w:noProof/>
          </w:rPr>
          <w:t>Changes Required from Feedback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_Toc81985363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9</w:t>
        </w:r>
        <w:r w:rsidR="000E0B43">
          <w:rPr>
            <w:noProof/>
            <w:webHidden/>
          </w:rPr>
          <w:fldChar w:fldCharType="end"/>
        </w:r>
      </w:hyperlink>
    </w:p>
    <w:p w14:paraId="2572E4EB" w14:textId="135CC22C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4" w:history="1">
        <w:r w:rsidR="000E0B43" w:rsidRPr="00361565">
          <w:rPr>
            <w:rStyle w:val="Hyperlink"/>
            <w:noProof/>
          </w:rPr>
          <w:t>Test Cases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_Toc81985364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10</w:t>
        </w:r>
        <w:r w:rsidR="000E0B43">
          <w:rPr>
            <w:noProof/>
            <w:webHidden/>
          </w:rPr>
          <w:fldChar w:fldCharType="end"/>
        </w:r>
      </w:hyperlink>
    </w:p>
    <w:p w14:paraId="43C4CF68" w14:textId="519E1E31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5" w:history="1">
        <w:r w:rsidR="000E0B43" w:rsidRPr="00361565">
          <w:rPr>
            <w:rStyle w:val="Hyperlink"/>
            <w:noProof/>
          </w:rPr>
          <w:t>Software Evaluation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_Toc81985365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12</w:t>
        </w:r>
        <w:r w:rsidR="000E0B43">
          <w:rPr>
            <w:noProof/>
            <w:webHidden/>
          </w:rPr>
          <w:fldChar w:fldCharType="end"/>
        </w:r>
      </w:hyperlink>
    </w:p>
    <w:p w14:paraId="70559FEC" w14:textId="2DB1B922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6" w:history="1">
        <w:r w:rsidR="000E0B43" w:rsidRPr="00361565">
          <w:rPr>
            <w:rStyle w:val="Hyperlink"/>
          </w:rPr>
          <w:t>Programmer’s Checklist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_Toc81985366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13</w:t>
        </w:r>
        <w:r w:rsidR="000E0B43">
          <w:rPr>
            <w:webHidden/>
          </w:rPr>
          <w:fldChar w:fldCharType="end"/>
        </w:r>
      </w:hyperlink>
    </w:p>
    <w:p w14:paraId="1FE50417" w14:textId="5EAB4902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7" w:history="1">
        <w:r w:rsidR="000E0B43" w:rsidRPr="00361565">
          <w:rPr>
            <w:rStyle w:val="Hyperlink"/>
          </w:rPr>
          <w:t>Software Final Approval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_Toc81985367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14</w:t>
        </w:r>
        <w:r w:rsidR="000E0B43">
          <w:rPr>
            <w:webHidden/>
          </w:rPr>
          <w:fldChar w:fldCharType="end"/>
        </w:r>
      </w:hyperlink>
    </w:p>
    <w:p w14:paraId="24D9D42B" w14:textId="2FDABACD" w:rsidR="00226C99" w:rsidRDefault="00226C99" w:rsidP="00226C99">
      <w:pPr>
        <w:rPr>
          <w:b/>
          <w:noProof/>
          <w:lang w:val="en-US"/>
        </w:rPr>
      </w:pPr>
      <w:r>
        <w:rPr>
          <w:b/>
          <w:noProof/>
          <w:lang w:val="en-US"/>
        </w:rPr>
        <w:fldChar w:fldCharType="end"/>
      </w:r>
    </w:p>
    <w:p w14:paraId="53AD438C" w14:textId="77777777" w:rsidR="00226C99" w:rsidRPr="00226C99" w:rsidRDefault="00226C99" w:rsidP="00226C99">
      <w:pPr>
        <w:rPr>
          <w:bCs/>
          <w:color w:val="8B0000"/>
          <w:lang w:val="en-US"/>
        </w:rPr>
      </w:pPr>
      <w:r w:rsidRPr="00226C99">
        <w:rPr>
          <w:bCs/>
          <w:noProof/>
          <w:color w:val="8B0000"/>
          <w:lang w:val="en-US"/>
        </w:rPr>
        <w:t>[When you have completed your report, select the table (above) and press F9 to update the entire table. Once done, delete this text]</w:t>
      </w:r>
    </w:p>
    <w:p w14:paraId="3905281A" w14:textId="77777777" w:rsidR="00226C99" w:rsidRDefault="00226C99" w:rsidP="00226C99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  <w:r>
        <w:br w:type="page"/>
      </w:r>
    </w:p>
    <w:p w14:paraId="5220709A" w14:textId="4A8AB747" w:rsidR="00FD6DF5" w:rsidRDefault="00FD6DF5" w:rsidP="00FD6DF5">
      <w:pPr>
        <w:pStyle w:val="Form1SectionTitle"/>
      </w:pPr>
      <w:bookmarkStart w:id="3" w:name="_Toc81985355"/>
      <w:r>
        <w:lastRenderedPageBreak/>
        <w:t xml:space="preserve">Coding </w:t>
      </w:r>
      <w:r w:rsidR="00C47D18">
        <w:t>Rules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2"/>
      </w:tblGrid>
      <w:tr w:rsidR="00FD6DF5" w:rsidRPr="00FD6DF5" w14:paraId="077024EA" w14:textId="77777777" w:rsidTr="00FD6DF5">
        <w:tc>
          <w:tcPr>
            <w:tcW w:w="4248" w:type="dxa"/>
            <w:shd w:val="clear" w:color="auto" w:fill="424754"/>
          </w:tcPr>
          <w:p w14:paraId="5BAA4587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Rule</w:t>
            </w:r>
          </w:p>
        </w:tc>
        <w:tc>
          <w:tcPr>
            <w:tcW w:w="4812" w:type="dxa"/>
            <w:shd w:val="clear" w:color="auto" w:fill="424754"/>
          </w:tcPr>
          <w:p w14:paraId="2E3A237C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Brief explanation of rule</w:t>
            </w:r>
          </w:p>
        </w:tc>
      </w:tr>
      <w:tr w:rsidR="00FD6DF5" w14:paraId="4C303E66" w14:textId="77777777" w:rsidTr="00571261">
        <w:tc>
          <w:tcPr>
            <w:tcW w:w="4248" w:type="dxa"/>
          </w:tcPr>
          <w:p w14:paraId="7444E8D1" w14:textId="17446D86" w:rsidR="00FD6DF5" w:rsidRDefault="00F85D9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  <w:r>
              <w:t>safe</w:t>
            </w:r>
          </w:p>
        </w:tc>
        <w:tc>
          <w:tcPr>
            <w:tcW w:w="4812" w:type="dxa"/>
          </w:tcPr>
          <w:p w14:paraId="12A48287" w14:textId="0ED4343B" w:rsidR="00FD6DF5" w:rsidRDefault="00F85D95" w:rsidP="000D2735">
            <w:pPr>
              <w:spacing w:before="120" w:after="120" w:line="276" w:lineRule="auto"/>
            </w:pPr>
            <w:r>
              <w:t xml:space="preserve">The coding should be able to be used and </w:t>
            </w:r>
            <w:proofErr w:type="spellStart"/>
            <w:r>
              <w:t>doe</w:t>
            </w:r>
            <w:proofErr w:type="spellEnd"/>
            <w:r>
              <w:t xml:space="preserve"> not cause harm or damage to others or company.</w:t>
            </w:r>
          </w:p>
        </w:tc>
      </w:tr>
      <w:tr w:rsidR="00FD6DF5" w14:paraId="5770697B" w14:textId="77777777" w:rsidTr="00571261">
        <w:tc>
          <w:tcPr>
            <w:tcW w:w="4248" w:type="dxa"/>
          </w:tcPr>
          <w:p w14:paraId="71D6A239" w14:textId="09F28D28" w:rsidR="00FD6DF5" w:rsidRDefault="00F85D9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  <w:r>
              <w:t>Secure</w:t>
            </w:r>
          </w:p>
        </w:tc>
        <w:tc>
          <w:tcPr>
            <w:tcW w:w="4812" w:type="dxa"/>
          </w:tcPr>
          <w:p w14:paraId="521A565F" w14:textId="3E3BF13B" w:rsidR="00FD6DF5" w:rsidRDefault="00F85D95" w:rsidP="000D2735">
            <w:pPr>
              <w:spacing w:before="120" w:after="120" w:line="276" w:lineRule="auto"/>
            </w:pPr>
            <w:r>
              <w:t>The coding should be secure, others without authority should not be able to access the information and document involved.</w:t>
            </w:r>
          </w:p>
        </w:tc>
      </w:tr>
      <w:tr w:rsidR="00FD6DF5" w14:paraId="2D838A8A" w14:textId="77777777" w:rsidTr="00571261">
        <w:tc>
          <w:tcPr>
            <w:tcW w:w="4248" w:type="dxa"/>
          </w:tcPr>
          <w:p w14:paraId="0E8B6DE7" w14:textId="3747DB37" w:rsidR="00FD6DF5" w:rsidRDefault="00F85D9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  <w:r>
              <w:t>Reliable</w:t>
            </w:r>
          </w:p>
        </w:tc>
        <w:tc>
          <w:tcPr>
            <w:tcW w:w="4812" w:type="dxa"/>
          </w:tcPr>
          <w:p w14:paraId="1603DEB5" w14:textId="0302A481" w:rsidR="00FD6DF5" w:rsidRDefault="00F85D95" w:rsidP="000D2735">
            <w:pPr>
              <w:spacing w:before="120" w:after="120" w:line="276" w:lineRule="auto"/>
            </w:pPr>
            <w:r>
              <w:t>The coding should be functional all the time and every time the function should be able to be the same.</w:t>
            </w:r>
          </w:p>
        </w:tc>
      </w:tr>
      <w:tr w:rsidR="00FD6DF5" w14:paraId="19F21098" w14:textId="77777777" w:rsidTr="00571261">
        <w:tc>
          <w:tcPr>
            <w:tcW w:w="4248" w:type="dxa"/>
          </w:tcPr>
          <w:p w14:paraId="2A66A03C" w14:textId="41B1D66E" w:rsidR="00FD6DF5" w:rsidRDefault="00F85D9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  <w:r>
              <w:t>Testable</w:t>
            </w:r>
          </w:p>
        </w:tc>
        <w:tc>
          <w:tcPr>
            <w:tcW w:w="4812" w:type="dxa"/>
          </w:tcPr>
          <w:p w14:paraId="3E1DD7F1" w14:textId="2572B370" w:rsidR="00FD6DF5" w:rsidRDefault="00F85D95" w:rsidP="000D2735">
            <w:pPr>
              <w:spacing w:before="120" w:after="120" w:line="276" w:lineRule="auto"/>
            </w:pPr>
            <w:r>
              <w:t>The coding should be testable and debugged, to make sure all the designed function are working condition.</w:t>
            </w:r>
          </w:p>
        </w:tc>
      </w:tr>
      <w:tr w:rsidR="00FD6DF5" w14:paraId="7F8A32C2" w14:textId="77777777" w:rsidTr="00571261">
        <w:tc>
          <w:tcPr>
            <w:tcW w:w="4248" w:type="dxa"/>
          </w:tcPr>
          <w:p w14:paraId="76735B1A" w14:textId="7C35B054" w:rsidR="00FD6DF5" w:rsidRDefault="00F85D9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  <w:r>
              <w:t>Maintainable</w:t>
            </w:r>
          </w:p>
        </w:tc>
        <w:tc>
          <w:tcPr>
            <w:tcW w:w="4812" w:type="dxa"/>
          </w:tcPr>
          <w:p w14:paraId="427AE404" w14:textId="6C5777ED" w:rsidR="00FD6DF5" w:rsidRDefault="00F85D95" w:rsidP="000D2735">
            <w:pPr>
              <w:spacing w:before="120" w:after="120" w:line="276" w:lineRule="auto"/>
            </w:pPr>
            <w:r>
              <w:t xml:space="preserve">The code should be able to be maintained, </w:t>
            </w:r>
            <w:r w:rsidR="00C37648">
              <w:t>so the coding can always to make sure has the best performance as designed.</w:t>
            </w:r>
          </w:p>
        </w:tc>
      </w:tr>
    </w:tbl>
    <w:p w14:paraId="26CAB2EC" w14:textId="71A00FC1" w:rsidR="00FD6DF5" w:rsidRDefault="00FD6DF5" w:rsidP="00FD6DF5">
      <w:pPr>
        <w:pStyle w:val="Form1SectionTitle"/>
      </w:pPr>
      <w:bookmarkStart w:id="4" w:name="_Toc81985356"/>
      <w:r>
        <w:t xml:space="preserve">Data </w:t>
      </w:r>
      <w:r w:rsidR="00C47D18">
        <w:t>Library Variables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2"/>
      </w:tblGrid>
      <w:tr w:rsidR="00FD6DF5" w:rsidRPr="00FD6DF5" w14:paraId="0A9EA7AC" w14:textId="77777777" w:rsidTr="00FD6DF5">
        <w:tc>
          <w:tcPr>
            <w:tcW w:w="4248" w:type="dxa"/>
            <w:shd w:val="clear" w:color="auto" w:fill="424754"/>
          </w:tcPr>
          <w:p w14:paraId="0A0F783D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Variable name</w:t>
            </w:r>
          </w:p>
        </w:tc>
        <w:tc>
          <w:tcPr>
            <w:tcW w:w="4812" w:type="dxa"/>
            <w:shd w:val="clear" w:color="auto" w:fill="424754"/>
          </w:tcPr>
          <w:p w14:paraId="0E84758F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How variable will be used</w:t>
            </w:r>
          </w:p>
        </w:tc>
      </w:tr>
      <w:tr w:rsidR="00FD6DF5" w14:paraId="5CE07DEC" w14:textId="77777777" w:rsidTr="00571261">
        <w:tc>
          <w:tcPr>
            <w:tcW w:w="4248" w:type="dxa"/>
          </w:tcPr>
          <w:p w14:paraId="03933838" w14:textId="42287BF5" w:rsidR="00FD6DF5" w:rsidRPr="00412B08" w:rsidRDefault="00C37648" w:rsidP="00571261">
            <w:pPr>
              <w:spacing w:before="0" w:line="276" w:lineRule="auto"/>
              <w:rPr>
                <w:b/>
                <w:bCs/>
              </w:rPr>
            </w:pPr>
            <w:r w:rsidRPr="00412B08">
              <w:rPr>
                <w:b/>
                <w:bCs/>
              </w:rPr>
              <w:t>Login</w:t>
            </w:r>
            <w:r w:rsidR="00412B08" w:rsidRPr="00412B08">
              <w:rPr>
                <w:b/>
                <w:bCs/>
              </w:rPr>
              <w:t>:</w:t>
            </w:r>
          </w:p>
        </w:tc>
        <w:tc>
          <w:tcPr>
            <w:tcW w:w="4812" w:type="dxa"/>
          </w:tcPr>
          <w:p w14:paraId="41E081CD" w14:textId="26283AC0" w:rsidR="00FD6DF5" w:rsidRDefault="00FD6DF5" w:rsidP="00571261">
            <w:pPr>
              <w:spacing w:before="0" w:line="276" w:lineRule="auto"/>
            </w:pPr>
          </w:p>
        </w:tc>
      </w:tr>
      <w:tr w:rsidR="00FD6DF5" w14:paraId="7F96FFB3" w14:textId="77777777" w:rsidTr="00571261">
        <w:tc>
          <w:tcPr>
            <w:tcW w:w="4248" w:type="dxa"/>
          </w:tcPr>
          <w:p w14:paraId="2B4BA884" w14:textId="361246DA" w:rsidR="00FD6DF5" w:rsidRDefault="00C37648" w:rsidP="00571261">
            <w:pPr>
              <w:spacing w:before="0" w:line="276" w:lineRule="auto"/>
            </w:pPr>
            <w:r>
              <w:t>Username</w:t>
            </w:r>
          </w:p>
        </w:tc>
        <w:tc>
          <w:tcPr>
            <w:tcW w:w="4812" w:type="dxa"/>
          </w:tcPr>
          <w:p w14:paraId="108CAB5E" w14:textId="7F063C8B" w:rsidR="00FD6DF5" w:rsidRDefault="00DC6467" w:rsidP="00571261">
            <w:pPr>
              <w:spacing w:before="0" w:line="276" w:lineRule="auto"/>
            </w:pPr>
            <w:r>
              <w:t>Use to storage the user input login username</w:t>
            </w:r>
          </w:p>
        </w:tc>
      </w:tr>
      <w:tr w:rsidR="00FD6DF5" w14:paraId="6D9304EB" w14:textId="77777777" w:rsidTr="00571261">
        <w:tc>
          <w:tcPr>
            <w:tcW w:w="4248" w:type="dxa"/>
          </w:tcPr>
          <w:p w14:paraId="5EDC6BF7" w14:textId="11CE3CB6" w:rsidR="00FD6DF5" w:rsidRDefault="00C37648" w:rsidP="00571261">
            <w:pPr>
              <w:spacing w:before="0" w:line="276" w:lineRule="auto"/>
            </w:pPr>
            <w:r>
              <w:t>Password</w:t>
            </w:r>
          </w:p>
        </w:tc>
        <w:tc>
          <w:tcPr>
            <w:tcW w:w="4812" w:type="dxa"/>
          </w:tcPr>
          <w:p w14:paraId="4926B8F9" w14:textId="2179CB53" w:rsidR="00FD6DF5" w:rsidRDefault="00DC6467" w:rsidP="00571261">
            <w:pPr>
              <w:spacing w:before="0" w:line="276" w:lineRule="auto"/>
            </w:pPr>
            <w:r>
              <w:t>Use to storage the user input login password</w:t>
            </w:r>
          </w:p>
        </w:tc>
      </w:tr>
      <w:tr w:rsidR="00FD6DF5" w14:paraId="3BED7E0D" w14:textId="77777777" w:rsidTr="00571261">
        <w:tc>
          <w:tcPr>
            <w:tcW w:w="4248" w:type="dxa"/>
          </w:tcPr>
          <w:p w14:paraId="3C308AC1" w14:textId="6E58068F" w:rsidR="00FD6DF5" w:rsidRDefault="00C37648" w:rsidP="00571261">
            <w:pPr>
              <w:spacing w:before="0" w:line="276" w:lineRule="auto"/>
            </w:pPr>
            <w:proofErr w:type="spellStart"/>
            <w:r>
              <w:t>Accounts_username</w:t>
            </w:r>
            <w:proofErr w:type="spellEnd"/>
          </w:p>
        </w:tc>
        <w:tc>
          <w:tcPr>
            <w:tcW w:w="4812" w:type="dxa"/>
          </w:tcPr>
          <w:p w14:paraId="2D47F0CC" w14:textId="522065B9" w:rsidR="00FD6DF5" w:rsidRDefault="00DC6467" w:rsidP="00571261">
            <w:pPr>
              <w:spacing w:before="0" w:line="276" w:lineRule="auto"/>
            </w:pPr>
            <w:r>
              <w:t xml:space="preserve">Use to storage the </w:t>
            </w:r>
            <w:proofErr w:type="spellStart"/>
            <w:r>
              <w:t>account_username</w:t>
            </w:r>
            <w:proofErr w:type="spellEnd"/>
            <w:r>
              <w:t xml:space="preserve"> which we have in our data.</w:t>
            </w:r>
          </w:p>
        </w:tc>
      </w:tr>
      <w:tr w:rsidR="00FD6DF5" w14:paraId="6CFF1E71" w14:textId="77777777" w:rsidTr="00571261">
        <w:tc>
          <w:tcPr>
            <w:tcW w:w="4248" w:type="dxa"/>
          </w:tcPr>
          <w:p w14:paraId="21099E8D" w14:textId="08BD539A" w:rsidR="00FD6DF5" w:rsidRDefault="00C37648" w:rsidP="00571261">
            <w:pPr>
              <w:spacing w:before="0" w:line="276" w:lineRule="auto"/>
            </w:pPr>
            <w:proofErr w:type="spellStart"/>
            <w:r>
              <w:t>Accounts_password</w:t>
            </w:r>
            <w:proofErr w:type="spellEnd"/>
          </w:p>
        </w:tc>
        <w:tc>
          <w:tcPr>
            <w:tcW w:w="4812" w:type="dxa"/>
          </w:tcPr>
          <w:p w14:paraId="09145B4C" w14:textId="0C8506E0" w:rsidR="00FD6DF5" w:rsidRDefault="00DC6467" w:rsidP="00571261">
            <w:pPr>
              <w:spacing w:before="0" w:line="276" w:lineRule="auto"/>
            </w:pPr>
            <w:r>
              <w:t xml:space="preserve">Use to storage the </w:t>
            </w:r>
            <w:proofErr w:type="spellStart"/>
            <w:r>
              <w:t>account_password</w:t>
            </w:r>
            <w:proofErr w:type="spellEnd"/>
            <w:r>
              <w:t xml:space="preserve"> which we have in our data</w:t>
            </w:r>
          </w:p>
        </w:tc>
      </w:tr>
      <w:tr w:rsidR="00FD6DF5" w14:paraId="68A43558" w14:textId="77777777" w:rsidTr="00571261">
        <w:tc>
          <w:tcPr>
            <w:tcW w:w="4248" w:type="dxa"/>
          </w:tcPr>
          <w:p w14:paraId="123FB8DC" w14:textId="5FEBF147" w:rsidR="00FD6DF5" w:rsidRDefault="00C37648" w:rsidP="00571261">
            <w:pPr>
              <w:spacing w:before="0" w:line="276" w:lineRule="auto"/>
            </w:pPr>
            <w:proofErr w:type="spellStart"/>
            <w:r>
              <w:lastRenderedPageBreak/>
              <w:t>ErrorMessage</w:t>
            </w:r>
            <w:proofErr w:type="spellEnd"/>
          </w:p>
        </w:tc>
        <w:tc>
          <w:tcPr>
            <w:tcW w:w="4812" w:type="dxa"/>
          </w:tcPr>
          <w:p w14:paraId="31A3814D" w14:textId="68241D41" w:rsidR="00FD6DF5" w:rsidRDefault="00DC6467" w:rsidP="00571261">
            <w:pPr>
              <w:spacing w:before="0" w:line="276" w:lineRule="auto"/>
            </w:pPr>
            <w:r>
              <w:t xml:space="preserve">Use to storage the error </w:t>
            </w:r>
            <w:proofErr w:type="gramStart"/>
            <w:r>
              <w:t>message  send</w:t>
            </w:r>
            <w:proofErr w:type="gramEnd"/>
            <w:r>
              <w:t xml:space="preserve"> to user when the information the user provide is wrong.</w:t>
            </w:r>
          </w:p>
        </w:tc>
      </w:tr>
      <w:tr w:rsidR="00FD6DF5" w14:paraId="66D910A3" w14:textId="77777777" w:rsidTr="00571261">
        <w:tc>
          <w:tcPr>
            <w:tcW w:w="4248" w:type="dxa"/>
          </w:tcPr>
          <w:p w14:paraId="7E9F7105" w14:textId="70629BEF" w:rsidR="00FD6DF5" w:rsidRPr="00412B08" w:rsidRDefault="00C37648" w:rsidP="00571261">
            <w:pPr>
              <w:spacing w:before="0" w:line="276" w:lineRule="auto"/>
              <w:rPr>
                <w:b/>
                <w:bCs/>
              </w:rPr>
            </w:pPr>
            <w:r w:rsidRPr="00412B08">
              <w:rPr>
                <w:b/>
                <w:bCs/>
              </w:rPr>
              <w:t>Register</w:t>
            </w:r>
            <w:r w:rsidR="00412B08">
              <w:rPr>
                <w:b/>
                <w:bCs/>
              </w:rPr>
              <w:t>:</w:t>
            </w:r>
          </w:p>
        </w:tc>
        <w:tc>
          <w:tcPr>
            <w:tcW w:w="4812" w:type="dxa"/>
          </w:tcPr>
          <w:p w14:paraId="45BFB6EA" w14:textId="120504E8" w:rsidR="00FD6DF5" w:rsidRDefault="00FD6DF5" w:rsidP="00571261">
            <w:pPr>
              <w:spacing w:before="0" w:line="276" w:lineRule="auto"/>
            </w:pPr>
          </w:p>
        </w:tc>
      </w:tr>
      <w:tr w:rsidR="00EE01BA" w14:paraId="352F84ED" w14:textId="77777777" w:rsidTr="00571261">
        <w:tc>
          <w:tcPr>
            <w:tcW w:w="4248" w:type="dxa"/>
          </w:tcPr>
          <w:p w14:paraId="3060310E" w14:textId="14BC3C28" w:rsidR="00EE01BA" w:rsidRDefault="009D3FF1" w:rsidP="00EE01BA">
            <w:pPr>
              <w:spacing w:before="0" w:line="276" w:lineRule="auto"/>
            </w:pPr>
            <w:r>
              <w:t>u</w:t>
            </w:r>
            <w:r w:rsidR="00EE01BA">
              <w:t>sername</w:t>
            </w:r>
          </w:p>
        </w:tc>
        <w:tc>
          <w:tcPr>
            <w:tcW w:w="4812" w:type="dxa"/>
          </w:tcPr>
          <w:p w14:paraId="7546B8E1" w14:textId="63B52D75" w:rsidR="00EE01BA" w:rsidRDefault="00EE01BA" w:rsidP="00EE01BA">
            <w:pPr>
              <w:spacing w:before="0" w:line="276" w:lineRule="auto"/>
            </w:pPr>
            <w:r>
              <w:t>Use to storage the user input login username</w:t>
            </w:r>
          </w:p>
        </w:tc>
      </w:tr>
      <w:tr w:rsidR="00EE01BA" w14:paraId="136045A7" w14:textId="77777777" w:rsidTr="00571261">
        <w:tc>
          <w:tcPr>
            <w:tcW w:w="4248" w:type="dxa"/>
          </w:tcPr>
          <w:p w14:paraId="7B0B553B" w14:textId="3F8B1429" w:rsidR="00EE01BA" w:rsidRDefault="009D3FF1" w:rsidP="00EE01BA">
            <w:pPr>
              <w:spacing w:before="0" w:line="276" w:lineRule="auto"/>
            </w:pPr>
            <w:r>
              <w:t>p</w:t>
            </w:r>
            <w:r w:rsidR="00EE01BA">
              <w:t>assword</w:t>
            </w:r>
          </w:p>
        </w:tc>
        <w:tc>
          <w:tcPr>
            <w:tcW w:w="4812" w:type="dxa"/>
          </w:tcPr>
          <w:p w14:paraId="7CD1B02A" w14:textId="389DD126" w:rsidR="00EE01BA" w:rsidRDefault="00EE01BA" w:rsidP="00EE01BA">
            <w:pPr>
              <w:spacing w:before="0" w:line="276" w:lineRule="auto"/>
            </w:pPr>
            <w:r>
              <w:t>Use to storage the user input login password</w:t>
            </w:r>
          </w:p>
        </w:tc>
      </w:tr>
      <w:tr w:rsidR="00EE01BA" w14:paraId="1E959A86" w14:textId="77777777" w:rsidTr="00571261">
        <w:tc>
          <w:tcPr>
            <w:tcW w:w="4248" w:type="dxa"/>
          </w:tcPr>
          <w:p w14:paraId="6F5CDE06" w14:textId="40441D45" w:rsidR="00EE01BA" w:rsidRDefault="009D3FF1" w:rsidP="00EE01BA">
            <w:pPr>
              <w:spacing w:before="0" w:line="276" w:lineRule="auto"/>
            </w:pPr>
            <w:proofErr w:type="spellStart"/>
            <w:r>
              <w:t>a</w:t>
            </w:r>
            <w:r w:rsidR="00EE01BA">
              <w:t>ccounts_username</w:t>
            </w:r>
            <w:proofErr w:type="spellEnd"/>
          </w:p>
        </w:tc>
        <w:tc>
          <w:tcPr>
            <w:tcW w:w="4812" w:type="dxa"/>
          </w:tcPr>
          <w:p w14:paraId="58BE7B86" w14:textId="196D8203" w:rsidR="00EE01BA" w:rsidRDefault="00EE01BA" w:rsidP="00EE01BA">
            <w:pPr>
              <w:spacing w:before="0" w:line="276" w:lineRule="auto"/>
            </w:pPr>
            <w:r>
              <w:t xml:space="preserve">Use to storage the </w:t>
            </w:r>
            <w:proofErr w:type="spellStart"/>
            <w:r>
              <w:t>account_username</w:t>
            </w:r>
            <w:proofErr w:type="spellEnd"/>
            <w:r>
              <w:t xml:space="preserve"> which we have in our data.</w:t>
            </w:r>
          </w:p>
        </w:tc>
      </w:tr>
      <w:tr w:rsidR="00EE01BA" w14:paraId="5EDBAF29" w14:textId="77777777" w:rsidTr="00571261">
        <w:tc>
          <w:tcPr>
            <w:tcW w:w="4248" w:type="dxa"/>
          </w:tcPr>
          <w:p w14:paraId="6C55CE29" w14:textId="47E190F5" w:rsidR="00EE01BA" w:rsidRDefault="009D3FF1" w:rsidP="00EE01BA">
            <w:pPr>
              <w:spacing w:before="0" w:line="276" w:lineRule="auto"/>
            </w:pPr>
            <w:proofErr w:type="spellStart"/>
            <w:r>
              <w:t>a</w:t>
            </w:r>
            <w:r w:rsidR="00EE01BA">
              <w:t>ccounts_password</w:t>
            </w:r>
            <w:proofErr w:type="spellEnd"/>
          </w:p>
        </w:tc>
        <w:tc>
          <w:tcPr>
            <w:tcW w:w="4812" w:type="dxa"/>
          </w:tcPr>
          <w:p w14:paraId="32D2DFAD" w14:textId="19217373" w:rsidR="00EE01BA" w:rsidRDefault="00EE01BA" w:rsidP="00EE01BA">
            <w:pPr>
              <w:spacing w:before="0" w:line="276" w:lineRule="auto"/>
            </w:pPr>
            <w:r>
              <w:t xml:space="preserve">Use to storage the </w:t>
            </w:r>
            <w:proofErr w:type="spellStart"/>
            <w:r>
              <w:t>account_password</w:t>
            </w:r>
            <w:proofErr w:type="spellEnd"/>
            <w:r>
              <w:t xml:space="preserve"> which we have in our data</w:t>
            </w:r>
          </w:p>
        </w:tc>
      </w:tr>
      <w:tr w:rsidR="00EE01BA" w14:paraId="5292C442" w14:textId="77777777" w:rsidTr="00571261">
        <w:tc>
          <w:tcPr>
            <w:tcW w:w="4248" w:type="dxa"/>
          </w:tcPr>
          <w:p w14:paraId="2CDBA464" w14:textId="6AB8593C" w:rsidR="00EE01BA" w:rsidRDefault="00EE01BA" w:rsidP="00EE01BA">
            <w:pPr>
              <w:spacing w:before="0" w:line="276" w:lineRule="auto"/>
            </w:pPr>
            <w:proofErr w:type="spellStart"/>
            <w:r>
              <w:t>ErrorMessage</w:t>
            </w:r>
            <w:proofErr w:type="spellEnd"/>
          </w:p>
        </w:tc>
        <w:tc>
          <w:tcPr>
            <w:tcW w:w="4812" w:type="dxa"/>
          </w:tcPr>
          <w:p w14:paraId="013E6AC5" w14:textId="3356CBC2" w:rsidR="00EE01BA" w:rsidRDefault="00EE01BA" w:rsidP="00EE01BA">
            <w:pPr>
              <w:spacing w:before="0" w:line="276" w:lineRule="auto"/>
            </w:pPr>
            <w:r>
              <w:t xml:space="preserve">Use to storage the error </w:t>
            </w:r>
            <w:proofErr w:type="gramStart"/>
            <w:r>
              <w:t>message  send</w:t>
            </w:r>
            <w:proofErr w:type="gramEnd"/>
            <w:r>
              <w:t xml:space="preserve"> to user when the information the user provide is wrong.</w:t>
            </w:r>
          </w:p>
        </w:tc>
      </w:tr>
      <w:tr w:rsidR="00EE01BA" w14:paraId="1224ED60" w14:textId="77777777" w:rsidTr="00571261">
        <w:tc>
          <w:tcPr>
            <w:tcW w:w="4248" w:type="dxa"/>
          </w:tcPr>
          <w:p w14:paraId="551E7BA1" w14:textId="144BD2CF" w:rsidR="00EE01BA" w:rsidRPr="00F97085" w:rsidRDefault="00EE01BA" w:rsidP="00EE01BA">
            <w:pPr>
              <w:spacing w:before="0" w:line="276" w:lineRule="auto"/>
              <w:rPr>
                <w:b/>
                <w:bCs/>
              </w:rPr>
            </w:pPr>
            <w:r w:rsidRPr="00F97085">
              <w:rPr>
                <w:b/>
                <w:bCs/>
              </w:rPr>
              <w:t>Account View</w:t>
            </w:r>
            <w:r>
              <w:rPr>
                <w:b/>
                <w:bCs/>
              </w:rPr>
              <w:t>:</w:t>
            </w:r>
          </w:p>
        </w:tc>
        <w:tc>
          <w:tcPr>
            <w:tcW w:w="4812" w:type="dxa"/>
          </w:tcPr>
          <w:p w14:paraId="0D79BBC3" w14:textId="77777777" w:rsidR="00EE01BA" w:rsidRDefault="00EE01BA" w:rsidP="00EE01BA">
            <w:pPr>
              <w:spacing w:before="0" w:line="276" w:lineRule="auto"/>
            </w:pPr>
          </w:p>
        </w:tc>
      </w:tr>
      <w:tr w:rsidR="00EE01BA" w14:paraId="1CFB424F" w14:textId="77777777" w:rsidTr="00571261">
        <w:tc>
          <w:tcPr>
            <w:tcW w:w="4248" w:type="dxa"/>
          </w:tcPr>
          <w:p w14:paraId="4FD42326" w14:textId="414015E3" w:rsidR="00EE01BA" w:rsidRPr="00F97085" w:rsidRDefault="009D3FF1" w:rsidP="00EE01BA">
            <w:pPr>
              <w:spacing w:before="0" w:line="276" w:lineRule="auto"/>
              <w:rPr>
                <w:b/>
                <w:bCs/>
              </w:rPr>
            </w:pPr>
            <w:r>
              <w:t>u</w:t>
            </w:r>
            <w:r w:rsidR="00EE01BA">
              <w:t>sername</w:t>
            </w:r>
          </w:p>
        </w:tc>
        <w:tc>
          <w:tcPr>
            <w:tcW w:w="4812" w:type="dxa"/>
          </w:tcPr>
          <w:p w14:paraId="1855571A" w14:textId="1B6810ED" w:rsidR="00EE01BA" w:rsidRDefault="00EE01BA" w:rsidP="00EE01BA">
            <w:pPr>
              <w:spacing w:before="0" w:line="276" w:lineRule="auto"/>
            </w:pPr>
            <w:r>
              <w:t>Use to storage the user input login username</w:t>
            </w:r>
          </w:p>
        </w:tc>
      </w:tr>
      <w:tr w:rsidR="00EE01BA" w14:paraId="2D885D84" w14:textId="77777777" w:rsidTr="00571261">
        <w:tc>
          <w:tcPr>
            <w:tcW w:w="4248" w:type="dxa"/>
          </w:tcPr>
          <w:p w14:paraId="3FFCF693" w14:textId="26EFF8FB" w:rsidR="00EE01BA" w:rsidRDefault="009D3FF1" w:rsidP="00EE01BA">
            <w:pPr>
              <w:spacing w:before="0" w:line="276" w:lineRule="auto"/>
            </w:pPr>
            <w:r>
              <w:t>p</w:t>
            </w:r>
            <w:r w:rsidR="00EE01BA">
              <w:t>assword</w:t>
            </w:r>
          </w:p>
        </w:tc>
        <w:tc>
          <w:tcPr>
            <w:tcW w:w="4812" w:type="dxa"/>
          </w:tcPr>
          <w:p w14:paraId="668C4037" w14:textId="025E0CAC" w:rsidR="00EE01BA" w:rsidRDefault="00EE01BA" w:rsidP="00EE01BA">
            <w:pPr>
              <w:spacing w:before="0" w:line="276" w:lineRule="auto"/>
            </w:pPr>
            <w:r>
              <w:t>Use to storage the user input login password</w:t>
            </w:r>
          </w:p>
        </w:tc>
      </w:tr>
      <w:tr w:rsidR="00EE01BA" w14:paraId="67C4275C" w14:textId="77777777" w:rsidTr="00571261">
        <w:tc>
          <w:tcPr>
            <w:tcW w:w="4248" w:type="dxa"/>
          </w:tcPr>
          <w:p w14:paraId="32F96F30" w14:textId="3E8BCAFB" w:rsidR="00EE01BA" w:rsidRDefault="009D3FF1" w:rsidP="00EE01BA">
            <w:pPr>
              <w:spacing w:before="0" w:line="276" w:lineRule="auto"/>
            </w:pPr>
            <w:proofErr w:type="spellStart"/>
            <w:r>
              <w:t>a</w:t>
            </w:r>
            <w:r w:rsidR="00EE01BA">
              <w:t>ccounts_username</w:t>
            </w:r>
            <w:proofErr w:type="spellEnd"/>
          </w:p>
        </w:tc>
        <w:tc>
          <w:tcPr>
            <w:tcW w:w="4812" w:type="dxa"/>
          </w:tcPr>
          <w:p w14:paraId="262B5763" w14:textId="6D18DB47" w:rsidR="00EE01BA" w:rsidRDefault="00EE01BA" w:rsidP="00EE01BA">
            <w:pPr>
              <w:spacing w:before="0" w:line="276" w:lineRule="auto"/>
            </w:pPr>
            <w:r>
              <w:t xml:space="preserve">Use to storage the </w:t>
            </w:r>
            <w:proofErr w:type="spellStart"/>
            <w:r>
              <w:t>account_username</w:t>
            </w:r>
            <w:proofErr w:type="spellEnd"/>
            <w:r>
              <w:t xml:space="preserve"> which we have in our data.</w:t>
            </w:r>
          </w:p>
        </w:tc>
      </w:tr>
      <w:tr w:rsidR="00EE01BA" w14:paraId="667A6D0B" w14:textId="77777777" w:rsidTr="00571261">
        <w:tc>
          <w:tcPr>
            <w:tcW w:w="4248" w:type="dxa"/>
          </w:tcPr>
          <w:p w14:paraId="23405558" w14:textId="007D6685" w:rsidR="00EE01BA" w:rsidRDefault="009D3FF1" w:rsidP="00EE01BA">
            <w:pPr>
              <w:spacing w:before="0" w:line="276" w:lineRule="auto"/>
            </w:pPr>
            <w:proofErr w:type="spellStart"/>
            <w:r>
              <w:t>a</w:t>
            </w:r>
            <w:r w:rsidR="00EE01BA">
              <w:t>ccounts_password</w:t>
            </w:r>
            <w:proofErr w:type="spellEnd"/>
          </w:p>
        </w:tc>
        <w:tc>
          <w:tcPr>
            <w:tcW w:w="4812" w:type="dxa"/>
          </w:tcPr>
          <w:p w14:paraId="7616DF1E" w14:textId="6DA126DB" w:rsidR="00EE01BA" w:rsidRDefault="00EE01BA" w:rsidP="00EE01BA">
            <w:pPr>
              <w:spacing w:before="0" w:line="276" w:lineRule="auto"/>
            </w:pPr>
            <w:r>
              <w:t xml:space="preserve">Use to storage the </w:t>
            </w:r>
            <w:proofErr w:type="spellStart"/>
            <w:r>
              <w:t>account_password</w:t>
            </w:r>
            <w:proofErr w:type="spellEnd"/>
            <w:r>
              <w:t xml:space="preserve"> which we have in our data</w:t>
            </w:r>
          </w:p>
        </w:tc>
      </w:tr>
      <w:tr w:rsidR="00EE01BA" w14:paraId="3C7773A1" w14:textId="77777777" w:rsidTr="00571261">
        <w:tc>
          <w:tcPr>
            <w:tcW w:w="4248" w:type="dxa"/>
          </w:tcPr>
          <w:p w14:paraId="14FD4CA6" w14:textId="4D9BBEB4" w:rsidR="00EE01BA" w:rsidRDefault="00EE01BA" w:rsidP="00EE01BA">
            <w:pPr>
              <w:spacing w:before="0" w:line="276" w:lineRule="auto"/>
            </w:pPr>
            <w:proofErr w:type="spellStart"/>
            <w:r>
              <w:t>ErrorMessage</w:t>
            </w:r>
            <w:proofErr w:type="spellEnd"/>
          </w:p>
        </w:tc>
        <w:tc>
          <w:tcPr>
            <w:tcW w:w="4812" w:type="dxa"/>
          </w:tcPr>
          <w:p w14:paraId="54723566" w14:textId="2BB9D493" w:rsidR="00EE01BA" w:rsidRDefault="00EE01BA" w:rsidP="00EE01BA">
            <w:pPr>
              <w:spacing w:before="0" w:line="276" w:lineRule="auto"/>
            </w:pPr>
            <w:r>
              <w:t xml:space="preserve">Use to storage the error </w:t>
            </w:r>
            <w:proofErr w:type="gramStart"/>
            <w:r>
              <w:t>message  send</w:t>
            </w:r>
            <w:proofErr w:type="gramEnd"/>
            <w:r>
              <w:t xml:space="preserve"> to user when the information the user operate is wrong.</w:t>
            </w:r>
          </w:p>
        </w:tc>
      </w:tr>
    </w:tbl>
    <w:p w14:paraId="4E370F88" w14:textId="1CFF7E35" w:rsidR="00FD6DF5" w:rsidRDefault="00FD6DF5" w:rsidP="00FD6DF5">
      <w:pPr>
        <w:pStyle w:val="Form1SectionTitle"/>
      </w:pPr>
      <w:bookmarkStart w:id="5" w:name="_Toc81985357"/>
      <w:r>
        <w:t>Variable Scope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12"/>
      </w:tblGrid>
      <w:tr w:rsidR="00282F96" w:rsidRPr="00C47D18" w14:paraId="23112269" w14:textId="77777777" w:rsidTr="00282F96">
        <w:tc>
          <w:tcPr>
            <w:tcW w:w="2830" w:type="dxa"/>
            <w:shd w:val="clear" w:color="auto" w:fill="424754"/>
          </w:tcPr>
          <w:p w14:paraId="28ADA444" w14:textId="77777777" w:rsidR="00282F96" w:rsidRPr="00C47D18" w:rsidRDefault="00282F96" w:rsidP="00C47D18">
            <w:pPr>
              <w:widowControl/>
              <w:rPr>
                <w:b/>
                <w:bCs/>
                <w:color w:val="FFFFFF" w:themeColor="background1"/>
              </w:rPr>
            </w:pPr>
            <w:r w:rsidRPr="00C47D18">
              <w:rPr>
                <w:b/>
                <w:bCs/>
                <w:color w:val="FFFFFF" w:themeColor="background1"/>
              </w:rPr>
              <w:t>Scope</w:t>
            </w:r>
          </w:p>
        </w:tc>
        <w:tc>
          <w:tcPr>
            <w:tcW w:w="5812" w:type="dxa"/>
            <w:shd w:val="clear" w:color="auto" w:fill="424754"/>
          </w:tcPr>
          <w:p w14:paraId="28838E82" w14:textId="00F333CD" w:rsidR="00282F96" w:rsidRPr="00C47D18" w:rsidRDefault="00282F96" w:rsidP="00C47D18">
            <w:pPr>
              <w:widowControl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Variable Name</w:t>
            </w:r>
          </w:p>
        </w:tc>
      </w:tr>
      <w:tr w:rsidR="00282F96" w14:paraId="505CD2C4" w14:textId="77777777" w:rsidTr="00282F96">
        <w:sdt>
          <w:sdtPr>
            <w:rPr>
              <w:rStyle w:val="BodyChar"/>
            </w:rPr>
            <w:id w:val="-2018993186"/>
            <w:placeholder>
              <w:docPart w:val="09A228287C1A4CA8A60DB508A79F8846"/>
            </w:placeholder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361E0EC" w14:textId="653784AF" w:rsidR="00282F96" w:rsidRDefault="00DC6467" w:rsidP="00571261">
                <w:pPr>
                  <w:spacing w:before="0" w:line="276" w:lineRule="auto"/>
                </w:pPr>
                <w:r>
                  <w:rPr>
                    <w:rStyle w:val="BodyChar"/>
                  </w:rPr>
                  <w:t>Local</w:t>
                </w:r>
              </w:p>
            </w:tc>
          </w:sdtContent>
        </w:sdt>
        <w:tc>
          <w:tcPr>
            <w:tcW w:w="5812" w:type="dxa"/>
          </w:tcPr>
          <w:p w14:paraId="23EBC4A3" w14:textId="77777777" w:rsidR="00282F96" w:rsidRDefault="00DC6467" w:rsidP="00571261">
            <w:pPr>
              <w:spacing w:before="0" w:line="276" w:lineRule="auto"/>
            </w:pPr>
            <w:r>
              <w:t>Login variable, all local scopes to the function login</w:t>
            </w:r>
          </w:p>
          <w:p w14:paraId="3CFEA237" w14:textId="0F1F364D" w:rsidR="00412B08" w:rsidRDefault="00412B08" w:rsidP="00571261">
            <w:pPr>
              <w:spacing w:before="0" w:line="276" w:lineRule="auto"/>
            </w:pPr>
            <w:r>
              <w:lastRenderedPageBreak/>
              <w:t xml:space="preserve">Username, password, </w:t>
            </w:r>
            <w:proofErr w:type="spellStart"/>
            <w:r>
              <w:t>Accounts_username</w:t>
            </w:r>
            <w:proofErr w:type="spellEnd"/>
            <w:r>
              <w:t xml:space="preserve">, </w:t>
            </w:r>
            <w:proofErr w:type="spellStart"/>
            <w:r>
              <w:t>Accounts_password</w:t>
            </w:r>
            <w:proofErr w:type="spellEnd"/>
            <w:r>
              <w:t>, Error message</w:t>
            </w:r>
          </w:p>
        </w:tc>
      </w:tr>
      <w:tr w:rsidR="00282F96" w14:paraId="24B8DB89" w14:textId="77777777" w:rsidTr="00282F96">
        <w:sdt>
          <w:sdtPr>
            <w:rPr>
              <w:rStyle w:val="BodyChar"/>
            </w:rPr>
            <w:id w:val="1461996667"/>
            <w:placeholder>
              <w:docPart w:val="92EC8EB9EA3D40FDA9FA4FB7DC5EB8FE"/>
            </w:placeholder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40E8644" w14:textId="5D5652A3" w:rsidR="00282F96" w:rsidRPr="00DB7C7C" w:rsidRDefault="00DC6467" w:rsidP="00571261">
                <w:pPr>
                  <w:spacing w:before="0" w:line="276" w:lineRule="auto"/>
                  <w:rPr>
                    <w:rStyle w:val="BodyChar"/>
                  </w:rPr>
                </w:pPr>
                <w:r>
                  <w:rPr>
                    <w:rStyle w:val="BodyChar"/>
                  </w:rPr>
                  <w:t>Local</w:t>
                </w:r>
              </w:p>
            </w:tc>
          </w:sdtContent>
        </w:sdt>
        <w:tc>
          <w:tcPr>
            <w:tcW w:w="5812" w:type="dxa"/>
          </w:tcPr>
          <w:p w14:paraId="7880B401" w14:textId="77777777" w:rsidR="00282F96" w:rsidRDefault="00DC6467" w:rsidP="00571261">
            <w:pPr>
              <w:spacing w:before="0" w:line="276" w:lineRule="auto"/>
            </w:pPr>
            <w:r>
              <w:t>Register variable, all local scopes to the function register</w:t>
            </w:r>
          </w:p>
          <w:p w14:paraId="0C41A91C" w14:textId="7C86707D" w:rsidR="00F97085" w:rsidRDefault="00F97085" w:rsidP="00571261">
            <w:pPr>
              <w:spacing w:before="0" w:line="276" w:lineRule="auto"/>
            </w:pPr>
            <w:r>
              <w:t xml:space="preserve">Username, password, </w:t>
            </w:r>
            <w:proofErr w:type="spellStart"/>
            <w:r>
              <w:t>Accounts_username</w:t>
            </w:r>
            <w:proofErr w:type="spellEnd"/>
            <w:r>
              <w:t xml:space="preserve">, </w:t>
            </w:r>
            <w:proofErr w:type="spellStart"/>
            <w:r>
              <w:t>Accounts_password</w:t>
            </w:r>
            <w:proofErr w:type="spellEnd"/>
            <w:r>
              <w:t>, Error message</w:t>
            </w:r>
          </w:p>
        </w:tc>
      </w:tr>
      <w:tr w:rsidR="00282F96" w14:paraId="5DB35E00" w14:textId="77777777" w:rsidTr="00282F96">
        <w:sdt>
          <w:sdtPr>
            <w:rPr>
              <w:rStyle w:val="BodyChar"/>
            </w:rPr>
            <w:id w:val="1487052557"/>
            <w:placeholder>
              <w:docPart w:val="3FDB65887D3345D7B09F77EECE3B263A"/>
            </w:placeholder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2CAE48B" w14:textId="252ED077" w:rsidR="00282F96" w:rsidRPr="00DB7C7C" w:rsidRDefault="00817217" w:rsidP="00571261">
                <w:pPr>
                  <w:spacing w:before="0" w:line="276" w:lineRule="auto"/>
                  <w:rPr>
                    <w:rStyle w:val="BodyChar"/>
                  </w:rPr>
                </w:pPr>
                <w:r>
                  <w:rPr>
                    <w:rStyle w:val="BodyChar"/>
                  </w:rPr>
                  <w:t>Local</w:t>
                </w:r>
              </w:p>
            </w:tc>
          </w:sdtContent>
        </w:sdt>
        <w:tc>
          <w:tcPr>
            <w:tcW w:w="5812" w:type="dxa"/>
          </w:tcPr>
          <w:p w14:paraId="357EF0E4" w14:textId="3B4BF136" w:rsidR="00F97085" w:rsidRDefault="00817217" w:rsidP="00571261">
            <w:pPr>
              <w:spacing w:before="0" w:line="276" w:lineRule="auto"/>
            </w:pPr>
            <w:proofErr w:type="spellStart"/>
            <w:r>
              <w:t>Account</w:t>
            </w:r>
            <w:r w:rsidR="00412B08">
              <w:t>sView</w:t>
            </w:r>
            <w:proofErr w:type="spellEnd"/>
            <w:r>
              <w:t xml:space="preserve"> variable, all local scopes to the function </w:t>
            </w:r>
            <w:proofErr w:type="spellStart"/>
            <w:r>
              <w:t>account</w:t>
            </w:r>
            <w:r w:rsidR="00412B08">
              <w:t>sView</w:t>
            </w:r>
            <w:proofErr w:type="spellEnd"/>
          </w:p>
          <w:p w14:paraId="1CAE972B" w14:textId="61EC24C8" w:rsidR="00F97085" w:rsidRDefault="00F97085" w:rsidP="00571261">
            <w:pPr>
              <w:spacing w:before="0" w:line="276" w:lineRule="auto"/>
            </w:pPr>
            <w:r>
              <w:t xml:space="preserve">Username, password, </w:t>
            </w:r>
            <w:proofErr w:type="spellStart"/>
            <w:r>
              <w:t>Accounts_username</w:t>
            </w:r>
            <w:proofErr w:type="spellEnd"/>
            <w:r>
              <w:t xml:space="preserve">, </w:t>
            </w:r>
            <w:proofErr w:type="spellStart"/>
            <w:r>
              <w:t>Accounts_password</w:t>
            </w:r>
            <w:proofErr w:type="spellEnd"/>
            <w:r>
              <w:t>, Error message</w:t>
            </w:r>
          </w:p>
        </w:tc>
      </w:tr>
      <w:tr w:rsidR="00282F96" w14:paraId="2D469DDD" w14:textId="77777777" w:rsidTr="00282F96">
        <w:sdt>
          <w:sdtPr>
            <w:rPr>
              <w:rStyle w:val="BodyChar"/>
            </w:rPr>
            <w:id w:val="1221172079"/>
            <w:placeholder>
              <w:docPart w:val="A41912531FE14327A8AB513F4BA12157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52A0FB9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79AA115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6718E1D" w14:textId="77777777" w:rsidTr="00282F96">
        <w:sdt>
          <w:sdtPr>
            <w:rPr>
              <w:rStyle w:val="BodyChar"/>
            </w:rPr>
            <w:id w:val="-2115201048"/>
            <w:placeholder>
              <w:docPart w:val="B41BB21E232F4D37AFABEF574D102736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922E85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B37851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9E38F7D" w14:textId="77777777" w:rsidTr="00282F96">
        <w:sdt>
          <w:sdtPr>
            <w:rPr>
              <w:rStyle w:val="BodyChar"/>
            </w:rPr>
            <w:id w:val="1601527086"/>
            <w:placeholder>
              <w:docPart w:val="627A880A89BE469D925B603DE9DD10F8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D65A2AF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4F1EFD99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339EC92A" w14:textId="77777777" w:rsidTr="00282F96">
        <w:sdt>
          <w:sdtPr>
            <w:rPr>
              <w:rStyle w:val="BodyChar"/>
            </w:rPr>
            <w:id w:val="800502828"/>
            <w:placeholder>
              <w:docPart w:val="DBD9DC874A6742DF826C0FF9087C40B7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7A045A8A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4125FD0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47010FA3" w14:textId="77777777" w:rsidTr="00282F96">
        <w:sdt>
          <w:sdtPr>
            <w:rPr>
              <w:rStyle w:val="BodyChar"/>
            </w:rPr>
            <w:id w:val="1666899284"/>
            <w:placeholder>
              <w:docPart w:val="DB2516B5D5BF4CDB9A2C02F1CFD88F74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D981BDC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7F71AB52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AE7D870" w14:textId="77777777" w:rsidTr="00282F96">
        <w:sdt>
          <w:sdtPr>
            <w:rPr>
              <w:rStyle w:val="BodyChar"/>
            </w:rPr>
            <w:id w:val="1105542491"/>
            <w:placeholder>
              <w:docPart w:val="195B206410854EC881C5BCB06ACBB7E3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EC1C3DF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A840BD1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9908FB0" w14:textId="77777777" w:rsidTr="00282F96">
        <w:sdt>
          <w:sdtPr>
            <w:rPr>
              <w:rStyle w:val="BodyChar"/>
            </w:rPr>
            <w:id w:val="642321457"/>
            <w:placeholder>
              <w:docPart w:val="620C7177832744A6869A1D354A2F5169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B670B8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B329894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8D5EADC" w14:textId="77777777" w:rsidTr="00282F96">
        <w:sdt>
          <w:sdtPr>
            <w:rPr>
              <w:rStyle w:val="BodyChar"/>
            </w:rPr>
            <w:id w:val="-106512479"/>
            <w:placeholder>
              <w:docPart w:val="9DC0D874D57941A59CD8CC612D1AD280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9E5061E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22862B3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975B668" w14:textId="77777777" w:rsidTr="00282F96">
        <w:sdt>
          <w:sdtPr>
            <w:rPr>
              <w:rStyle w:val="BodyChar"/>
            </w:rPr>
            <w:id w:val="1597357602"/>
            <w:placeholder>
              <w:docPart w:val="B09AC24C0878495E953D57E5B602670A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319FD3C3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B8BB183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AE5B967" w14:textId="77777777" w:rsidTr="00282F96">
        <w:sdt>
          <w:sdtPr>
            <w:rPr>
              <w:rStyle w:val="BodyChar"/>
            </w:rPr>
            <w:id w:val="2079166208"/>
            <w:placeholder>
              <w:docPart w:val="21ABC0580F734EFBB50D38A140CD456B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3E3A5E6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F603489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7AA5B788" w14:textId="77777777" w:rsidTr="00282F96">
        <w:sdt>
          <w:sdtPr>
            <w:rPr>
              <w:rStyle w:val="BodyChar"/>
            </w:rPr>
            <w:id w:val="1231659037"/>
            <w:placeholder>
              <w:docPart w:val="428C70E125BC4205B27AB79BECB18AC3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3A067A10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258582E5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3477D04" w14:textId="77777777" w:rsidTr="00282F96">
        <w:sdt>
          <w:sdtPr>
            <w:rPr>
              <w:rStyle w:val="BodyChar"/>
            </w:rPr>
            <w:id w:val="-927578046"/>
            <w:placeholder>
              <w:docPart w:val="94A36584F708431089E85907CD3B8FC9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27ED3E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694AD6C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3669AF26" w14:textId="77777777" w:rsidTr="00282F96">
        <w:sdt>
          <w:sdtPr>
            <w:rPr>
              <w:rStyle w:val="BodyChar"/>
            </w:rPr>
            <w:id w:val="1807198876"/>
            <w:placeholder>
              <w:docPart w:val="C2DAD1595D1C44168572ED9AD51A5671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7893E77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D2347A6" w14:textId="77777777" w:rsidR="00282F96" w:rsidRDefault="00282F96" w:rsidP="00571261">
            <w:pPr>
              <w:spacing w:before="0" w:line="276" w:lineRule="auto"/>
            </w:pPr>
          </w:p>
        </w:tc>
      </w:tr>
    </w:tbl>
    <w:p w14:paraId="54A0DADB" w14:textId="0EADFC6F" w:rsidR="00C47D18" w:rsidRDefault="00C47D18" w:rsidP="00954C20"/>
    <w:p w14:paraId="43B9F309" w14:textId="77777777" w:rsidR="00C47D18" w:rsidRDefault="00C47D18">
      <w:pPr>
        <w:keepLines w:val="0"/>
        <w:spacing w:before="0" w:after="0" w:line="240" w:lineRule="auto"/>
      </w:pPr>
      <w:r>
        <w:br w:type="page"/>
      </w:r>
    </w:p>
    <w:p w14:paraId="28402A1C" w14:textId="77DF6D03" w:rsidR="00C47D18" w:rsidRDefault="00C47D18" w:rsidP="00C47D18">
      <w:pPr>
        <w:pStyle w:val="Form1SectionTitle"/>
      </w:pPr>
      <w:bookmarkStart w:id="6" w:name="_Toc81985358"/>
      <w:r>
        <w:lastRenderedPageBreak/>
        <w:t>Program Test Data</w:t>
      </w:r>
      <w:bookmarkEnd w:id="6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127"/>
        <w:gridCol w:w="6943"/>
      </w:tblGrid>
      <w:tr w:rsidR="009133A0" w:rsidRPr="0082016D" w14:paraId="036984FA" w14:textId="77777777" w:rsidTr="00742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14:paraId="2D62CE3F" w14:textId="77777777" w:rsidR="009133A0" w:rsidRPr="0082016D" w:rsidRDefault="009133A0" w:rsidP="007421B7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Username</w:t>
            </w:r>
          </w:p>
        </w:tc>
        <w:tc>
          <w:tcPr>
            <w:tcW w:w="6943" w:type="dxa"/>
          </w:tcPr>
          <w:p w14:paraId="428F02C1" w14:textId="77777777" w:rsidR="009133A0" w:rsidRPr="0082016D" w:rsidRDefault="009133A0" w:rsidP="007421B7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9133A0" w:rsidRPr="00647E58" w14:paraId="164858F5" w14:textId="77777777" w:rsidTr="007421B7">
        <w:tc>
          <w:tcPr>
            <w:tcW w:w="2127" w:type="dxa"/>
          </w:tcPr>
          <w:p w14:paraId="021F1CA7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fredsmart1</w:t>
            </w:r>
          </w:p>
        </w:tc>
        <w:tc>
          <w:tcPr>
            <w:tcW w:w="6943" w:type="dxa"/>
          </w:tcPr>
          <w:p w14:paraId="7E9ADE1F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12345678</w:t>
            </w:r>
          </w:p>
        </w:tc>
      </w:tr>
      <w:tr w:rsidR="009133A0" w14:paraId="17BA0DDC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708965A0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jrobertson4</w:t>
            </w:r>
          </w:p>
        </w:tc>
        <w:tc>
          <w:tcPr>
            <w:tcW w:w="6943" w:type="dxa"/>
          </w:tcPr>
          <w:p w14:paraId="620C94EC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r@=%8(_W=1</w:t>
            </w:r>
          </w:p>
        </w:tc>
      </w:tr>
      <w:tr w:rsidR="009133A0" w14:paraId="7C3F6EF1" w14:textId="77777777" w:rsidTr="007421B7">
        <w:tc>
          <w:tcPr>
            <w:tcW w:w="2127" w:type="dxa"/>
          </w:tcPr>
          <w:p w14:paraId="57B26884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bob101</w:t>
            </w:r>
          </w:p>
        </w:tc>
        <w:tc>
          <w:tcPr>
            <w:tcW w:w="6943" w:type="dxa"/>
          </w:tcPr>
          <w:p w14:paraId="7260879C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1234598</w:t>
            </w:r>
          </w:p>
        </w:tc>
      </w:tr>
      <w:tr w:rsidR="009133A0" w14:paraId="408D0F29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28901CBF" w14:textId="77777777" w:rsidR="009133A0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marcusw</w:t>
            </w:r>
            <w:proofErr w:type="spellEnd"/>
          </w:p>
        </w:tc>
        <w:tc>
          <w:tcPr>
            <w:tcW w:w="6943" w:type="dxa"/>
          </w:tcPr>
          <w:p w14:paraId="3BAB9557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3#tr@9dw%4</w:t>
            </w:r>
          </w:p>
        </w:tc>
      </w:tr>
      <w:tr w:rsidR="009133A0" w14:paraId="1DFE2ED3" w14:textId="77777777" w:rsidTr="007421B7">
        <w:tc>
          <w:tcPr>
            <w:tcW w:w="2127" w:type="dxa"/>
          </w:tcPr>
          <w:p w14:paraId="7E8B6897" w14:textId="77777777" w:rsidR="009133A0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popeyedd</w:t>
            </w:r>
            <w:proofErr w:type="spellEnd"/>
          </w:p>
        </w:tc>
        <w:tc>
          <w:tcPr>
            <w:tcW w:w="6943" w:type="dxa"/>
          </w:tcPr>
          <w:p w14:paraId="45385ABF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1989eidjce</w:t>
            </w:r>
          </w:p>
        </w:tc>
      </w:tr>
      <w:tr w:rsidR="009133A0" w14:paraId="75066D76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3B571B89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junkman00</w:t>
            </w:r>
          </w:p>
        </w:tc>
        <w:tc>
          <w:tcPr>
            <w:tcW w:w="6943" w:type="dxa"/>
          </w:tcPr>
          <w:p w14:paraId="17C82A2B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p3*(kd8&amp;ld</w:t>
            </w:r>
          </w:p>
        </w:tc>
      </w:tr>
      <w:tr w:rsidR="009133A0" w14:paraId="5DCD4831" w14:textId="77777777" w:rsidTr="007421B7">
        <w:tc>
          <w:tcPr>
            <w:tcW w:w="2127" w:type="dxa"/>
          </w:tcPr>
          <w:p w14:paraId="12A250C4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sbj2021</w:t>
            </w:r>
          </w:p>
        </w:tc>
        <w:tc>
          <w:tcPr>
            <w:tcW w:w="6943" w:type="dxa"/>
          </w:tcPr>
          <w:p w14:paraId="78011D48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$d5</w:t>
            </w:r>
            <w:proofErr w:type="gramStart"/>
            <w:r w:rsidRPr="003449CB">
              <w:t>e(</w:t>
            </w:r>
            <w:proofErr w:type="gramEnd"/>
            <w:r w:rsidRPr="003449CB">
              <w:t>ep2(d</w:t>
            </w:r>
          </w:p>
        </w:tc>
      </w:tr>
      <w:tr w:rsidR="009133A0" w14:paraId="0A45E1F8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27577584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robotman</w:t>
            </w:r>
            <w:proofErr w:type="spellEnd"/>
          </w:p>
        </w:tc>
        <w:tc>
          <w:tcPr>
            <w:tcW w:w="6943" w:type="dxa"/>
          </w:tcPr>
          <w:p w14:paraId="61440A24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7777Spy007</w:t>
            </w:r>
          </w:p>
        </w:tc>
      </w:tr>
    </w:tbl>
    <w:p w14:paraId="70A0ACFC" w14:textId="77777777" w:rsidR="006C372C" w:rsidRDefault="006C372C" w:rsidP="00C47D18">
      <w:pPr>
        <w:rPr>
          <w:highlight w:val="yellow"/>
        </w:rPr>
      </w:pPr>
    </w:p>
    <w:p w14:paraId="2EA3D4F4" w14:textId="77777777" w:rsidR="00C47D18" w:rsidRDefault="00C47D18">
      <w:pPr>
        <w:keepLines w:val="0"/>
        <w:spacing w:before="0" w:after="0" w:line="240" w:lineRule="auto"/>
      </w:pPr>
    </w:p>
    <w:p w14:paraId="2D278B23" w14:textId="77777777" w:rsidR="000E0B43" w:rsidRDefault="000E0B43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  <w:r>
        <w:br w:type="page"/>
      </w:r>
    </w:p>
    <w:p w14:paraId="18AC8F97" w14:textId="379368C8" w:rsidR="00C47D18" w:rsidRDefault="00C47D18" w:rsidP="00C47D18">
      <w:pPr>
        <w:pStyle w:val="Form1SectionTitle"/>
      </w:pPr>
      <w:bookmarkStart w:id="7" w:name="_Toc81985359"/>
      <w:r>
        <w:lastRenderedPageBreak/>
        <w:t>Program Algorithm</w:t>
      </w:r>
      <w:bookmarkEnd w:id="7"/>
    </w:p>
    <w:p w14:paraId="1495A898" w14:textId="5B1629E0" w:rsidR="00C47D18" w:rsidRPr="00226C99" w:rsidRDefault="006B388E" w:rsidP="00954C20">
      <w:pPr>
        <w:rPr>
          <w:color w:val="8B0000"/>
        </w:rPr>
      </w:pPr>
      <w:r>
        <w:rPr>
          <w:noProof/>
          <w:color w:val="8B0000"/>
        </w:rPr>
        <w:drawing>
          <wp:inline distT="0" distB="0" distL="0" distR="0" wp14:anchorId="7C514A84" wp14:editId="0FD42F71">
            <wp:extent cx="6521450" cy="5258244"/>
            <wp:effectExtent l="0" t="0" r="0" b="0"/>
            <wp:docPr id="32371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13433" name="Picture 3237134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515" cy="52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02A3" w14:textId="57C3E4BF" w:rsidR="000D2735" w:rsidRDefault="000D2735">
      <w:pPr>
        <w:keepLines w:val="0"/>
        <w:spacing w:before="0" w:after="0" w:line="240" w:lineRule="auto"/>
      </w:pPr>
      <w:r>
        <w:br w:type="page"/>
      </w:r>
    </w:p>
    <w:p w14:paraId="112B5C97" w14:textId="1FBA25A4" w:rsidR="00C47D18" w:rsidRDefault="00056BA9" w:rsidP="00056BA9">
      <w:pPr>
        <w:pStyle w:val="Form1SectionTitle"/>
      </w:pPr>
      <w:bookmarkStart w:id="8" w:name="_Toc81985360"/>
      <w:r>
        <w:lastRenderedPageBreak/>
        <w:t>Program Code</w:t>
      </w:r>
      <w:bookmarkEnd w:id="8"/>
    </w:p>
    <w:p w14:paraId="05912CCD" w14:textId="77777777" w:rsidR="007236A1" w:rsidRDefault="007236A1" w:rsidP="00056BA9">
      <w:pPr>
        <w:pStyle w:val="Form1SectionTitle"/>
      </w:pPr>
    </w:p>
    <w:p w14:paraId="6356C292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#Ming Chi Hsiao, 27/05/2024, simple login </w:t>
      </w:r>
      <w:proofErr w:type="spellStart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programS</w:t>
      </w:r>
      <w:proofErr w:type="spellEnd"/>
    </w:p>
    <w:p w14:paraId="127355B3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#import packages</w:t>
      </w:r>
    </w:p>
    <w:p w14:paraId="6DAB74C3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,</w:t>
      </w:r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time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internal </w:t>
      </w:r>
      <w:proofErr w:type="spellStart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modue</w:t>
      </w:r>
      <w:proofErr w:type="spellEnd"/>
    </w:p>
    <w:p w14:paraId="65AB5AA4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random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internal modules</w:t>
      </w:r>
    </w:p>
    <w:p w14:paraId="79C144E1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67C5CE2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generate_random_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password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6C04085D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 characters to generate password from</w:t>
      </w:r>
    </w:p>
    <w:p w14:paraId="71C1D5D0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characters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ascii_letters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digits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"!@#$%^&amp;*()"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4347A7C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 length of password from the user</w:t>
      </w:r>
    </w:p>
    <w:p w14:paraId="5C4BAC81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5E25B950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input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password length: 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</w:t>
      </w:r>
    </w:p>
    <w:p w14:paraId="684313D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05D20E1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 shuffling the characters</w:t>
      </w:r>
    </w:p>
    <w:p w14:paraId="3FC348A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random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shuffle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characters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1C724AE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 picking random characters from the list</w:t>
      </w:r>
    </w:p>
    <w:p w14:paraId="0FD70446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[]</w:t>
      </w:r>
    </w:p>
    <w:p w14:paraId="46CBBBD5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range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10F1C262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append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random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choice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characters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</w:t>
      </w:r>
    </w:p>
    <w:p w14:paraId="25BAE193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D6C922E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 shuffling the resultant password</w:t>
      </w:r>
    </w:p>
    <w:p w14:paraId="1930B705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random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shuffle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CE9F92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708522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 converting the list to string</w:t>
      </w:r>
    </w:p>
    <w:p w14:paraId="5544FEF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 printing the list</w:t>
      </w:r>
    </w:p>
    <w:p w14:paraId="52F6C856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join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</w:t>
      </w:r>
    </w:p>
    <w:p w14:paraId="60706D52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join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  </w:t>
      </w:r>
    </w:p>
    <w:p w14:paraId="541EDA13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EA0EB56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login function</w:t>
      </w:r>
    </w:p>
    <w:p w14:paraId="3E711351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Login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12FED26F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'''</w:t>
      </w:r>
    </w:p>
    <w:p w14:paraId="54DBB52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version1:</w:t>
      </w:r>
    </w:p>
    <w:p w14:paraId="0BC1884A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</w:t>
      </w:r>
    </w:p>
    <w:p w14:paraId="1A9640AC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def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UserLogin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):</w:t>
      </w:r>
    </w:p>
    <w:p w14:paraId="113BCC65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E1D043A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Username=</w:t>
      </w:r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input(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"please enter your username: ")</w:t>
      </w:r>
    </w:p>
    <w:p w14:paraId="7A37EE1F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Password=</w:t>
      </w:r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input(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"please enter your password: ")</w:t>
      </w:r>
    </w:p>
    <w:p w14:paraId="4EB71F49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with open("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accounts.txt","r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") as file:</w:t>
      </w:r>
    </w:p>
    <w:p w14:paraId="62380F74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content =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file.readlines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 # generate a list</w:t>
      </w:r>
    </w:p>
    <w:p w14:paraId="1BB5D07A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for line in content:</w:t>
      </w:r>
    </w:p>
    <w:p w14:paraId="290B8B0C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lastRenderedPageBreak/>
        <w:t xml:space="preserve">            </w:t>
      </w:r>
    </w:p>
    <w:p w14:paraId="3AE22413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    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strippedline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=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line.split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(" ")</w:t>
      </w:r>
    </w:p>
    <w:p w14:paraId="108EC924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    print(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strippedline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</w:t>
      </w:r>
    </w:p>
    <w:p w14:paraId="50C7348E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    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getuser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=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strippedline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[0</w:t>
      </w:r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].strip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</w:t>
      </w:r>
    </w:p>
    <w:p w14:paraId="05381A8F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    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getpassword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=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strippedline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[1</w:t>
      </w:r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].strip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</w:t>
      </w:r>
    </w:p>
    <w:p w14:paraId="545F93CC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    </w:t>
      </w:r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print(</w:t>
      </w:r>
      <w:proofErr w:type="spellStart"/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getuser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, 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getpassword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</w:t>
      </w:r>
    </w:p>
    <w:p w14:paraId="71B5ED9F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    </w:t>
      </w:r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if(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Username==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getuser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and Password==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getpassword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):</w:t>
      </w:r>
    </w:p>
    <w:p w14:paraId="6B69D7E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        </w:t>
      </w:r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print(</w:t>
      </w:r>
      <w:proofErr w:type="spellStart"/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getuser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, 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getpassword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</w:t>
      </w:r>
    </w:p>
    <w:p w14:paraId="568CD5E4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        </w:t>
      </w:r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print(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"welcome back")</w:t>
      </w:r>
    </w:p>
    <w:p w14:paraId="73F67A5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        return "login successful"</w:t>
      </w:r>
    </w:p>
    <w:p w14:paraId="51C07F19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</w:t>
      </w:r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print(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"login fail")</w:t>
      </w:r>
    </w:p>
    <w:p w14:paraId="60D8C91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         </w:t>
      </w:r>
    </w:p>
    <w:p w14:paraId="77A807A4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</w:t>
      </w:r>
    </w:p>
    <w:p w14:paraId="043A21EE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return None</w:t>
      </w:r>
    </w:p>
    <w:p w14:paraId="45346AF9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6F89F30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input username and password:</w:t>
      </w:r>
    </w:p>
    <w:p w14:paraId="0AFFA7E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username = ask the user for username:</w:t>
      </w:r>
    </w:p>
    <w:p w14:paraId="0CD98DAF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password = ask the user for password:</w:t>
      </w:r>
    </w:p>
    <w:p w14:paraId="111D259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'''</w:t>
      </w:r>
    </w:p>
    <w:p w14:paraId="2638532C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input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"Please Enter your Username: 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9DB8ABC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input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"Please Enter your Password: 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66640A3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read</w:t>
      </w:r>
      <w:proofErr w:type="gramEnd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accounts.txt and search for valid username:</w:t>
      </w:r>
    </w:p>
    <w:p w14:paraId="2BCA8E19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open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"accounts.txt"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 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Open accounts file for reading</w:t>
      </w:r>
    </w:p>
    <w:p w14:paraId="14BA299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info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read the whole as a string</w:t>
      </w:r>
    </w:p>
    <w:p w14:paraId="44DACE9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testing reading the accounts.txt file</w:t>
      </w:r>
    </w:p>
    <w:p w14:paraId="193441F0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#print("&gt;&gt;&gt;"+info+"&lt;&lt;&lt;") # I proved the file is a string</w:t>
      </w:r>
    </w:p>
    <w:p w14:paraId="04D247D1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close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</w:p>
    <w:p w14:paraId="1219D62D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infolist</w:t>
      </w:r>
      <w:proofErr w:type="spellEnd"/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info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split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</w:p>
    <w:p w14:paraId="043A2723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test</w:t>
      </w:r>
      <w:proofErr w:type="gramEnd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the contents of the string that we read from accounts </w:t>
      </w:r>
    </w:p>
    <w:p w14:paraId="45FC1253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#print(infolist)</w:t>
      </w:r>
    </w:p>
    <w:p w14:paraId="7257E539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infolist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check my username is already in accounts.txt</w:t>
      </w:r>
    </w:p>
    <w:p w14:paraId="3101AB34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index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infolist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index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gent the index of the password in accounts.txt</w:t>
      </w:r>
    </w:p>
    <w:p w14:paraId="2811A82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account_password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infolist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index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</w:t>
      </w:r>
    </w:p>
    <w:p w14:paraId="486CDE32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#test if it </w:t>
      </w:r>
      <w:proofErr w:type="gramStart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work</w:t>
      </w:r>
      <w:proofErr w:type="gramEnd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by print it out</w:t>
      </w:r>
    </w:p>
    <w:p w14:paraId="139511F0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#print(account_password)</w:t>
      </w:r>
    </w:p>
    <w:p w14:paraId="58DDDBA2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account_password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523FBF93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"Welcome Back "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Login Successful"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2A54F8E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[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</w:t>
      </w:r>
    </w:p>
    <w:p w14:paraId="4AE9DCA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08C35D1F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"Sorry "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": password invalid"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9D82F4D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[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</w:t>
      </w:r>
    </w:p>
    <w:p w14:paraId="059B69EE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363B717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"Sorry  "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Login denied"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17D40FF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[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</w:t>
      </w:r>
    </w:p>
    <w:p w14:paraId="5D332AC9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</w:t>
      </w:r>
    </w:p>
    <w:p w14:paraId="0EFD4B0C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634BFA9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Register function</w:t>
      </w:r>
    </w:p>
    <w:p w14:paraId="50A987FE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Register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12D2EDB3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input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"Please Enter a valid username: 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0F59803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open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"accounts.txt"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 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Open accounts file for reading</w:t>
      </w:r>
    </w:p>
    <w:p w14:paraId="28D5767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</w:t>
      </w:r>
    </w:p>
    <w:p w14:paraId="202EA91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info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read the whole as a string</w:t>
      </w:r>
    </w:p>
    <w:p w14:paraId="3919CCD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close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</w:p>
    <w:p w14:paraId="2DD44D1E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#print(info)</w:t>
      </w:r>
    </w:p>
    <w:p w14:paraId="449F38C9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info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2B525C66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"Sorry username:  "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already 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Exisits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1AF85AE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15A828C6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"============= password handling ==================="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F30EF1F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(a) to create your own password, or (e) to generate password"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3526522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input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"Please choose (a) or (e) : 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)</w:t>
      </w:r>
    </w:p>
    <w:p w14:paraId="4AFEA05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255A2564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input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your own password: 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E592381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elif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0CB3CBD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generate_random_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password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8A048AD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now ready to register username and </w:t>
      </w:r>
      <w:proofErr w:type="spellStart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assword</w:t>
      </w:r>
      <w:proofErr w:type="spellEnd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</w:t>
      </w:r>
    </w:p>
    <w:p w14:paraId="681116EC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with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open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"accounts.txt"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72A94229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#writeline = "\</w:t>
      </w:r>
      <w:proofErr w:type="spellStart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n"+username</w:t>
      </w:r>
      <w:proofErr w:type="spellEnd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+ " " + str(password)</w:t>
      </w:r>
    </w:p>
    <w:p w14:paraId="625C045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#print(writeline)</w:t>
      </w:r>
    </w:p>
    <w:p w14:paraId="7F1FA212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B998146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"Your account has been registered 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B015AA2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"Please login"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DFECA9A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</w:t>
      </w:r>
    </w:p>
    <w:p w14:paraId="02AF2FF2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View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15CEFAA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Administrators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[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"admin"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"admin2</w:t>
      </w:r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]</w:t>
      </w:r>
      <w:proofErr w:type="gramEnd"/>
    </w:p>
    <w:p w14:paraId="4072CB29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string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</w:t>
      </w:r>
      <w:proofErr w:type="gram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join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Administrators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</w:p>
    <w:p w14:paraId="0EE8C35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#print(string)</w:t>
      </w:r>
    </w:p>
    <w:p w14:paraId="129B3D46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"------------------------------------</w:t>
      </w:r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88A574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"Entering View Accounts() procedure  </w:t>
      </w:r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E434F7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"------------------------------------</w:t>
      </w:r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74CF1DC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proofErr w:type="gramStart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open</w:t>
      </w:r>
      <w:proofErr w:type="gramEnd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the file in read mode and read line by line and display on </w:t>
      </w:r>
    </w:p>
    <w:p w14:paraId="7DE7460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#screen. This will display all the account details from the file.</w:t>
      </w:r>
    </w:p>
    <w:p w14:paraId="2C769B31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validlogin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Login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D2C6B0F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proofErr w:type="gramStart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print(</w:t>
      </w:r>
      <w:proofErr w:type="gramEnd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validlogin, username)</w:t>
      </w:r>
    </w:p>
    <w:p w14:paraId="0C140A80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validlogin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77E38120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"List of accounts (usernames and Passwords):</w:t>
      </w:r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DDDA46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open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accounts.txt"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AF90651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6E7437DA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Administrators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7B8F8BB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       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userlist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split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</w:p>
    <w:p w14:paraId="4CF016D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proofErr w:type="gramStart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print(</w:t>
      </w:r>
      <w:proofErr w:type="gramEnd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userlist,"==", password)</w:t>
      </w:r>
    </w:p>
    <w:p w14:paraId="31A91FD5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#print(userlist)</w:t>
      </w:r>
    </w:p>
    <w:p w14:paraId="4036ED2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userlist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Administrators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16356CB5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strip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</w:t>
      </w:r>
    </w:p>
    <w:p w14:paraId="1A980651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Administrators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55370B7F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"Sorry Only 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Adminstrators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can view accounts"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 </w:t>
      </w:r>
    </w:p>
    <w:p w14:paraId="3BC0D836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     </w:t>
      </w:r>
    </w:p>
    <w:p w14:paraId="7033579F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close</w:t>
      </w:r>
      <w:proofErr w:type="spellEnd"/>
      <w:proofErr w:type="gramEnd"/>
    </w:p>
    <w:p w14:paraId="7CB55DF4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54E248C2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"Sorry Only </w:t>
      </w:r>
      <w:proofErr w:type="spellStart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Adminstrators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can view accounts"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80E22B5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21562045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0020B87C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</w:t>
      </w:r>
    </w:p>
    <w:p w14:paraId="0252101E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logoff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214102AD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#option c exits the program after a delay of 2 seconds</w:t>
      </w:r>
    </w:p>
    <w:p w14:paraId="56107C6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Signal "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Exiting program..."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1816601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time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sleep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C3309C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exit</w:t>
      </w:r>
      <w:proofErr w:type="spellEnd"/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</w:p>
    <w:p w14:paraId="7D0B1A30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DF8B03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UserProcess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388D8699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</w:p>
    <w:p w14:paraId="28717A25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</w:p>
    <w:p w14:paraId="246799C3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\n\</w:t>
      </w:r>
      <w:proofErr w:type="spellStart"/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Welcome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to Login and Registration system..."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58289C9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Would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you like to:"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BECA37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proofErr w:type="gramStart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print</w:t>
      </w:r>
      <w:proofErr w:type="gramEnd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the main menu</w:t>
      </w:r>
    </w:p>
    <w:p w14:paraId="7048A01D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 Login"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D33713F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"R) Register new account"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98C495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"V) View accounts"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5E66514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"Q) Quit"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2C054E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57861B4D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proofErr w:type="gramStart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enter</w:t>
      </w:r>
      <w:proofErr w:type="gramEnd"/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the menu choice</w:t>
      </w:r>
    </w:p>
    <w:p w14:paraId="4ED23CB4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input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7236A1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Choose</w:t>
      </w:r>
      <w:proofErr w:type="spellEnd"/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[l/r/v/q]: 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26F9629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Login option</w:t>
      </w:r>
    </w:p>
    <w:p w14:paraId="3DE09BC1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or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6CC41480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Login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953671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elif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or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4FA6A91B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Register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7B26326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elif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or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219289B0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View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DB8F976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elif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"q"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or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"Q"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0C46D32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logoff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7236A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41F23E3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</w:t>
      </w:r>
    </w:p>
    <w:p w14:paraId="09B06F18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0A2A4F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lastRenderedPageBreak/>
        <w:t>while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236A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0A9F68E2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7236A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UserProcess</w:t>
      </w:r>
      <w:proofErr w:type="spell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236A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0874EB7" w14:textId="77777777" w:rsidR="007236A1" w:rsidRPr="007236A1" w:rsidRDefault="007236A1" w:rsidP="007236A1">
      <w:pPr>
        <w:keepLines w:val="0"/>
        <w:widowControl/>
        <w:shd w:val="clear" w:color="auto" w:fill="1F1F1F"/>
        <w:spacing w:before="0"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A18F0B4" w14:textId="77777777" w:rsidR="007236A1" w:rsidRDefault="007236A1" w:rsidP="00056BA9">
      <w:pPr>
        <w:pStyle w:val="Form1SectionTitle"/>
      </w:pPr>
    </w:p>
    <w:p w14:paraId="0F3B78FD" w14:textId="7CC59266" w:rsidR="000223F9" w:rsidRDefault="00470BD8" w:rsidP="00954C20">
      <w:pPr>
        <w:pStyle w:val="Heading1"/>
      </w:pPr>
      <w:bookmarkStart w:id="9" w:name="_Toc81985361"/>
      <w:r>
        <w:t>Software Test Report</w:t>
      </w:r>
      <w:bookmarkEnd w:id="1"/>
      <w:bookmarkEnd w:id="9"/>
    </w:p>
    <w:p w14:paraId="2B0BC2E0" w14:textId="77777777" w:rsidR="00AF30E8" w:rsidRDefault="00AF30E8" w:rsidP="00AF30E8">
      <w:pPr>
        <w:pStyle w:val="Form1SectionTitle"/>
        <w:rPr>
          <w:noProof/>
        </w:rPr>
      </w:pPr>
      <w:bookmarkStart w:id="10" w:name="_Toc79675763"/>
      <w:bookmarkStart w:id="11" w:name="_Toc79675856"/>
      <w:bookmarkStart w:id="12" w:name="_Toc81985362"/>
      <w:r>
        <w:rPr>
          <w:noProof/>
        </w:rPr>
        <w:t>Overview</w:t>
      </w:r>
      <w:bookmarkEnd w:id="10"/>
      <w:bookmarkEnd w:id="11"/>
      <w:bookmarkEnd w:id="12"/>
    </w:p>
    <w:p w14:paraId="7D3FDCAB" w14:textId="77777777" w:rsidR="00AF30E8" w:rsidRDefault="00AF30E8" w:rsidP="00AF30E8">
      <w:r w:rsidRPr="00A63EBB">
        <w:t xml:space="preserve">This document is the software test report of the testing phase of the </w:t>
      </w:r>
      <w:r w:rsidRPr="00226C99">
        <w:rPr>
          <w:b/>
          <w:bCs/>
          <w:color w:val="8B0000"/>
        </w:rPr>
        <w:t>[project name]</w:t>
      </w:r>
      <w:r w:rsidRPr="00226C99">
        <w:rPr>
          <w:color w:val="8B0000"/>
        </w:rPr>
        <w:t xml:space="preserve"> </w:t>
      </w:r>
      <w:r w:rsidRPr="00A63EBB">
        <w:t>software development project. It contains the results of tests, which were execu</w:t>
      </w:r>
      <w:r>
        <w:t>ted during the testing phase</w:t>
      </w:r>
      <w:r w:rsidRPr="00A63EBB">
        <w:t>.</w:t>
      </w:r>
    </w:p>
    <w:p w14:paraId="0E09D878" w14:textId="77777777" w:rsidR="00AF30E8" w:rsidRPr="00AF30E8" w:rsidRDefault="00AF30E8" w:rsidP="00AF30E8"/>
    <w:tbl>
      <w:tblPr>
        <w:tblStyle w:val="Gelostable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5244"/>
      </w:tblGrid>
      <w:tr w:rsidR="007806DA" w14:paraId="10F42956" w14:textId="77777777" w:rsidTr="001A4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/>
            <w:vAlign w:val="center"/>
          </w:tcPr>
          <w:p w14:paraId="4B0DD8F1" w14:textId="034035EF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Name:</w:t>
            </w:r>
          </w:p>
        </w:tc>
        <w:tc>
          <w:tcPr>
            <w:tcW w:w="5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/>
            <w:vAlign w:val="center"/>
          </w:tcPr>
          <w:p w14:paraId="6D487D19" w14:textId="2FAE7EDC" w:rsidR="007806DA" w:rsidRDefault="00A73FBD" w:rsidP="001A4579">
            <w:pPr>
              <w:rPr>
                <w:noProof/>
              </w:rPr>
            </w:pPr>
            <w:r>
              <w:rPr>
                <w:noProof/>
              </w:rPr>
              <w:t>Ming Chi Hsiao</w:t>
            </w:r>
          </w:p>
        </w:tc>
      </w:tr>
      <w:tr w:rsidR="007806DA" w14:paraId="2708D9C2" w14:textId="77777777" w:rsidTr="001A4579">
        <w:trPr>
          <w:jc w:val="center"/>
        </w:trPr>
        <w:tc>
          <w:tcPr>
            <w:tcW w:w="3261" w:type="dxa"/>
            <w:vAlign w:val="center"/>
          </w:tcPr>
          <w:p w14:paraId="01E28876" w14:textId="63C7CE3F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Date:</w:t>
            </w:r>
          </w:p>
        </w:tc>
        <w:tc>
          <w:tcPr>
            <w:tcW w:w="5244" w:type="dxa"/>
            <w:vAlign w:val="center"/>
          </w:tcPr>
          <w:p w14:paraId="6A99BD87" w14:textId="5A115A2F" w:rsidR="007806DA" w:rsidRDefault="00A73FBD" w:rsidP="001A4579">
            <w:pPr>
              <w:rPr>
                <w:noProof/>
              </w:rPr>
            </w:pPr>
            <w:r>
              <w:rPr>
                <w:noProof/>
              </w:rPr>
              <w:t>27/5/2024</w:t>
            </w:r>
          </w:p>
        </w:tc>
      </w:tr>
      <w:tr w:rsidR="007806DA" w14:paraId="3D4E32BE" w14:textId="77777777" w:rsidTr="001A4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261" w:type="dxa"/>
            <w:vAlign w:val="center"/>
          </w:tcPr>
          <w:p w14:paraId="2182B145" w14:textId="5161CCA4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Software being tested:</w:t>
            </w:r>
          </w:p>
        </w:tc>
        <w:tc>
          <w:tcPr>
            <w:tcW w:w="5244" w:type="dxa"/>
            <w:vAlign w:val="center"/>
          </w:tcPr>
          <w:p w14:paraId="2DD77271" w14:textId="4A688F29" w:rsidR="007806DA" w:rsidRDefault="00A73FBD" w:rsidP="001A4579">
            <w:pPr>
              <w:rPr>
                <w:noProof/>
              </w:rPr>
            </w:pPr>
            <w:r>
              <w:rPr>
                <w:noProof/>
              </w:rPr>
              <w:t>27/5/2024</w:t>
            </w:r>
          </w:p>
        </w:tc>
      </w:tr>
    </w:tbl>
    <w:p w14:paraId="0E646BEB" w14:textId="77777777" w:rsidR="00400899" w:rsidRDefault="00400899" w:rsidP="00BB7C52">
      <w:pPr>
        <w:rPr>
          <w:noProof/>
        </w:rPr>
      </w:pPr>
    </w:p>
    <w:p w14:paraId="69FF6C8A" w14:textId="12E8848F" w:rsidR="0096068C" w:rsidRDefault="0096068C">
      <w:pPr>
        <w:keepLines w:val="0"/>
        <w:spacing w:before="0" w:after="0" w:line="240" w:lineRule="auto"/>
      </w:pPr>
      <w:bookmarkStart w:id="13" w:name="_Toc79675764"/>
      <w:bookmarkStart w:id="14" w:name="_Toc79675857"/>
    </w:p>
    <w:p w14:paraId="7D322502" w14:textId="77777777" w:rsidR="00AF30E8" w:rsidRDefault="00AF30E8">
      <w:pPr>
        <w:keepLines w:val="0"/>
        <w:spacing w:before="0" w:after="0" w:line="240" w:lineRule="auto"/>
        <w:rPr>
          <w:rFonts w:ascii="Georgia" w:eastAsiaTheme="majorEastAsia" w:hAnsi="Georgia" w:cs="Arial"/>
          <w:color w:val="077A99" w:themeColor="accent3"/>
          <w:spacing w:val="-10"/>
          <w:sz w:val="36"/>
          <w:szCs w:val="28"/>
          <w:lang w:val="en-US"/>
        </w:rPr>
      </w:pPr>
    </w:p>
    <w:p w14:paraId="763D8226" w14:textId="5039E984" w:rsidR="00571261" w:rsidRDefault="00571261">
      <w:pPr>
        <w:keepLines w:val="0"/>
        <w:spacing w:before="0" w:after="0" w:line="240" w:lineRule="auto"/>
      </w:pPr>
      <w:r>
        <w:br w:type="page"/>
      </w:r>
    </w:p>
    <w:p w14:paraId="1AD91D80" w14:textId="77777777" w:rsidR="00571261" w:rsidRDefault="00571261" w:rsidP="00571261">
      <w:pPr>
        <w:pStyle w:val="Form1SectionTitle"/>
      </w:pPr>
      <w:bookmarkStart w:id="15" w:name="_Toc81985363"/>
      <w:r>
        <w:lastRenderedPageBreak/>
        <w:t>Changes Required from Feedback</w:t>
      </w:r>
      <w:bookmarkEnd w:id="15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3119"/>
        <w:gridCol w:w="4252"/>
        <w:gridCol w:w="1699"/>
      </w:tblGrid>
      <w:tr w:rsidR="00571261" w:rsidRPr="0014734D" w14:paraId="2D9FB1F3" w14:textId="77777777" w:rsidTr="0057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164D826E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Object to be changed</w:t>
            </w:r>
          </w:p>
        </w:tc>
        <w:tc>
          <w:tcPr>
            <w:tcW w:w="4252" w:type="dxa"/>
          </w:tcPr>
          <w:p w14:paraId="36918204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Changes required</w:t>
            </w:r>
          </w:p>
        </w:tc>
        <w:tc>
          <w:tcPr>
            <w:tcW w:w="1699" w:type="dxa"/>
          </w:tcPr>
          <w:p w14:paraId="073594F2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</w:rPr>
              <w:t>Completed</w:t>
            </w:r>
          </w:p>
        </w:tc>
      </w:tr>
      <w:tr w:rsidR="00571261" w14:paraId="5F6B018C" w14:textId="77777777" w:rsidTr="00571261">
        <w:tc>
          <w:tcPr>
            <w:tcW w:w="3119" w:type="dxa"/>
          </w:tcPr>
          <w:p w14:paraId="627A8D4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Sample</w:t>
            </w:r>
          </w:p>
          <w:p w14:paraId="128B642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Spelling error in main menu “</w:t>
            </w:r>
            <w:proofErr w:type="spellStart"/>
            <w:r w:rsidRPr="000B5912">
              <w:rPr>
                <w:i/>
                <w:iCs/>
                <w:color w:val="808080" w:themeColor="background1" w:themeShade="80"/>
              </w:rPr>
              <w:t>optoins</w:t>
            </w:r>
            <w:proofErr w:type="spellEnd"/>
            <w:r w:rsidRPr="000B5912">
              <w:rPr>
                <w:i/>
                <w:iCs/>
                <w:color w:val="808080" w:themeColor="background1" w:themeShade="80"/>
              </w:rPr>
              <w:t>” should be “options”</w:t>
            </w:r>
          </w:p>
        </w:tc>
        <w:tc>
          <w:tcPr>
            <w:tcW w:w="4252" w:type="dxa"/>
          </w:tcPr>
          <w:p w14:paraId="088E8B02" w14:textId="77777777" w:rsidR="00571261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  <w:p w14:paraId="5F7786D8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 xml:space="preserve">Correct </w:t>
            </w:r>
            <w:r>
              <w:rPr>
                <w:i/>
                <w:iCs/>
                <w:color w:val="808080" w:themeColor="background1" w:themeShade="80"/>
              </w:rPr>
              <w:t xml:space="preserve">the </w:t>
            </w:r>
            <w:r w:rsidRPr="000B5912">
              <w:rPr>
                <w:i/>
                <w:iCs/>
                <w:color w:val="808080" w:themeColor="background1" w:themeShade="80"/>
              </w:rPr>
              <w:t>spelling error</w:t>
            </w:r>
          </w:p>
        </w:tc>
        <w:sdt>
          <w:sdtPr>
            <w:id w:val="195976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077CF260" w14:textId="77777777" w:rsidR="00571261" w:rsidRDefault="00571261" w:rsidP="00571261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47E58" w14:paraId="059D4A83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9A6E3CA" w14:textId="194CEBB8" w:rsidR="00647E58" w:rsidRPr="007F3875" w:rsidRDefault="004B6AFE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Wrong Variable used</w:t>
            </w:r>
          </w:p>
        </w:tc>
        <w:tc>
          <w:tcPr>
            <w:tcW w:w="4252" w:type="dxa"/>
          </w:tcPr>
          <w:p w14:paraId="26214415" w14:textId="3846A55F" w:rsidR="00647E58" w:rsidRPr="007F3875" w:rsidRDefault="004B6AFE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Correct the variable to correct name</w:t>
            </w:r>
          </w:p>
        </w:tc>
        <w:sdt>
          <w:sdtPr>
            <w:id w:val="20449425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653D8ED4" w14:textId="67C3844D" w:rsidR="00647E58" w:rsidRDefault="004B6AFE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47E58" w14:paraId="026973E1" w14:textId="77777777" w:rsidTr="00571261">
        <w:tc>
          <w:tcPr>
            <w:tcW w:w="3119" w:type="dxa"/>
          </w:tcPr>
          <w:p w14:paraId="7E4041DA" w14:textId="49FA4533" w:rsidR="00647E58" w:rsidRDefault="004B6AFE" w:rsidP="00647E58">
            <w:pPr>
              <w:pStyle w:val="Body"/>
            </w:pPr>
            <w:r>
              <w:t>Repeat message appear</w:t>
            </w:r>
          </w:p>
        </w:tc>
        <w:tc>
          <w:tcPr>
            <w:tcW w:w="4252" w:type="dxa"/>
          </w:tcPr>
          <w:p w14:paraId="022B463B" w14:textId="4807C36B" w:rsidR="00647E58" w:rsidRDefault="004B6AFE" w:rsidP="00647E58">
            <w:pPr>
              <w:pStyle w:val="Body"/>
            </w:pPr>
            <w:r>
              <w:t>Add return to the loop</w:t>
            </w:r>
          </w:p>
        </w:tc>
        <w:sdt>
          <w:sdtPr>
            <w:id w:val="-11625478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5131E6A0" w14:textId="034A17EA" w:rsidR="00647E58" w:rsidRDefault="004B6AFE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47E58" w14:paraId="09476217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28F2A80" w14:textId="0E58CFF4" w:rsidR="00647E58" w:rsidRDefault="004B6AFE" w:rsidP="00647E58">
            <w:pPr>
              <w:pStyle w:val="Body"/>
            </w:pPr>
            <w:r>
              <w:t xml:space="preserve">The view account function </w:t>
            </w:r>
            <w:proofErr w:type="gramStart"/>
            <w:r>
              <w:t>show</w:t>
            </w:r>
            <w:proofErr w:type="gramEnd"/>
            <w:r>
              <w:t xml:space="preserve"> the admin information as well</w:t>
            </w:r>
          </w:p>
        </w:tc>
        <w:tc>
          <w:tcPr>
            <w:tcW w:w="4252" w:type="dxa"/>
          </w:tcPr>
          <w:p w14:paraId="695E26F9" w14:textId="731B5DCB" w:rsidR="00647E58" w:rsidRDefault="004B6AFE" w:rsidP="00647E58">
            <w:pPr>
              <w:pStyle w:val="Body"/>
            </w:pPr>
            <w:r>
              <w:t>Add statement for avoid show admin information</w:t>
            </w:r>
          </w:p>
        </w:tc>
        <w:sdt>
          <w:sdtPr>
            <w:id w:val="16038347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5C0A1152" w14:textId="62D5E1D5" w:rsidR="00647E58" w:rsidRDefault="004B6AFE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47E58" w14:paraId="6A01EE30" w14:textId="77777777" w:rsidTr="00571261">
        <w:tc>
          <w:tcPr>
            <w:tcW w:w="3119" w:type="dxa"/>
          </w:tcPr>
          <w:p w14:paraId="128AC408" w14:textId="5B9AB41C" w:rsidR="00647E58" w:rsidRDefault="00A65090" w:rsidP="00647E58">
            <w:pPr>
              <w:pStyle w:val="Body"/>
            </w:pPr>
            <w:r>
              <w:t>Register function overwrite the whole accounts.txt</w:t>
            </w:r>
          </w:p>
        </w:tc>
        <w:tc>
          <w:tcPr>
            <w:tcW w:w="4252" w:type="dxa"/>
          </w:tcPr>
          <w:p w14:paraId="708F18CE" w14:textId="543CAC68" w:rsidR="00647E58" w:rsidRDefault="00A65090" w:rsidP="00647E58">
            <w:pPr>
              <w:pStyle w:val="Body"/>
            </w:pPr>
            <w:r>
              <w:t>Open file to “a” type</w:t>
            </w:r>
          </w:p>
        </w:tc>
        <w:sdt>
          <w:sdtPr>
            <w:id w:val="-13359935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3CB795FD" w14:textId="6F1F099B" w:rsidR="00647E58" w:rsidRDefault="00A65090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47E58" w14:paraId="2A134FF1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671B9B20" w14:textId="77ED0D61" w:rsidR="00647E58" w:rsidRDefault="00A65090" w:rsidP="00647E58">
            <w:pPr>
              <w:pStyle w:val="Body"/>
            </w:pPr>
            <w:r>
              <w:t>Register function don’t change line after append new account name and password</w:t>
            </w:r>
          </w:p>
        </w:tc>
        <w:tc>
          <w:tcPr>
            <w:tcW w:w="4252" w:type="dxa"/>
          </w:tcPr>
          <w:p w14:paraId="291B05D9" w14:textId="55F29B46" w:rsidR="00647E58" w:rsidRDefault="00A65090" w:rsidP="00647E58">
            <w:pPr>
              <w:pStyle w:val="Body"/>
            </w:pPr>
            <w:r>
              <w:t xml:space="preserve">Put \n in the front of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() attribute</w:t>
            </w:r>
          </w:p>
        </w:tc>
        <w:sdt>
          <w:sdtPr>
            <w:id w:val="-2139785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0CBC2CE7" w14:textId="1BE44F4F" w:rsidR="00647E58" w:rsidRDefault="00A65090" w:rsidP="00647E58">
                <w:pPr>
                  <w:pStyle w:val="Body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47E58" w14:paraId="76B6BBD9" w14:textId="77777777" w:rsidTr="00571261">
        <w:tc>
          <w:tcPr>
            <w:tcW w:w="3119" w:type="dxa"/>
          </w:tcPr>
          <w:p w14:paraId="41EEA8F7" w14:textId="08558350" w:rsidR="00647E58" w:rsidRDefault="00A65090" w:rsidP="00647E58">
            <w:pPr>
              <w:pStyle w:val="Body"/>
            </w:pPr>
            <w:r>
              <w:t xml:space="preserve">View account won’t show </w:t>
            </w:r>
            <w:r w:rsidR="008247E8">
              <w:t>the false message when normal user login</w:t>
            </w:r>
          </w:p>
        </w:tc>
        <w:tc>
          <w:tcPr>
            <w:tcW w:w="4252" w:type="dxa"/>
          </w:tcPr>
          <w:p w14:paraId="7BD4F274" w14:textId="72659307" w:rsidR="00647E58" w:rsidRDefault="008247E8" w:rsidP="00647E58">
            <w:pPr>
              <w:pStyle w:val="Body"/>
            </w:pPr>
            <w:r>
              <w:t>Add if statement into the view account</w:t>
            </w:r>
          </w:p>
        </w:tc>
        <w:sdt>
          <w:sdtPr>
            <w:id w:val="1658385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33664D78" w14:textId="7D904361" w:rsidR="00647E58" w:rsidRDefault="008247E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47E58" w14:paraId="76BDB096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5B516A11" w14:textId="553EF4C9" w:rsidR="00647E58" w:rsidRDefault="008247E8" w:rsidP="00647E58">
            <w:pPr>
              <w:pStyle w:val="Body"/>
            </w:pPr>
            <w:r>
              <w:t xml:space="preserve">System </w:t>
            </w:r>
            <w:proofErr w:type="spellStart"/>
            <w:proofErr w:type="gramStart"/>
            <w:r>
              <w:t>wont</w:t>
            </w:r>
            <w:proofErr w:type="spellEnd"/>
            <w:proofErr w:type="gramEnd"/>
            <w:r>
              <w:t xml:space="preserve"> log off</w:t>
            </w:r>
          </w:p>
        </w:tc>
        <w:tc>
          <w:tcPr>
            <w:tcW w:w="4252" w:type="dxa"/>
          </w:tcPr>
          <w:p w14:paraId="5D5F004A" w14:textId="63142D26" w:rsidR="00647E58" w:rsidRDefault="008247E8" w:rsidP="00647E58">
            <w:pPr>
              <w:pStyle w:val="Body"/>
            </w:pPr>
            <w:r>
              <w:t>Import sys</w:t>
            </w:r>
          </w:p>
        </w:tc>
        <w:sdt>
          <w:sdtPr>
            <w:id w:val="122687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209B093A" w14:textId="756EE13F" w:rsidR="00647E58" w:rsidRDefault="008247E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62C655F" w14:textId="77777777" w:rsidR="00571261" w:rsidRDefault="00571261" w:rsidP="00571261">
      <w:pPr>
        <w:pStyle w:val="Form1SectionTitle"/>
      </w:pPr>
    </w:p>
    <w:p w14:paraId="36B03544" w14:textId="77777777" w:rsidR="00AF30E8" w:rsidRPr="00954C20" w:rsidRDefault="00AF30E8" w:rsidP="00571261">
      <w:pPr>
        <w:keepLines w:val="0"/>
        <w:spacing w:before="0" w:after="0" w:line="240" w:lineRule="auto"/>
        <w:sectPr w:rsidR="00AF30E8" w:rsidRPr="00954C20" w:rsidSect="00110D84">
          <w:headerReference w:type="default" r:id="rId12"/>
          <w:footerReference w:type="default" r:id="rId13"/>
          <w:headerReference w:type="first" r:id="rId14"/>
          <w:pgSz w:w="11906" w:h="16840" w:code="9"/>
          <w:pgMar w:top="2268" w:right="1418" w:bottom="1701" w:left="1418" w:header="567" w:footer="284" w:gutter="0"/>
          <w:cols w:space="720"/>
          <w:docGrid w:linePitch="326"/>
        </w:sectPr>
      </w:pPr>
    </w:p>
    <w:p w14:paraId="65CF08FA" w14:textId="256B6C0B" w:rsidR="00400899" w:rsidRDefault="00400899" w:rsidP="0096068C">
      <w:pPr>
        <w:pStyle w:val="Form1SectionTitle"/>
      </w:pPr>
      <w:bookmarkStart w:id="16" w:name="_Toc81985364"/>
      <w:r>
        <w:lastRenderedPageBreak/>
        <w:t xml:space="preserve">Test </w:t>
      </w:r>
      <w:r w:rsidR="006869B7">
        <w:t>Cases</w:t>
      </w:r>
      <w:bookmarkEnd w:id="13"/>
      <w:bookmarkEnd w:id="14"/>
      <w:bookmarkEnd w:id="16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1338"/>
        <w:gridCol w:w="1824"/>
        <w:gridCol w:w="3230"/>
        <w:gridCol w:w="2062"/>
        <w:gridCol w:w="2419"/>
        <w:gridCol w:w="1998"/>
      </w:tblGrid>
      <w:tr w:rsidR="007806DA" w:rsidRPr="007806DA" w14:paraId="7EB9AFF2" w14:textId="546F727F" w:rsidTr="00C4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5" w:type="dxa"/>
          </w:tcPr>
          <w:p w14:paraId="399F251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1864" w:type="dxa"/>
          </w:tcPr>
          <w:p w14:paraId="295DE939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name</w:t>
            </w:r>
          </w:p>
        </w:tc>
        <w:tc>
          <w:tcPr>
            <w:tcW w:w="3362" w:type="dxa"/>
          </w:tcPr>
          <w:p w14:paraId="12C906B4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Summary</w:t>
            </w:r>
          </w:p>
        </w:tc>
        <w:tc>
          <w:tcPr>
            <w:tcW w:w="2128" w:type="dxa"/>
          </w:tcPr>
          <w:p w14:paraId="4512D67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Expected results</w:t>
            </w:r>
          </w:p>
        </w:tc>
        <w:tc>
          <w:tcPr>
            <w:tcW w:w="2058" w:type="dxa"/>
          </w:tcPr>
          <w:p w14:paraId="245BE7AC" w14:textId="1CDA4493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 xml:space="preserve">Screenshot </w:t>
            </w:r>
            <w:r w:rsidR="00C13670">
              <w:rPr>
                <w:b/>
                <w:bCs/>
                <w:color w:val="FFFFFF" w:themeColor="background1"/>
                <w:sz w:val="26"/>
                <w:szCs w:val="26"/>
              </w:rPr>
              <w:t>filename</w:t>
            </w:r>
          </w:p>
        </w:tc>
        <w:tc>
          <w:tcPr>
            <w:tcW w:w="2058" w:type="dxa"/>
          </w:tcPr>
          <w:p w14:paraId="52885B56" w14:textId="09F5290C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Actual result</w:t>
            </w:r>
          </w:p>
        </w:tc>
      </w:tr>
      <w:tr w:rsidR="00524237" w:rsidRPr="00524237" w14:paraId="4FECF2AF" w14:textId="695C410C" w:rsidTr="00524237">
        <w:tc>
          <w:tcPr>
            <w:tcW w:w="1385" w:type="dxa"/>
          </w:tcPr>
          <w:p w14:paraId="70384BD2" w14:textId="7B731A3A" w:rsidR="00AF7B1E" w:rsidRPr="008247E8" w:rsidRDefault="008247E8" w:rsidP="00571261">
            <w:pPr>
              <w:rPr>
                <w:b/>
                <w:bCs/>
                <w:color w:val="auto"/>
              </w:rPr>
            </w:pPr>
            <w:r w:rsidRPr="008247E8">
              <w:rPr>
                <w:b/>
                <w:bCs/>
                <w:color w:val="auto"/>
              </w:rPr>
              <w:t>Test01</w:t>
            </w:r>
          </w:p>
        </w:tc>
        <w:tc>
          <w:tcPr>
            <w:tcW w:w="1864" w:type="dxa"/>
          </w:tcPr>
          <w:p w14:paraId="7F3F629D" w14:textId="77777777" w:rsidR="00C75B8D" w:rsidRPr="008247E8" w:rsidRDefault="00C75B8D" w:rsidP="00571261">
            <w:pPr>
              <w:rPr>
                <w:b/>
                <w:bCs/>
                <w:color w:val="auto"/>
              </w:rPr>
            </w:pPr>
          </w:p>
          <w:p w14:paraId="3AC1A9EF" w14:textId="7B301916" w:rsidR="00AF7B1E" w:rsidRPr="008247E8" w:rsidRDefault="00AF7B1E" w:rsidP="00571261">
            <w:pPr>
              <w:rPr>
                <w:b/>
                <w:bCs/>
                <w:color w:val="auto"/>
              </w:rPr>
            </w:pPr>
            <w:r w:rsidRPr="008247E8">
              <w:rPr>
                <w:b/>
                <w:bCs/>
                <w:color w:val="auto"/>
              </w:rPr>
              <w:t>Test the login options in main menu</w:t>
            </w:r>
          </w:p>
        </w:tc>
        <w:tc>
          <w:tcPr>
            <w:tcW w:w="3362" w:type="dxa"/>
          </w:tcPr>
          <w:p w14:paraId="66FBC155" w14:textId="77777777" w:rsidR="00AF7B1E" w:rsidRDefault="002E5DC7" w:rsidP="002E5DC7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color w:val="auto"/>
              </w:rPr>
            </w:pPr>
            <w:r w:rsidRPr="002E5DC7">
              <w:rPr>
                <w:b/>
                <w:bCs/>
                <w:color w:val="auto"/>
              </w:rPr>
              <w:t>Enter username</w:t>
            </w:r>
          </w:p>
          <w:p w14:paraId="6B9AF15C" w14:textId="77777777" w:rsidR="002E5DC7" w:rsidRDefault="002E5DC7" w:rsidP="002E5DC7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Enter password</w:t>
            </w:r>
          </w:p>
          <w:p w14:paraId="67EFD9D3" w14:textId="556CC9E4" w:rsidR="002E5DC7" w:rsidRDefault="002E5DC7" w:rsidP="002E5DC7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Login failed</w:t>
            </w:r>
          </w:p>
          <w:p w14:paraId="32A0FCEF" w14:textId="7338D5E5" w:rsidR="002E5DC7" w:rsidRPr="002E5DC7" w:rsidRDefault="002E5DC7" w:rsidP="002E5DC7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Login successful </w:t>
            </w:r>
          </w:p>
        </w:tc>
        <w:tc>
          <w:tcPr>
            <w:tcW w:w="2128" w:type="dxa"/>
          </w:tcPr>
          <w:p w14:paraId="653CCCD3" w14:textId="77777777" w:rsidR="00C75B8D" w:rsidRPr="008247E8" w:rsidRDefault="00C75B8D" w:rsidP="00571261">
            <w:pPr>
              <w:rPr>
                <w:b/>
                <w:bCs/>
                <w:color w:val="auto"/>
              </w:rPr>
            </w:pPr>
          </w:p>
          <w:p w14:paraId="65141EC2" w14:textId="65C8D914" w:rsidR="00AF7B1E" w:rsidRPr="008247E8" w:rsidRDefault="00AF7B1E" w:rsidP="00571261">
            <w:pPr>
              <w:rPr>
                <w:b/>
                <w:bCs/>
                <w:color w:val="auto"/>
              </w:rPr>
            </w:pPr>
            <w:r w:rsidRPr="008247E8">
              <w:rPr>
                <w:b/>
                <w:bCs/>
                <w:color w:val="auto"/>
              </w:rPr>
              <w:t>Login screen is displayed</w:t>
            </w:r>
          </w:p>
        </w:tc>
        <w:tc>
          <w:tcPr>
            <w:tcW w:w="2058" w:type="dxa"/>
          </w:tcPr>
          <w:p w14:paraId="28EDC63F" w14:textId="77777777" w:rsidR="00C75B8D" w:rsidRPr="008247E8" w:rsidRDefault="00C75B8D" w:rsidP="00571261">
            <w:pPr>
              <w:rPr>
                <w:b/>
                <w:bCs/>
                <w:color w:val="auto"/>
              </w:rPr>
            </w:pPr>
          </w:p>
          <w:p w14:paraId="451E17D6" w14:textId="31D67E42" w:rsidR="00AF7B1E" w:rsidRPr="008247E8" w:rsidRDefault="008247E8" w:rsidP="00571261">
            <w:pPr>
              <w:rPr>
                <w:b/>
                <w:bCs/>
                <w:color w:val="auto"/>
              </w:rPr>
            </w:pPr>
            <w:r w:rsidRPr="008247E8">
              <w:rPr>
                <w:b/>
                <w:bCs/>
                <w:color w:val="auto"/>
              </w:rPr>
              <w:t>Loginphoto.jpg</w:t>
            </w:r>
          </w:p>
        </w:tc>
        <w:tc>
          <w:tcPr>
            <w:tcW w:w="2058" w:type="dxa"/>
          </w:tcPr>
          <w:p w14:paraId="27643D08" w14:textId="77777777" w:rsidR="00C75B8D" w:rsidRPr="008247E8" w:rsidRDefault="00C75B8D" w:rsidP="00571261">
            <w:pPr>
              <w:rPr>
                <w:b/>
                <w:bCs/>
                <w:color w:val="auto"/>
              </w:rPr>
            </w:pPr>
          </w:p>
          <w:p w14:paraId="13386272" w14:textId="44DB2D43" w:rsidR="00AF7B1E" w:rsidRPr="008247E8" w:rsidRDefault="00AF7B1E" w:rsidP="00571261">
            <w:pPr>
              <w:rPr>
                <w:b/>
                <w:bCs/>
                <w:color w:val="auto"/>
              </w:rPr>
            </w:pPr>
            <w:r w:rsidRPr="008247E8">
              <w:rPr>
                <w:b/>
                <w:bCs/>
                <w:color w:val="auto"/>
              </w:rPr>
              <w:t>Login screen is displayed</w:t>
            </w:r>
          </w:p>
        </w:tc>
      </w:tr>
      <w:tr w:rsidR="00524237" w:rsidRPr="0045570A" w14:paraId="76AD0D93" w14:textId="75257744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5027073A" w14:textId="351AD335" w:rsidR="00AF7B1E" w:rsidRPr="0045570A" w:rsidRDefault="006E61D5" w:rsidP="00AF7B1E">
            <w:pPr>
              <w:rPr>
                <w:color w:val="auto"/>
              </w:rPr>
            </w:pPr>
            <w:r>
              <w:rPr>
                <w:color w:val="auto"/>
              </w:rPr>
              <w:t>Test02</w:t>
            </w:r>
          </w:p>
        </w:tc>
        <w:tc>
          <w:tcPr>
            <w:tcW w:w="1864" w:type="dxa"/>
          </w:tcPr>
          <w:p w14:paraId="044D2C3E" w14:textId="721F6291" w:rsidR="00AF7B1E" w:rsidRPr="0045570A" w:rsidRDefault="006E61D5" w:rsidP="00AF7B1E">
            <w:p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Registration</w:t>
            </w:r>
          </w:p>
        </w:tc>
        <w:tc>
          <w:tcPr>
            <w:tcW w:w="3362" w:type="dxa"/>
          </w:tcPr>
          <w:p w14:paraId="26E58317" w14:textId="6B0E0D39" w:rsidR="00AF7B1E" w:rsidRPr="006E61D5" w:rsidRDefault="006E61D5" w:rsidP="006E61D5">
            <w:pPr>
              <w:pStyle w:val="ListParagraph"/>
              <w:numPr>
                <w:ilvl w:val="0"/>
                <w:numId w:val="35"/>
              </w:numPr>
              <w:rPr>
                <w:color w:val="auto"/>
              </w:rPr>
            </w:pPr>
            <w:r w:rsidRPr="006E61D5">
              <w:rPr>
                <w:color w:val="auto"/>
              </w:rPr>
              <w:t>Unique username</w:t>
            </w:r>
          </w:p>
          <w:p w14:paraId="4D3B0F7C" w14:textId="77777777" w:rsidR="006E61D5" w:rsidRDefault="006E61D5" w:rsidP="006E61D5">
            <w:pPr>
              <w:pStyle w:val="ListParagraph"/>
              <w:numPr>
                <w:ilvl w:val="0"/>
                <w:numId w:val="35"/>
              </w:numPr>
              <w:rPr>
                <w:color w:val="auto"/>
              </w:rPr>
            </w:pPr>
            <w:r>
              <w:rPr>
                <w:color w:val="auto"/>
              </w:rPr>
              <w:t>Password type</w:t>
            </w:r>
          </w:p>
          <w:p w14:paraId="1FA6F6C8" w14:textId="1AD95598" w:rsidR="006E61D5" w:rsidRPr="006E61D5" w:rsidRDefault="006E61D5" w:rsidP="006E61D5">
            <w:pPr>
              <w:pStyle w:val="ListParagraph"/>
              <w:numPr>
                <w:ilvl w:val="0"/>
                <w:numId w:val="35"/>
              </w:numPr>
              <w:rPr>
                <w:color w:val="auto"/>
              </w:rPr>
            </w:pPr>
            <w:r>
              <w:rPr>
                <w:color w:val="auto"/>
              </w:rPr>
              <w:t>Password length</w:t>
            </w:r>
          </w:p>
        </w:tc>
        <w:tc>
          <w:tcPr>
            <w:tcW w:w="2128" w:type="dxa"/>
          </w:tcPr>
          <w:p w14:paraId="6356093B" w14:textId="3248245C" w:rsidR="00AF7B1E" w:rsidRPr="0045570A" w:rsidRDefault="00402377" w:rsidP="00AF7B1E">
            <w:pPr>
              <w:rPr>
                <w:color w:val="auto"/>
              </w:rPr>
            </w:pPr>
            <w:r>
              <w:rPr>
                <w:color w:val="auto"/>
              </w:rPr>
              <w:t>The accounts.txt file will have a new username and a password with minimum 10 characters</w:t>
            </w:r>
          </w:p>
        </w:tc>
        <w:tc>
          <w:tcPr>
            <w:tcW w:w="2058" w:type="dxa"/>
          </w:tcPr>
          <w:p w14:paraId="47E38B78" w14:textId="529B7A09" w:rsidR="00AF7B1E" w:rsidRPr="0045570A" w:rsidRDefault="008247E8" w:rsidP="00AF7B1E">
            <w:pPr>
              <w:rPr>
                <w:color w:val="auto"/>
              </w:rPr>
            </w:pPr>
            <w:r>
              <w:rPr>
                <w:color w:val="auto"/>
              </w:rPr>
              <w:t>Registerphoto.jpg</w:t>
            </w:r>
          </w:p>
        </w:tc>
        <w:tc>
          <w:tcPr>
            <w:tcW w:w="2058" w:type="dxa"/>
          </w:tcPr>
          <w:p w14:paraId="395D7353" w14:textId="54A1F2B1" w:rsidR="00AF7B1E" w:rsidRPr="0045570A" w:rsidRDefault="00402377" w:rsidP="00AF7B1E">
            <w:pPr>
              <w:rPr>
                <w:color w:val="auto"/>
              </w:rPr>
            </w:pPr>
            <w:r>
              <w:rPr>
                <w:color w:val="auto"/>
              </w:rPr>
              <w:t>The accounts.txt file has a line of new username and password with minimum 10 characters.</w:t>
            </w:r>
          </w:p>
        </w:tc>
      </w:tr>
      <w:tr w:rsidR="00524237" w:rsidRPr="0045570A" w14:paraId="24ABEBC3" w14:textId="511E084D" w:rsidTr="00524237">
        <w:tc>
          <w:tcPr>
            <w:tcW w:w="1385" w:type="dxa"/>
          </w:tcPr>
          <w:p w14:paraId="6127A1B8" w14:textId="1D949024" w:rsidR="00AF7B1E" w:rsidRPr="0045570A" w:rsidRDefault="00203348" w:rsidP="00AF7B1E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>Test03</w:t>
            </w:r>
          </w:p>
        </w:tc>
        <w:tc>
          <w:tcPr>
            <w:tcW w:w="1864" w:type="dxa"/>
          </w:tcPr>
          <w:p w14:paraId="4873F85E" w14:textId="37D12E02" w:rsidR="00AF7B1E" w:rsidRPr="0045570A" w:rsidRDefault="00203348" w:rsidP="00AF7B1E">
            <w:pPr>
              <w:rPr>
                <w:color w:val="auto"/>
              </w:rPr>
            </w:pPr>
            <w:r>
              <w:rPr>
                <w:color w:val="auto"/>
              </w:rPr>
              <w:t>View accounts</w:t>
            </w:r>
          </w:p>
        </w:tc>
        <w:tc>
          <w:tcPr>
            <w:tcW w:w="3362" w:type="dxa"/>
          </w:tcPr>
          <w:p w14:paraId="50510291" w14:textId="77777777" w:rsidR="00AF7B1E" w:rsidRDefault="006E61D5" w:rsidP="006E61D5">
            <w:pPr>
              <w:pStyle w:val="ListParagraph"/>
              <w:numPr>
                <w:ilvl w:val="0"/>
                <w:numId w:val="36"/>
              </w:numPr>
              <w:rPr>
                <w:color w:val="auto"/>
              </w:rPr>
            </w:pPr>
            <w:r>
              <w:rPr>
                <w:color w:val="auto"/>
              </w:rPr>
              <w:t>Admin login only view accounts</w:t>
            </w:r>
          </w:p>
          <w:p w14:paraId="676FC981" w14:textId="77777777" w:rsidR="006E61D5" w:rsidRDefault="006E61D5" w:rsidP="006E61D5">
            <w:pPr>
              <w:pStyle w:val="ListParagraph"/>
              <w:numPr>
                <w:ilvl w:val="0"/>
                <w:numId w:val="36"/>
              </w:numPr>
              <w:rPr>
                <w:color w:val="auto"/>
              </w:rPr>
            </w:pPr>
            <w:r>
              <w:rPr>
                <w:color w:val="auto"/>
              </w:rPr>
              <w:t>Accounts listed if admin is valid</w:t>
            </w:r>
          </w:p>
          <w:p w14:paraId="240C16E6" w14:textId="0E49F25A" w:rsidR="006E61D5" w:rsidRPr="006E61D5" w:rsidRDefault="006E61D5" w:rsidP="006E61D5">
            <w:pPr>
              <w:pStyle w:val="ListParagraph"/>
              <w:numPr>
                <w:ilvl w:val="0"/>
                <w:numId w:val="36"/>
              </w:numPr>
              <w:rPr>
                <w:color w:val="auto"/>
              </w:rPr>
            </w:pPr>
            <w:r>
              <w:rPr>
                <w:color w:val="auto"/>
              </w:rPr>
              <w:t>Admin can’t be listed</w:t>
            </w:r>
          </w:p>
        </w:tc>
        <w:tc>
          <w:tcPr>
            <w:tcW w:w="2128" w:type="dxa"/>
          </w:tcPr>
          <w:p w14:paraId="7ED74CD8" w14:textId="65CFF9FF" w:rsidR="00AF7B1E" w:rsidRPr="0045570A" w:rsidRDefault="007D43A2" w:rsidP="00AF7B1E">
            <w:pPr>
              <w:rPr>
                <w:color w:val="auto"/>
              </w:rPr>
            </w:pPr>
            <w:r>
              <w:rPr>
                <w:color w:val="auto"/>
              </w:rPr>
              <w:t>The user can login in only via admin username and password. The program will show the account list when the admin username and password is provided</w:t>
            </w:r>
          </w:p>
        </w:tc>
        <w:tc>
          <w:tcPr>
            <w:tcW w:w="2058" w:type="dxa"/>
          </w:tcPr>
          <w:p w14:paraId="2B2DAF68" w14:textId="0423973E" w:rsidR="00AF7B1E" w:rsidRPr="0045570A" w:rsidRDefault="008247E8" w:rsidP="00AF7B1E">
            <w:pPr>
              <w:rPr>
                <w:color w:val="auto"/>
              </w:rPr>
            </w:pPr>
            <w:r>
              <w:rPr>
                <w:color w:val="auto"/>
              </w:rPr>
              <w:t>Viewaccountphoto.jpg</w:t>
            </w:r>
          </w:p>
        </w:tc>
        <w:tc>
          <w:tcPr>
            <w:tcW w:w="2058" w:type="dxa"/>
          </w:tcPr>
          <w:p w14:paraId="083140F3" w14:textId="27FEC099" w:rsidR="00AF7B1E" w:rsidRPr="0045570A" w:rsidRDefault="007D43A2" w:rsidP="00AF7B1E">
            <w:pPr>
              <w:rPr>
                <w:color w:val="auto"/>
              </w:rPr>
            </w:pPr>
            <w:r>
              <w:rPr>
                <w:color w:val="auto"/>
              </w:rPr>
              <w:t>The program provides the list of accounts</w:t>
            </w:r>
          </w:p>
        </w:tc>
      </w:tr>
      <w:tr w:rsidR="00AF30E8" w:rsidRPr="0045570A" w14:paraId="7FCD6C8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061CE933" w14:textId="2546538A" w:rsidR="00AF30E8" w:rsidRPr="0045570A" w:rsidRDefault="00203348" w:rsidP="00AF7B1E">
            <w:pPr>
              <w:rPr>
                <w:color w:val="auto"/>
              </w:rPr>
            </w:pPr>
            <w:r>
              <w:rPr>
                <w:color w:val="auto"/>
              </w:rPr>
              <w:t>Test04</w:t>
            </w:r>
          </w:p>
        </w:tc>
        <w:tc>
          <w:tcPr>
            <w:tcW w:w="1864" w:type="dxa"/>
          </w:tcPr>
          <w:p w14:paraId="1E2AF06B" w14:textId="491DDA85" w:rsidR="00AF30E8" w:rsidRPr="0045570A" w:rsidRDefault="00203348" w:rsidP="00AF7B1E">
            <w:pPr>
              <w:rPr>
                <w:color w:val="auto"/>
              </w:rPr>
            </w:pPr>
            <w:r>
              <w:rPr>
                <w:color w:val="auto"/>
              </w:rPr>
              <w:t>Logoff</w:t>
            </w:r>
          </w:p>
        </w:tc>
        <w:tc>
          <w:tcPr>
            <w:tcW w:w="3362" w:type="dxa"/>
          </w:tcPr>
          <w:p w14:paraId="7055F6C2" w14:textId="259B5D4F" w:rsidR="00AF30E8" w:rsidRPr="0045570A" w:rsidRDefault="006E61D5" w:rsidP="00AF7B1E">
            <w:pPr>
              <w:rPr>
                <w:color w:val="auto"/>
              </w:rPr>
            </w:pPr>
            <w:r>
              <w:rPr>
                <w:color w:val="auto"/>
              </w:rPr>
              <w:t>Sign off with sleep of 2 seconds</w:t>
            </w:r>
          </w:p>
        </w:tc>
        <w:tc>
          <w:tcPr>
            <w:tcW w:w="2128" w:type="dxa"/>
          </w:tcPr>
          <w:p w14:paraId="2CE87207" w14:textId="4A5A9188" w:rsidR="00AF30E8" w:rsidRPr="0045570A" w:rsidRDefault="008247E8" w:rsidP="00AF7B1E">
            <w:pPr>
              <w:rPr>
                <w:color w:val="auto"/>
              </w:rPr>
            </w:pPr>
            <w:r>
              <w:rPr>
                <w:color w:val="auto"/>
              </w:rPr>
              <w:t>The program will login out system</w:t>
            </w:r>
          </w:p>
        </w:tc>
        <w:tc>
          <w:tcPr>
            <w:tcW w:w="2058" w:type="dxa"/>
          </w:tcPr>
          <w:p w14:paraId="6C6B52A1" w14:textId="396B1811" w:rsidR="00AF30E8" w:rsidRPr="0045570A" w:rsidRDefault="008247E8" w:rsidP="00AF7B1E">
            <w:pPr>
              <w:rPr>
                <w:color w:val="auto"/>
              </w:rPr>
            </w:pPr>
            <w:r>
              <w:rPr>
                <w:color w:val="auto"/>
              </w:rPr>
              <w:t>Loginoutphoto.jpg</w:t>
            </w:r>
          </w:p>
        </w:tc>
        <w:tc>
          <w:tcPr>
            <w:tcW w:w="2058" w:type="dxa"/>
          </w:tcPr>
          <w:p w14:paraId="6C4DCD64" w14:textId="2FDAC5F1" w:rsidR="00AF30E8" w:rsidRPr="0045570A" w:rsidRDefault="008247E8" w:rsidP="00AF7B1E">
            <w:pPr>
              <w:rPr>
                <w:color w:val="auto"/>
              </w:rPr>
            </w:pPr>
            <w:r>
              <w:rPr>
                <w:color w:val="auto"/>
              </w:rPr>
              <w:t>The program login out system</w:t>
            </w:r>
          </w:p>
        </w:tc>
      </w:tr>
      <w:tr w:rsidR="00AF30E8" w:rsidRPr="0045570A" w14:paraId="322DFB2B" w14:textId="77777777" w:rsidTr="00524237">
        <w:tc>
          <w:tcPr>
            <w:tcW w:w="1385" w:type="dxa"/>
          </w:tcPr>
          <w:p w14:paraId="4B7827BE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5B99747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9170920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3C5D40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7652F93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FDED213" w14:textId="77777777" w:rsidR="00AF30E8" w:rsidRPr="0045570A" w:rsidRDefault="00AF30E8" w:rsidP="00AF7B1E">
            <w:pPr>
              <w:rPr>
                <w:color w:val="auto"/>
              </w:rPr>
            </w:pPr>
          </w:p>
        </w:tc>
      </w:tr>
      <w:tr w:rsidR="00C75B8D" w:rsidRPr="0045570A" w14:paraId="17CA4CF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E8641B2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7F93485D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504C1DFB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13270C50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5C1022A4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720DD5A7" w14:textId="77777777" w:rsidR="00C75B8D" w:rsidRPr="0045570A" w:rsidRDefault="00C75B8D" w:rsidP="00AF7B1E">
            <w:pPr>
              <w:rPr>
                <w:color w:val="auto"/>
              </w:rPr>
            </w:pPr>
          </w:p>
        </w:tc>
      </w:tr>
      <w:tr w:rsidR="00C75B8D" w:rsidRPr="0045570A" w14:paraId="34C976E4" w14:textId="77777777" w:rsidTr="00524237">
        <w:tc>
          <w:tcPr>
            <w:tcW w:w="1385" w:type="dxa"/>
          </w:tcPr>
          <w:p w14:paraId="3538B5E4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5BA6C118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74AAAAF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682C3CD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119E9393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B902ADF" w14:textId="77777777" w:rsidR="00C75B8D" w:rsidRPr="0045570A" w:rsidRDefault="00C75B8D" w:rsidP="00AF7B1E">
            <w:pPr>
              <w:rPr>
                <w:color w:val="auto"/>
              </w:rPr>
            </w:pPr>
          </w:p>
        </w:tc>
      </w:tr>
      <w:tr w:rsidR="00C44488" w:rsidRPr="0045570A" w14:paraId="120E42F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907E651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3F1BB41A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4D91AE5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37E987AD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1506D270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1C3DD51" w14:textId="77777777" w:rsidR="00C44488" w:rsidRPr="0045570A" w:rsidRDefault="00C44488" w:rsidP="00AF7B1E">
            <w:pPr>
              <w:rPr>
                <w:color w:val="auto"/>
              </w:rPr>
            </w:pPr>
          </w:p>
        </w:tc>
      </w:tr>
      <w:tr w:rsidR="00C44488" w:rsidRPr="0045570A" w14:paraId="60258E02" w14:textId="77777777" w:rsidTr="00524237">
        <w:tc>
          <w:tcPr>
            <w:tcW w:w="1385" w:type="dxa"/>
          </w:tcPr>
          <w:p w14:paraId="2AF3DEF6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68BD5C74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4390CD38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251DB995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065539D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A455047" w14:textId="77777777" w:rsidR="00C44488" w:rsidRPr="0045570A" w:rsidRDefault="00C44488" w:rsidP="00AF7B1E">
            <w:pPr>
              <w:rPr>
                <w:color w:val="auto"/>
              </w:rPr>
            </w:pPr>
          </w:p>
        </w:tc>
      </w:tr>
    </w:tbl>
    <w:p w14:paraId="536CB997" w14:textId="77777777" w:rsidR="00AF30E8" w:rsidRDefault="00AF30E8">
      <w:pPr>
        <w:keepLines w:val="0"/>
        <w:spacing w:before="0" w:after="0" w:line="240" w:lineRule="auto"/>
        <w:sectPr w:rsidR="00AF30E8" w:rsidSect="00110D84">
          <w:headerReference w:type="default" r:id="rId15"/>
          <w:pgSz w:w="16840" w:h="11906" w:orient="landscape" w:code="9"/>
          <w:pgMar w:top="1418" w:right="2268" w:bottom="1418" w:left="1701" w:header="567" w:footer="284" w:gutter="0"/>
          <w:cols w:space="720"/>
          <w:docGrid w:linePitch="326"/>
        </w:sectPr>
      </w:pPr>
      <w:bookmarkStart w:id="17" w:name="_Toc79675767"/>
      <w:bookmarkStart w:id="18" w:name="_Toc79675860"/>
    </w:p>
    <w:p w14:paraId="54F9E020" w14:textId="32491EA1" w:rsidR="00400899" w:rsidRDefault="00400899" w:rsidP="00912531">
      <w:pPr>
        <w:pStyle w:val="Form1SectionTitle"/>
      </w:pPr>
      <w:bookmarkStart w:id="19" w:name="_Toc81985365"/>
      <w:r w:rsidRPr="00C13670">
        <w:lastRenderedPageBreak/>
        <w:t xml:space="preserve">Software </w:t>
      </w:r>
      <w:r w:rsidR="006869B7" w:rsidRPr="00C13670">
        <w:t>Evaluation</w:t>
      </w:r>
      <w:bookmarkEnd w:id="17"/>
      <w:bookmarkEnd w:id="18"/>
      <w:bookmarkEnd w:id="19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4391"/>
        <w:gridCol w:w="4679"/>
      </w:tblGrid>
      <w:tr w:rsidR="0096068C" w:rsidRPr="0096068C" w14:paraId="68ADD1C1" w14:textId="77777777" w:rsidTr="00097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1" w:type="dxa"/>
          </w:tcPr>
          <w:p w14:paraId="7590E551" w14:textId="48EE7955" w:rsidR="00400899" w:rsidRDefault="00400899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6068C">
              <w:rPr>
                <w:b/>
                <w:bCs/>
                <w:color w:val="FFFFFF" w:themeColor="background1"/>
                <w:sz w:val="26"/>
                <w:szCs w:val="26"/>
              </w:rPr>
              <w:t xml:space="preserve">Software </w:t>
            </w:r>
            <w:r w:rsidR="00912531" w:rsidRPr="0096068C">
              <w:rPr>
                <w:b/>
                <w:bCs/>
                <w:color w:val="FFFFFF" w:themeColor="background1"/>
                <w:sz w:val="26"/>
                <w:szCs w:val="26"/>
              </w:rPr>
              <w:t>Specification</w:t>
            </w:r>
          </w:p>
          <w:p w14:paraId="602AAE26" w14:textId="77777777" w:rsidR="00097BE4" w:rsidRDefault="00097BE4" w:rsidP="0096068C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(A</w:t>
            </w:r>
            <w:r w:rsidRPr="00097BE4">
              <w:rPr>
                <w:color w:val="FFFFFF" w:themeColor="background1"/>
                <w:sz w:val="22"/>
              </w:rPr>
              <w:t>s listed in the software specifications</w:t>
            </w:r>
            <w:r>
              <w:rPr>
                <w:color w:val="FFFFFF" w:themeColor="background1"/>
                <w:sz w:val="22"/>
              </w:rPr>
              <w:t>)</w:t>
            </w:r>
          </w:p>
          <w:p w14:paraId="1117FC40" w14:textId="15CB2013" w:rsidR="00C577AF" w:rsidRPr="00097BE4" w:rsidRDefault="00C577AF" w:rsidP="0096068C">
            <w:pPr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2"/>
              </w:rPr>
              <w:t>(No more than 40 words per response)</w:t>
            </w:r>
          </w:p>
        </w:tc>
        <w:tc>
          <w:tcPr>
            <w:tcW w:w="4679" w:type="dxa"/>
          </w:tcPr>
          <w:p w14:paraId="2EE046D6" w14:textId="77777777" w:rsidR="00400899" w:rsidRDefault="00400899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6068C">
              <w:rPr>
                <w:b/>
                <w:bCs/>
                <w:color w:val="FFFFFF" w:themeColor="background1"/>
                <w:sz w:val="26"/>
                <w:szCs w:val="26"/>
              </w:rPr>
              <w:t>Evaluation</w:t>
            </w:r>
          </w:p>
          <w:p w14:paraId="122209DD" w14:textId="77777777" w:rsidR="00097BE4" w:rsidRDefault="00097BE4" w:rsidP="0096068C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</w:t>
            </w:r>
            <w:r w:rsidRPr="00097BE4">
              <w:rPr>
                <w:color w:val="FFFFFF" w:themeColor="background1"/>
                <w:sz w:val="22"/>
              </w:rPr>
              <w:t>How well does your software meet this specification?</w:t>
            </w:r>
            <w:r>
              <w:rPr>
                <w:color w:val="FFFFFF" w:themeColor="background1"/>
                <w:sz w:val="22"/>
              </w:rPr>
              <w:t>)</w:t>
            </w:r>
          </w:p>
          <w:p w14:paraId="6034E7CF" w14:textId="268347A8" w:rsidR="00C577AF" w:rsidRPr="0096068C" w:rsidRDefault="00C577AF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2"/>
              </w:rPr>
              <w:t xml:space="preserve">(No more than </w:t>
            </w:r>
            <w:r w:rsidR="005273C1">
              <w:rPr>
                <w:color w:val="FFFFFF" w:themeColor="background1"/>
                <w:sz w:val="22"/>
              </w:rPr>
              <w:t>2</w:t>
            </w:r>
            <w:r>
              <w:rPr>
                <w:color w:val="FFFFFF" w:themeColor="background1"/>
                <w:sz w:val="22"/>
              </w:rPr>
              <w:t>0 words per response)</w:t>
            </w:r>
          </w:p>
        </w:tc>
      </w:tr>
      <w:tr w:rsidR="0045570A" w:rsidRPr="002E3EA0" w14:paraId="0D84F2E0" w14:textId="77777777" w:rsidTr="00097BE4">
        <w:tc>
          <w:tcPr>
            <w:tcW w:w="4391" w:type="dxa"/>
          </w:tcPr>
          <w:p w14:paraId="31A755E8" w14:textId="77777777" w:rsidR="0045570A" w:rsidRPr="002E3EA0" w:rsidRDefault="0045570A" w:rsidP="00571261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E3EA0">
              <w:rPr>
                <w:b/>
                <w:bCs/>
                <w:i/>
                <w:iCs/>
                <w:color w:val="808080" w:themeColor="background1" w:themeShade="80"/>
              </w:rPr>
              <w:t>Sample</w:t>
            </w:r>
          </w:p>
          <w:p w14:paraId="6376EDDE" w14:textId="15351D07" w:rsidR="00400899" w:rsidRPr="002E3EA0" w:rsidRDefault="00EC08C6" w:rsidP="00571261">
            <w:pPr>
              <w:rPr>
                <w:i/>
                <w:iCs/>
                <w:color w:val="808080" w:themeColor="background1" w:themeShade="80"/>
              </w:rPr>
            </w:pPr>
            <w:r w:rsidRPr="002E3EA0">
              <w:rPr>
                <w:i/>
                <w:iCs/>
                <w:color w:val="808080" w:themeColor="background1" w:themeShade="80"/>
              </w:rPr>
              <w:t>Menu displays when program starts</w:t>
            </w:r>
          </w:p>
        </w:tc>
        <w:tc>
          <w:tcPr>
            <w:tcW w:w="4679" w:type="dxa"/>
          </w:tcPr>
          <w:p w14:paraId="2D0A142C" w14:textId="77777777" w:rsidR="0045570A" w:rsidRPr="002E3EA0" w:rsidRDefault="0045570A" w:rsidP="00571261">
            <w:pPr>
              <w:rPr>
                <w:i/>
                <w:iCs/>
                <w:color w:val="808080" w:themeColor="background1" w:themeShade="80"/>
              </w:rPr>
            </w:pPr>
          </w:p>
          <w:p w14:paraId="7661A227" w14:textId="77777777" w:rsidR="00400899" w:rsidRDefault="0089604A" w:rsidP="00571261">
            <w:pPr>
              <w:rPr>
                <w:i/>
                <w:iCs/>
                <w:color w:val="808080" w:themeColor="background1" w:themeShade="80"/>
              </w:rPr>
            </w:pPr>
            <w:r w:rsidRPr="002E3EA0">
              <w:rPr>
                <w:i/>
                <w:iCs/>
                <w:color w:val="808080" w:themeColor="background1" w:themeShade="80"/>
              </w:rPr>
              <w:t>Menu displays when program started with no spelling or grammatical errors</w:t>
            </w:r>
          </w:p>
          <w:p w14:paraId="649043C6" w14:textId="439F9A20" w:rsidR="00077850" w:rsidRPr="002E3EA0" w:rsidRDefault="00077850" w:rsidP="00571261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Describe how your login system comply with the software specifications.</w:t>
            </w:r>
          </w:p>
        </w:tc>
      </w:tr>
      <w:tr w:rsidR="0045570A" w:rsidRPr="0045570A" w14:paraId="658EDF43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40663D16" w14:textId="03E65E47" w:rsidR="00400899" w:rsidRPr="0045570A" w:rsidRDefault="00077850" w:rsidP="00571261">
            <w:pPr>
              <w:rPr>
                <w:color w:val="auto"/>
              </w:rPr>
            </w:pPr>
            <w:r>
              <w:rPr>
                <w:color w:val="auto"/>
              </w:rPr>
              <w:t>Design simple login system using python</w:t>
            </w:r>
          </w:p>
        </w:tc>
        <w:tc>
          <w:tcPr>
            <w:tcW w:w="4679" w:type="dxa"/>
          </w:tcPr>
          <w:p w14:paraId="2D425A4C" w14:textId="1806983A" w:rsidR="00400899" w:rsidRPr="0045570A" w:rsidRDefault="00077850" w:rsidP="00571261">
            <w:pPr>
              <w:rPr>
                <w:color w:val="auto"/>
              </w:rPr>
            </w:pPr>
            <w:r>
              <w:rPr>
                <w:color w:val="auto"/>
              </w:rPr>
              <w:t>We design the software using python as per user requirements.</w:t>
            </w:r>
          </w:p>
        </w:tc>
      </w:tr>
      <w:tr w:rsidR="0045570A" w:rsidRPr="0045570A" w14:paraId="362432B5" w14:textId="77777777" w:rsidTr="00097BE4">
        <w:tc>
          <w:tcPr>
            <w:tcW w:w="4391" w:type="dxa"/>
          </w:tcPr>
          <w:p w14:paraId="2044295F" w14:textId="2F36EA29" w:rsidR="0045570A" w:rsidRPr="0045570A" w:rsidRDefault="00077850" w:rsidP="00571261">
            <w:pPr>
              <w:rPr>
                <w:color w:val="auto"/>
              </w:rPr>
            </w:pPr>
            <w:r>
              <w:rPr>
                <w:color w:val="auto"/>
              </w:rPr>
              <w:t>Login to accounts for registered users</w:t>
            </w:r>
          </w:p>
        </w:tc>
        <w:tc>
          <w:tcPr>
            <w:tcW w:w="4679" w:type="dxa"/>
          </w:tcPr>
          <w:p w14:paraId="71F3EEFC" w14:textId="41FC8EE9" w:rsidR="0045570A" w:rsidRPr="0045570A" w:rsidRDefault="002D1808" w:rsidP="00571261">
            <w:pPr>
              <w:rPr>
                <w:color w:val="auto"/>
              </w:rPr>
            </w:pPr>
            <w:r>
              <w:rPr>
                <w:color w:val="auto"/>
              </w:rPr>
              <w:t>The user can login the account only by entering the username and password in the accounts file, this is complied with the requirements.</w:t>
            </w:r>
          </w:p>
        </w:tc>
      </w:tr>
      <w:tr w:rsidR="0045570A" w:rsidRPr="0045570A" w14:paraId="08E591CB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0381532F" w14:textId="0469417F" w:rsidR="0045570A" w:rsidRPr="0045570A" w:rsidRDefault="00077850" w:rsidP="00571261">
            <w:pPr>
              <w:rPr>
                <w:color w:val="auto"/>
              </w:rPr>
            </w:pPr>
            <w:r>
              <w:rPr>
                <w:color w:val="auto"/>
              </w:rPr>
              <w:t xml:space="preserve">Register </w:t>
            </w:r>
            <w:proofErr w:type="gramStart"/>
            <w:r>
              <w:rPr>
                <w:color w:val="auto"/>
              </w:rPr>
              <w:t>a</w:t>
            </w:r>
            <w:proofErr w:type="gramEnd"/>
            <w:r>
              <w:rPr>
                <w:color w:val="auto"/>
              </w:rPr>
              <w:t xml:space="preserve"> accounts with unique name, with password options either plain text of encrypted of length of ten chars minimum</w:t>
            </w:r>
          </w:p>
        </w:tc>
        <w:tc>
          <w:tcPr>
            <w:tcW w:w="4679" w:type="dxa"/>
          </w:tcPr>
          <w:p w14:paraId="1360F00B" w14:textId="7750B664" w:rsidR="0045570A" w:rsidRPr="0045570A" w:rsidRDefault="002D1808" w:rsidP="00571261">
            <w:pPr>
              <w:rPr>
                <w:color w:val="auto"/>
              </w:rPr>
            </w:pPr>
            <w:r>
              <w:rPr>
                <w:color w:val="auto"/>
              </w:rPr>
              <w:t xml:space="preserve">The user can register themselves by enter a username different from the </w:t>
            </w:r>
            <w:proofErr w:type="gramStart"/>
            <w:r>
              <w:rPr>
                <w:color w:val="auto"/>
              </w:rPr>
              <w:t>user</w:t>
            </w:r>
            <w:proofErr w:type="gramEnd"/>
            <w:r>
              <w:rPr>
                <w:color w:val="auto"/>
              </w:rPr>
              <w:t xml:space="preserve"> name in the accounts file and type their own password with minimum ten in length, and they also can choose to generate a password and assign the length of password they want.</w:t>
            </w:r>
            <w:r w:rsidR="00A73FBD">
              <w:rPr>
                <w:color w:val="auto"/>
              </w:rPr>
              <w:t xml:space="preserve"> This complied with the requirement.</w:t>
            </w:r>
          </w:p>
        </w:tc>
      </w:tr>
      <w:tr w:rsidR="0045570A" w:rsidRPr="0045570A" w14:paraId="386618A4" w14:textId="77777777" w:rsidTr="00097BE4">
        <w:tc>
          <w:tcPr>
            <w:tcW w:w="4391" w:type="dxa"/>
          </w:tcPr>
          <w:p w14:paraId="3EE13979" w14:textId="412539C0" w:rsidR="0045570A" w:rsidRPr="0045570A" w:rsidRDefault="00077850" w:rsidP="00571261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>View accounts procedures to allow the administrators to list users accounts. Only admin can view accounts</w:t>
            </w:r>
          </w:p>
        </w:tc>
        <w:tc>
          <w:tcPr>
            <w:tcW w:w="4679" w:type="dxa"/>
          </w:tcPr>
          <w:p w14:paraId="61669B71" w14:textId="1801E3FC" w:rsidR="0045570A" w:rsidRPr="0045570A" w:rsidRDefault="002D1808" w:rsidP="00571261">
            <w:pPr>
              <w:rPr>
                <w:color w:val="auto"/>
              </w:rPr>
            </w:pPr>
            <w:r>
              <w:rPr>
                <w:color w:val="auto"/>
              </w:rPr>
              <w:t>The user can login to view the account list by enter the admin username and password</w:t>
            </w:r>
            <w:r w:rsidR="00A73FBD">
              <w:rPr>
                <w:color w:val="auto"/>
              </w:rPr>
              <w:t>, this will provide a list of all username and password besides the admin username and password. This is complied with the requirements.</w:t>
            </w:r>
          </w:p>
        </w:tc>
      </w:tr>
      <w:tr w:rsidR="00097BE4" w:rsidRPr="0045570A" w14:paraId="4B8C0AD7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2B6FC969" w14:textId="5E4787B5" w:rsidR="00097BE4" w:rsidRPr="0045570A" w:rsidRDefault="00077850" w:rsidP="00571261">
            <w:pPr>
              <w:rPr>
                <w:color w:val="auto"/>
              </w:rPr>
            </w:pPr>
            <w:r>
              <w:rPr>
                <w:color w:val="auto"/>
              </w:rPr>
              <w:t>The login system must have a sign off module</w:t>
            </w:r>
          </w:p>
        </w:tc>
        <w:tc>
          <w:tcPr>
            <w:tcW w:w="4679" w:type="dxa"/>
          </w:tcPr>
          <w:p w14:paraId="7A8E98E2" w14:textId="62FAD199" w:rsidR="00097BE4" w:rsidRPr="0045570A" w:rsidRDefault="00A73FBD" w:rsidP="00571261">
            <w:pPr>
              <w:rPr>
                <w:color w:val="auto"/>
              </w:rPr>
            </w:pPr>
            <w:r>
              <w:rPr>
                <w:color w:val="auto"/>
              </w:rPr>
              <w:t>The user can sign off the program</w:t>
            </w:r>
          </w:p>
        </w:tc>
      </w:tr>
      <w:tr w:rsidR="00700D87" w:rsidRPr="0045570A" w14:paraId="63FC46E5" w14:textId="77777777" w:rsidTr="00097BE4">
        <w:tc>
          <w:tcPr>
            <w:tcW w:w="4391" w:type="dxa"/>
          </w:tcPr>
          <w:p w14:paraId="539900F3" w14:textId="77777777" w:rsidR="00700D87" w:rsidRPr="0045570A" w:rsidRDefault="00700D87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2FC642C5" w14:textId="77777777" w:rsidR="00700D87" w:rsidRPr="0045570A" w:rsidRDefault="00700D87" w:rsidP="00571261">
            <w:pPr>
              <w:rPr>
                <w:color w:val="auto"/>
              </w:rPr>
            </w:pPr>
          </w:p>
        </w:tc>
      </w:tr>
    </w:tbl>
    <w:p w14:paraId="1C45F7AD" w14:textId="730D8F46" w:rsidR="00C37E52" w:rsidRDefault="00C37E52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</w:p>
    <w:bookmarkEnd w:id="2"/>
    <w:p w14:paraId="0AA9BCAD" w14:textId="77777777" w:rsidR="005824B8" w:rsidRDefault="005824B8">
      <w:pPr>
        <w:keepLines w:val="0"/>
        <w:spacing w:before="0" w:after="0" w:line="240" w:lineRule="auto"/>
        <w:rPr>
          <w:rFonts w:ascii="Georgia" w:eastAsiaTheme="majorEastAsia" w:hAnsi="Georgia" w:cstheme="majorBidi"/>
          <w:noProof/>
          <w:color w:val="A08463" w:themeColor="accent2"/>
          <w:spacing w:val="-10"/>
          <w:sz w:val="56"/>
          <w:szCs w:val="56"/>
        </w:rPr>
      </w:pPr>
      <w:r>
        <w:br w:type="page"/>
      </w:r>
    </w:p>
    <w:p w14:paraId="2EA356C5" w14:textId="7790D78A" w:rsidR="00F87D74" w:rsidRDefault="00F87D74" w:rsidP="00F87D74">
      <w:pPr>
        <w:pStyle w:val="Heading1"/>
      </w:pPr>
      <w:bookmarkStart w:id="20" w:name="_Toc81985366"/>
      <w:r>
        <w:lastRenderedPageBreak/>
        <w:t>Programmer’s Checklist</w:t>
      </w:r>
      <w:bookmarkEnd w:id="20"/>
    </w:p>
    <w:p w14:paraId="71867DB2" w14:textId="337B17C7" w:rsidR="008162B5" w:rsidRPr="008162B5" w:rsidRDefault="008162B5" w:rsidP="008162B5">
      <w:r>
        <w:t xml:space="preserve">Check that each of these items have been </w:t>
      </w:r>
      <w:r w:rsidR="00D8481F">
        <w:t>completed</w:t>
      </w:r>
      <w:r>
        <w:t xml:space="preserve"> and </w:t>
      </w:r>
      <w:r w:rsidRPr="008162B5">
        <w:rPr>
          <w:b/>
          <w:bCs/>
        </w:rPr>
        <w:t xml:space="preserve">have been recorded in the </w:t>
      </w:r>
      <w:proofErr w:type="spellStart"/>
      <w:r w:rsidRPr="008162B5">
        <w:rPr>
          <w:b/>
          <w:bCs/>
        </w:rPr>
        <w:t>Gelos</w:t>
      </w:r>
      <w:proofErr w:type="spellEnd"/>
      <w:r w:rsidRPr="008162B5">
        <w:rPr>
          <w:b/>
          <w:bCs/>
        </w:rPr>
        <w:t xml:space="preserve"> Software Design Document</w:t>
      </w:r>
      <w:r>
        <w:t xml:space="preserve"> in the appropriate place. </w:t>
      </w:r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7088"/>
        <w:gridCol w:w="1982"/>
      </w:tblGrid>
      <w:tr w:rsidR="00F87D74" w:rsidRPr="00E93050" w14:paraId="727E1A24" w14:textId="77777777" w:rsidTr="0057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8" w:type="dxa"/>
          </w:tcPr>
          <w:p w14:paraId="4B44886D" w14:textId="77777777" w:rsidR="00F87D74" w:rsidRPr="00E93050" w:rsidRDefault="00F87D74" w:rsidP="00571261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 w:rsidRPr="00E93050">
              <w:rPr>
                <w:b/>
                <w:bCs/>
                <w:color w:val="FFFFFF" w:themeColor="background1"/>
              </w:rPr>
              <w:t>Item to be checked</w:t>
            </w:r>
          </w:p>
        </w:tc>
        <w:tc>
          <w:tcPr>
            <w:tcW w:w="1982" w:type="dxa"/>
          </w:tcPr>
          <w:p w14:paraId="1F3294AB" w14:textId="77777777" w:rsidR="00F87D74" w:rsidRPr="00E93050" w:rsidRDefault="00F87D74" w:rsidP="00571261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 w:rsidRPr="00E93050">
              <w:rPr>
                <w:b/>
                <w:bCs/>
                <w:color w:val="FFFFFF" w:themeColor="background1"/>
              </w:rPr>
              <w:t>Completed</w:t>
            </w:r>
          </w:p>
        </w:tc>
      </w:tr>
      <w:tr w:rsidR="00F87D74" w14:paraId="2450E07C" w14:textId="77777777" w:rsidTr="00571261">
        <w:tc>
          <w:tcPr>
            <w:tcW w:w="7088" w:type="dxa"/>
          </w:tcPr>
          <w:p w14:paraId="6ABDD5DB" w14:textId="77777777" w:rsidR="00F87D74" w:rsidRDefault="00F87D74" w:rsidP="00571261">
            <w:pPr>
              <w:keepLines w:val="0"/>
              <w:spacing w:before="0" w:after="0" w:line="240" w:lineRule="auto"/>
            </w:pPr>
            <w:proofErr w:type="spellStart"/>
            <w:r>
              <w:t>Gelos</w:t>
            </w:r>
            <w:proofErr w:type="spellEnd"/>
            <w:r>
              <w:t xml:space="preserve"> Software Design Document fully completed with all details</w:t>
            </w:r>
          </w:p>
        </w:tc>
        <w:sdt>
          <w:sdtPr>
            <w:id w:val="14045708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0FC2194A" w14:textId="5AB9C99F" w:rsidR="00F87D74" w:rsidRDefault="006E0D06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87D74" w14:paraId="548E2B70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4DC0BC27" w14:textId="77777777" w:rsidR="00F87D74" w:rsidRDefault="00F87D74" w:rsidP="00571261">
            <w:pPr>
              <w:keepLines w:val="0"/>
              <w:spacing w:before="0" w:after="0" w:line="240" w:lineRule="auto"/>
            </w:pPr>
            <w:r>
              <w:t>Coding rules for chosen language included</w:t>
            </w:r>
          </w:p>
        </w:tc>
        <w:sdt>
          <w:sdtPr>
            <w:id w:val="6961168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5FF0C77" w14:textId="45688F9E" w:rsidR="00F87D74" w:rsidRDefault="006E0D06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87D74" w14:paraId="6C7D4496" w14:textId="77777777" w:rsidTr="00571261">
        <w:tc>
          <w:tcPr>
            <w:tcW w:w="7088" w:type="dxa"/>
          </w:tcPr>
          <w:p w14:paraId="6D254B6A" w14:textId="26404742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Data library variables defined </w:t>
            </w:r>
          </w:p>
        </w:tc>
        <w:sdt>
          <w:sdtPr>
            <w:id w:val="2810777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ACB18A5" w14:textId="44FF089C" w:rsidR="00F87D74" w:rsidRDefault="006E0D06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87D74" w14:paraId="7113A2C8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1CBD15BF" w14:textId="0AFA8107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Variable scope defined </w:t>
            </w:r>
          </w:p>
        </w:tc>
        <w:sdt>
          <w:sdtPr>
            <w:id w:val="16110936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1CF7FF8E" w14:textId="42EE6593" w:rsidR="00F87D74" w:rsidRDefault="006E0D06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87D74" w14:paraId="36066E8F" w14:textId="77777777" w:rsidTr="00571261">
        <w:tc>
          <w:tcPr>
            <w:tcW w:w="7088" w:type="dxa"/>
          </w:tcPr>
          <w:p w14:paraId="1958B557" w14:textId="4734990C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Library of functions defined </w:t>
            </w:r>
          </w:p>
        </w:tc>
        <w:sdt>
          <w:sdtPr>
            <w:id w:val="1341351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B31869F" w14:textId="0DF45A0B" w:rsidR="00F87D74" w:rsidRDefault="006E0D06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87D74" w14:paraId="563698E8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FCC33E6" w14:textId="47E04158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test data </w:t>
            </w:r>
            <w:r w:rsidR="007668DC">
              <w:t xml:space="preserve">file created </w:t>
            </w:r>
          </w:p>
        </w:tc>
        <w:sdt>
          <w:sdtPr>
            <w:id w:val="6707605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7EFD120" w14:textId="1136F9E0" w:rsidR="00F87D74" w:rsidRDefault="006E0D06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87D74" w14:paraId="0F63015E" w14:textId="77777777" w:rsidTr="00571261">
        <w:tc>
          <w:tcPr>
            <w:tcW w:w="7088" w:type="dxa"/>
          </w:tcPr>
          <w:p w14:paraId="0794E5C9" w14:textId="01379A99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algorithm designed </w:t>
            </w:r>
          </w:p>
        </w:tc>
        <w:sdt>
          <w:sdtPr>
            <w:id w:val="-3615899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63FF9E7" w14:textId="3A1E315A" w:rsidR="00F87D74" w:rsidRDefault="006E0D06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87D74" w14:paraId="0F8066EF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64381CBB" w14:textId="4D3299F3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code created </w:t>
            </w:r>
          </w:p>
        </w:tc>
        <w:sdt>
          <w:sdtPr>
            <w:id w:val="16266556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57B32ADE" w14:textId="54CE6DAB" w:rsidR="00F87D74" w:rsidRDefault="006E0D06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668DC" w14:paraId="40F36EFF" w14:textId="77777777" w:rsidTr="00571261">
        <w:tc>
          <w:tcPr>
            <w:tcW w:w="7088" w:type="dxa"/>
          </w:tcPr>
          <w:p w14:paraId="29E25AA8" w14:textId="1C97D325" w:rsidR="007668DC" w:rsidRDefault="007668DC" w:rsidP="007668DC">
            <w:pPr>
              <w:keepLines w:val="0"/>
              <w:spacing w:before="0" w:after="0" w:line="240" w:lineRule="auto"/>
            </w:pPr>
            <w:r>
              <w:t>Program code uses good design principles (white space, indents, etc)</w:t>
            </w:r>
          </w:p>
        </w:tc>
        <w:sdt>
          <w:sdtPr>
            <w:id w:val="17536238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6BBCB187" w14:textId="7F352772" w:rsidR="007668DC" w:rsidRDefault="006E0D06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668DC" w14:paraId="6E36707E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017A018C" w14:textId="7D7CE2DC" w:rsidR="007668DC" w:rsidRDefault="007668DC" w:rsidP="007668DC">
            <w:pPr>
              <w:keepLines w:val="0"/>
              <w:spacing w:before="0" w:after="0" w:line="240" w:lineRule="auto"/>
            </w:pPr>
            <w:r>
              <w:t>Program code is commented throughout</w:t>
            </w:r>
          </w:p>
        </w:tc>
        <w:sdt>
          <w:sdtPr>
            <w:id w:val="5576779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099FAC7" w14:textId="25E4660F" w:rsidR="007668DC" w:rsidRDefault="006E0D06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668DC" w14:paraId="6DBAB77A" w14:textId="77777777" w:rsidTr="00571261">
        <w:tc>
          <w:tcPr>
            <w:tcW w:w="7088" w:type="dxa"/>
          </w:tcPr>
          <w:p w14:paraId="4BF9A1F6" w14:textId="7C807D23" w:rsidR="007668DC" w:rsidRDefault="007668DC" w:rsidP="007668DC">
            <w:pPr>
              <w:keepLines w:val="0"/>
              <w:spacing w:before="0" w:after="0" w:line="240" w:lineRule="auto"/>
            </w:pPr>
            <w:r>
              <w:t xml:space="preserve">Test cases </w:t>
            </w:r>
            <w:r w:rsidR="008162B5">
              <w:t>completed</w:t>
            </w:r>
            <w:r>
              <w:t xml:space="preserve"> </w:t>
            </w:r>
          </w:p>
        </w:tc>
        <w:sdt>
          <w:sdtPr>
            <w:id w:val="12469913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2C72A9E" w14:textId="23121FEA" w:rsidR="007668DC" w:rsidRDefault="006E0D06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24BE8" w14:paraId="3C33250E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EE55631" w14:textId="30DBC9D5" w:rsidR="00724BE8" w:rsidRDefault="00724BE8" w:rsidP="00724BE8">
            <w:pPr>
              <w:keepLines w:val="0"/>
              <w:spacing w:before="0" w:after="0" w:line="240" w:lineRule="auto"/>
            </w:pPr>
            <w:r>
              <w:t>Screenshots correctly named and saved and zipped</w:t>
            </w:r>
          </w:p>
        </w:tc>
        <w:sdt>
          <w:sdtPr>
            <w:id w:val="-21362408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2F286839" w14:textId="227A5A80" w:rsidR="00724BE8" w:rsidRDefault="006E0D06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24BE8" w14:paraId="13AE719C" w14:textId="77777777" w:rsidTr="00571261">
        <w:tc>
          <w:tcPr>
            <w:tcW w:w="7088" w:type="dxa"/>
          </w:tcPr>
          <w:p w14:paraId="2F1DB97C" w14:textId="21F15548" w:rsidR="00724BE8" w:rsidRDefault="00724BE8" w:rsidP="00724BE8">
            <w:pPr>
              <w:keepLines w:val="0"/>
              <w:spacing w:before="0" w:after="0" w:line="240" w:lineRule="auto"/>
            </w:pPr>
            <w:r>
              <w:t xml:space="preserve">Software evaluation completed </w:t>
            </w:r>
          </w:p>
        </w:tc>
        <w:sdt>
          <w:sdtPr>
            <w:id w:val="2238079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22618EC2" w14:textId="3E5F079B" w:rsidR="00724BE8" w:rsidRDefault="006E0D06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24BE8" w14:paraId="63AE31F7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6492BF0" w14:textId="77777777" w:rsidR="00724BE8" w:rsidRDefault="00724BE8" w:rsidP="00724BE8">
            <w:pPr>
              <w:keepLines w:val="0"/>
              <w:spacing w:before="0" w:after="0" w:line="240" w:lineRule="auto"/>
            </w:pPr>
            <w:r>
              <w:t>Changes required from feedback completed</w:t>
            </w:r>
          </w:p>
        </w:tc>
        <w:sdt>
          <w:sdtPr>
            <w:id w:val="1222096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60276DDA" w14:textId="28AE8BDA" w:rsidR="00724BE8" w:rsidRDefault="006E0D06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24BE8" w14:paraId="475C81B0" w14:textId="77777777" w:rsidTr="00571261">
        <w:tc>
          <w:tcPr>
            <w:tcW w:w="7088" w:type="dxa"/>
          </w:tcPr>
          <w:p w14:paraId="5BF5C62F" w14:textId="6613AA57" w:rsidR="00724BE8" w:rsidRDefault="00724BE8" w:rsidP="00724BE8">
            <w:pPr>
              <w:keepLines w:val="0"/>
              <w:spacing w:before="0" w:after="0" w:line="240" w:lineRule="auto"/>
            </w:pPr>
            <w:r>
              <w:t>Self-Evaluation completed</w:t>
            </w:r>
          </w:p>
        </w:tc>
        <w:sdt>
          <w:sdtPr>
            <w:id w:val="20838756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EC0D947" w14:textId="3F307CBE" w:rsidR="00724BE8" w:rsidRDefault="006E0D06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0503B34" w14:textId="77777777" w:rsidR="00F87D74" w:rsidRDefault="00F87D74" w:rsidP="00F87D74">
      <w:pPr>
        <w:keepLines w:val="0"/>
        <w:spacing w:before="0" w:after="0" w:line="240" w:lineRule="auto"/>
      </w:pPr>
    </w:p>
    <w:p w14:paraId="7E0C3524" w14:textId="5EFFE2EF" w:rsidR="00912531" w:rsidRDefault="00912531">
      <w:pPr>
        <w:keepLines w:val="0"/>
        <w:spacing w:before="0" w:after="0" w:line="240" w:lineRule="auto"/>
      </w:pPr>
      <w:r>
        <w:br w:type="page"/>
      </w:r>
    </w:p>
    <w:p w14:paraId="54F7B23D" w14:textId="6998D822" w:rsidR="00912531" w:rsidRDefault="00912531" w:rsidP="00AB216C">
      <w:pPr>
        <w:pStyle w:val="Heading1"/>
      </w:pPr>
      <w:bookmarkStart w:id="21" w:name="_Toc81985367"/>
      <w:r>
        <w:lastRenderedPageBreak/>
        <w:t>Software Final Approval</w:t>
      </w:r>
      <w:bookmarkEnd w:id="21"/>
    </w:p>
    <w:p w14:paraId="27A885EA" w14:textId="34CDC567" w:rsidR="00A17FBA" w:rsidRPr="00A17FBA" w:rsidRDefault="00A17FBA" w:rsidP="00A17FBA">
      <w:pPr>
        <w:pStyle w:val="Body"/>
        <w:rPr>
          <w:b/>
          <w:bCs/>
          <w:i/>
          <w:iCs/>
        </w:rPr>
      </w:pPr>
      <w:r w:rsidRPr="00A17FBA">
        <w:rPr>
          <w:b/>
          <w:bCs/>
          <w:i/>
          <w:iCs/>
        </w:rPr>
        <w:t>Supervisors use only</w:t>
      </w:r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3969"/>
        <w:gridCol w:w="5101"/>
      </w:tblGrid>
      <w:tr w:rsidR="00912531" w:rsidRPr="0096068C" w14:paraId="1EEC1320" w14:textId="77777777" w:rsidTr="0037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3D7DA933" w14:textId="77777777" w:rsidR="00912531" w:rsidRPr="0096068C" w:rsidRDefault="00912531" w:rsidP="00571261">
            <w:pPr>
              <w:rPr>
                <w:b/>
                <w:bCs/>
                <w:color w:val="FFFFFF" w:themeColor="background1"/>
              </w:rPr>
            </w:pPr>
            <w:r w:rsidRPr="0096068C">
              <w:rPr>
                <w:b/>
                <w:bCs/>
                <w:color w:val="FFFFFF" w:themeColor="background1"/>
              </w:rPr>
              <w:t xml:space="preserve">Software </w:t>
            </w:r>
            <w:r>
              <w:rPr>
                <w:b/>
                <w:bCs/>
                <w:color w:val="FFFFFF" w:themeColor="background1"/>
              </w:rPr>
              <w:t>Approval</w:t>
            </w:r>
          </w:p>
        </w:tc>
        <w:tc>
          <w:tcPr>
            <w:tcW w:w="5101" w:type="dxa"/>
          </w:tcPr>
          <w:p w14:paraId="18D0D79B" w14:textId="77777777" w:rsidR="00912531" w:rsidRPr="0096068C" w:rsidRDefault="0091253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</w:tc>
      </w:tr>
      <w:tr w:rsidR="00912531" w14:paraId="4874AB82" w14:textId="77777777" w:rsidTr="00372987">
        <w:tc>
          <w:tcPr>
            <w:tcW w:w="3969" w:type="dxa"/>
          </w:tcPr>
          <w:p w14:paraId="61A686D8" w14:textId="77777777" w:rsidR="00912531" w:rsidRDefault="00912531" w:rsidP="00571261">
            <w:r>
              <w:t>Name:</w:t>
            </w:r>
          </w:p>
        </w:tc>
        <w:tc>
          <w:tcPr>
            <w:tcW w:w="5101" w:type="dxa"/>
          </w:tcPr>
          <w:p w14:paraId="4C8FEC9A" w14:textId="77777777" w:rsidR="00912531" w:rsidRDefault="00912531" w:rsidP="00571261"/>
        </w:tc>
      </w:tr>
      <w:tr w:rsidR="00912531" w:rsidRPr="00A4786A" w14:paraId="0D9FC931" w14:textId="77777777" w:rsidTr="00372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</w:tcPr>
          <w:p w14:paraId="3EE472B8" w14:textId="77777777" w:rsidR="00912531" w:rsidRPr="00A4786A" w:rsidRDefault="00912531" w:rsidP="00571261">
            <w:pPr>
              <w:rPr>
                <w:color w:val="auto"/>
              </w:rPr>
            </w:pPr>
            <w:r w:rsidRPr="00A4786A">
              <w:rPr>
                <w:color w:val="auto"/>
              </w:rPr>
              <w:t>Role:</w:t>
            </w:r>
          </w:p>
        </w:tc>
        <w:tc>
          <w:tcPr>
            <w:tcW w:w="5101" w:type="dxa"/>
          </w:tcPr>
          <w:p w14:paraId="5D11C42D" w14:textId="77777777" w:rsidR="00912531" w:rsidRPr="00A4786A" w:rsidRDefault="00912531" w:rsidP="00571261">
            <w:pPr>
              <w:rPr>
                <w:b/>
                <w:bCs/>
                <w:color w:val="auto"/>
              </w:rPr>
            </w:pPr>
          </w:p>
        </w:tc>
      </w:tr>
      <w:tr w:rsidR="00372987" w14:paraId="38AEA568" w14:textId="77777777" w:rsidTr="00372987">
        <w:tc>
          <w:tcPr>
            <w:tcW w:w="3969" w:type="dxa"/>
          </w:tcPr>
          <w:p w14:paraId="743C0519" w14:textId="35146C79" w:rsidR="00372987" w:rsidRDefault="00372987" w:rsidP="00571261">
            <w:r>
              <w:t>Program meets design specifications:</w:t>
            </w:r>
          </w:p>
        </w:tc>
        <w:sdt>
          <w:sdtPr>
            <w:id w:val="-1285193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01" w:type="dxa"/>
              </w:tcPr>
              <w:p w14:paraId="3D9C8532" w14:textId="3F1BCAF1" w:rsidR="00372987" w:rsidRDefault="00372987" w:rsidP="0037298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12531" w14:paraId="7975306C" w14:textId="77777777" w:rsidTr="00372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</w:tcPr>
          <w:p w14:paraId="45F62448" w14:textId="77777777" w:rsidR="00912531" w:rsidRDefault="00912531" w:rsidP="00571261">
            <w:r>
              <w:t>Signature:</w:t>
            </w:r>
          </w:p>
        </w:tc>
        <w:tc>
          <w:tcPr>
            <w:tcW w:w="5101" w:type="dxa"/>
          </w:tcPr>
          <w:p w14:paraId="0EDAC2F0" w14:textId="77777777" w:rsidR="00912531" w:rsidRDefault="00912531" w:rsidP="00571261"/>
        </w:tc>
      </w:tr>
      <w:tr w:rsidR="00912531" w14:paraId="7009D29F" w14:textId="77777777" w:rsidTr="00372987">
        <w:tc>
          <w:tcPr>
            <w:tcW w:w="3969" w:type="dxa"/>
          </w:tcPr>
          <w:p w14:paraId="1FCFAB21" w14:textId="77777777" w:rsidR="00912531" w:rsidRDefault="00912531" w:rsidP="00571261">
            <w:r>
              <w:t>Date:</w:t>
            </w:r>
          </w:p>
        </w:tc>
        <w:tc>
          <w:tcPr>
            <w:tcW w:w="5101" w:type="dxa"/>
          </w:tcPr>
          <w:p w14:paraId="7CE4C942" w14:textId="77777777" w:rsidR="00912531" w:rsidRDefault="00912531" w:rsidP="00571261"/>
        </w:tc>
      </w:tr>
    </w:tbl>
    <w:p w14:paraId="43E22276" w14:textId="77777777" w:rsidR="00912531" w:rsidRDefault="00912531" w:rsidP="00912531">
      <w:pPr>
        <w:pStyle w:val="Form1SectionTitle"/>
      </w:pPr>
    </w:p>
    <w:p w14:paraId="19B1CC4F" w14:textId="77777777" w:rsidR="00686B33" w:rsidRPr="00686B33" w:rsidRDefault="00686B33" w:rsidP="00795868"/>
    <w:sectPr w:rsidR="00686B33" w:rsidRPr="00686B33" w:rsidSect="00110D84">
      <w:pgSz w:w="11906" w:h="16840" w:code="9"/>
      <w:pgMar w:top="2268" w:right="1418" w:bottom="1701" w:left="1418" w:header="567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31FFE" w14:textId="77777777" w:rsidR="00E33ABF" w:rsidRDefault="00E33ABF" w:rsidP="00DC29E7">
      <w:r>
        <w:separator/>
      </w:r>
    </w:p>
    <w:p w14:paraId="644F3A39" w14:textId="77777777" w:rsidR="00E33ABF" w:rsidRDefault="00E33ABF" w:rsidP="00DC29E7"/>
  </w:endnote>
  <w:endnote w:type="continuationSeparator" w:id="0">
    <w:p w14:paraId="29CA90B9" w14:textId="77777777" w:rsidR="00E33ABF" w:rsidRDefault="00E33ABF" w:rsidP="00DC29E7">
      <w:r>
        <w:continuationSeparator/>
      </w:r>
    </w:p>
    <w:p w14:paraId="5B1EE1EC" w14:textId="77777777" w:rsidR="00E33ABF" w:rsidRDefault="00E33ABF" w:rsidP="00DC2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2E54D" w14:textId="77777777" w:rsidR="00571261" w:rsidRPr="00740B99" w:rsidRDefault="00571261" w:rsidP="000039E9">
    <w:pPr>
      <w:pStyle w:val="TableHeaderRow"/>
      <w:shd w:val="clear" w:color="auto" w:fill="404040" w:themeFill="text1" w:themeFillTint="BF"/>
      <w:tabs>
        <w:tab w:val="right" w:pos="12871"/>
      </w:tabs>
    </w:pPr>
    <w:r w:rsidRPr="00740B99">
      <w:rPr>
        <w:b w:val="0"/>
        <w:bCs/>
      </w:rPr>
      <w:t>Software Design Document</w:t>
    </w:r>
    <w:r w:rsidRPr="00740B99">
      <w:tab/>
    </w:r>
    <w:r w:rsidRPr="00740B99">
      <w:rPr>
        <w:b w:val="0"/>
        <w:bCs/>
      </w:rPr>
      <w:t xml:space="preserve">Page </w:t>
    </w:r>
    <w:r w:rsidRPr="00740B99">
      <w:rPr>
        <w:b w:val="0"/>
        <w:bCs/>
      </w:rPr>
      <w:fldChar w:fldCharType="begin"/>
    </w:r>
    <w:r w:rsidRPr="00740B99">
      <w:rPr>
        <w:b w:val="0"/>
        <w:bCs/>
      </w:rPr>
      <w:instrText xml:space="preserve"> PAGE  \* Arabic  \* MERGEFORMAT </w:instrText>
    </w:r>
    <w:r w:rsidRPr="00740B99">
      <w:rPr>
        <w:b w:val="0"/>
        <w:bCs/>
      </w:rPr>
      <w:fldChar w:fldCharType="separate"/>
    </w:r>
    <w:r w:rsidRPr="00740B99">
      <w:rPr>
        <w:b w:val="0"/>
        <w:bCs/>
      </w:rPr>
      <w:t>1</w:t>
    </w:r>
    <w:r w:rsidRPr="00740B99">
      <w:rPr>
        <w:b w:val="0"/>
        <w:bCs/>
      </w:rPr>
      <w:fldChar w:fldCharType="end"/>
    </w:r>
    <w:r w:rsidRPr="00740B99">
      <w:rPr>
        <w:b w:val="0"/>
        <w:bCs/>
      </w:rPr>
      <w:t xml:space="preserve"> of </w:t>
    </w:r>
    <w:r w:rsidRPr="00740B99">
      <w:rPr>
        <w:b w:val="0"/>
        <w:bCs/>
      </w:rPr>
      <w:fldChar w:fldCharType="begin"/>
    </w:r>
    <w:r w:rsidRPr="00740B99">
      <w:rPr>
        <w:b w:val="0"/>
        <w:bCs/>
      </w:rPr>
      <w:instrText xml:space="preserve"> NUMPAGES  \* Arabic  \* MERGEFORMAT </w:instrText>
    </w:r>
    <w:r w:rsidRPr="00740B99">
      <w:rPr>
        <w:b w:val="0"/>
        <w:bCs/>
      </w:rPr>
      <w:fldChar w:fldCharType="separate"/>
    </w:r>
    <w:r w:rsidRPr="00740B99">
      <w:rPr>
        <w:b w:val="0"/>
        <w:bCs/>
      </w:rPr>
      <w:t>3</w:t>
    </w:r>
    <w:r w:rsidRPr="00740B99">
      <w:rPr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0FA28" w14:textId="77777777" w:rsidR="00E33ABF" w:rsidRDefault="00E33ABF" w:rsidP="00DC29E7">
      <w:r>
        <w:separator/>
      </w:r>
    </w:p>
    <w:p w14:paraId="4BD9C8B7" w14:textId="77777777" w:rsidR="00E33ABF" w:rsidRDefault="00E33ABF" w:rsidP="00DC29E7"/>
  </w:footnote>
  <w:footnote w:type="continuationSeparator" w:id="0">
    <w:p w14:paraId="03C9FA30" w14:textId="77777777" w:rsidR="00E33ABF" w:rsidRDefault="00E33ABF" w:rsidP="00DC29E7">
      <w:r>
        <w:continuationSeparator/>
      </w:r>
    </w:p>
    <w:p w14:paraId="768FA9B9" w14:textId="77777777" w:rsidR="00E33ABF" w:rsidRDefault="00E33ABF" w:rsidP="00DC2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C0727" w14:textId="77777777" w:rsidR="00571261" w:rsidRDefault="00571261" w:rsidP="00144E12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70528" behindDoc="1" locked="0" layoutInCell="1" allowOverlap="1" wp14:anchorId="266C9A8F" wp14:editId="2F7224A9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Software Design Document</w:t>
    </w:r>
  </w:p>
  <w:p w14:paraId="544B3BBB" w14:textId="7E42DE37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133679577"/>
        <w:placeholder>
          <w:docPart w:val="1D29DD2CB42B4634A5257CA08EE5974F"/>
        </w:placeholder>
      </w:sdtPr>
      <w:sdtContent>
        <w:r w:rsidR="002E5DC7">
          <w:rPr>
            <w:rStyle w:val="Heading4Char"/>
          </w:rPr>
          <w:t>Ming Chi Hsiao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E9E0F" w14:textId="77777777" w:rsidR="00571261" w:rsidRDefault="00571261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8F53086" wp14:editId="015369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0688400"/>
          <wp:effectExtent l="0" t="0" r="3175" b="0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EE3AB" w14:textId="77777777" w:rsidR="002E5DC7" w:rsidRDefault="002E5DC7" w:rsidP="00144E12">
    <w:pPr>
      <w:pStyle w:val="Form1SectionTitle"/>
      <w:spacing w:before="120" w:after="120"/>
      <w:jc w:val="right"/>
      <w:rPr>
        <w:noProof/>
        <w:lang w:eastAsia="en-AU"/>
      </w:rPr>
    </w:pPr>
  </w:p>
  <w:p w14:paraId="6ED1ED91" w14:textId="7FE1B94E" w:rsidR="00571261" w:rsidRDefault="00571261" w:rsidP="00144E12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67456" behindDoc="1" locked="0" layoutInCell="1" allowOverlap="1" wp14:anchorId="6B63080A" wp14:editId="5138522E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Software Design Document</w:t>
    </w:r>
  </w:p>
  <w:p w14:paraId="0693B3BD" w14:textId="2B8707DD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-187063517"/>
        <w:placeholder>
          <w:docPart w:val="3A6B4AEEB7EC4FF4B0F13EF8ADE6A72D"/>
        </w:placeholder>
        <w:showingPlcHdr/>
      </w:sdtPr>
      <w:sdtContent>
        <w:r w:rsidRPr="00144E12">
          <w:rPr>
            <w:rStyle w:val="Heading4Char"/>
          </w:rPr>
          <w:t>Student Name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67ED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CE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F86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89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A65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C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4B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667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9EB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E182C"/>
    <w:multiLevelType w:val="multilevel"/>
    <w:tmpl w:val="8AB6D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0F2A0093"/>
    <w:multiLevelType w:val="hybridMultilevel"/>
    <w:tmpl w:val="4E8E1B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8733F"/>
    <w:multiLevelType w:val="multilevel"/>
    <w:tmpl w:val="CA3CF9C8"/>
    <w:lvl w:ilvl="0">
      <w:start w:val="1"/>
      <w:numFmt w:val="bullet"/>
      <w:pStyle w:val="Heading3ListBullet"/>
      <w:lvlText w:val=""/>
      <w:lvlJc w:val="left"/>
      <w:pPr>
        <w:tabs>
          <w:tab w:val="num" w:pos="2211"/>
        </w:tabs>
        <w:ind w:left="1429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778"/>
        </w:tabs>
        <w:ind w:left="2143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703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14097"/>
    <w:multiLevelType w:val="multilevel"/>
    <w:tmpl w:val="DD4419D8"/>
    <w:lvl w:ilvl="0">
      <w:start w:val="1"/>
      <w:numFmt w:val="decimal"/>
      <w:pStyle w:val="Heading1List"/>
      <w:lvlText w:val="%1."/>
      <w:lvlJc w:val="left"/>
      <w:pPr>
        <w:ind w:left="720" w:hanging="360"/>
      </w:pPr>
    </w:lvl>
    <w:lvl w:ilvl="1">
      <w:start w:val="1"/>
      <w:numFmt w:val="decimal"/>
      <w:pStyle w:val="Heading2List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pStyle w:val="Heading3List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23A06074"/>
    <w:multiLevelType w:val="hybridMultilevel"/>
    <w:tmpl w:val="CA828596"/>
    <w:lvl w:ilvl="0" w:tplc="6128A400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4" w15:restartNumberingAfterBreak="0">
    <w:nsid w:val="2EB05B49"/>
    <w:multiLevelType w:val="multilevel"/>
    <w:tmpl w:val="B4D25830"/>
    <w:lvl w:ilvl="0">
      <w:start w:val="1"/>
      <w:numFmt w:val="decimal"/>
      <w:lvlText w:val="%1."/>
      <w:lvlJc w:val="left"/>
      <w:pPr>
        <w:ind w:left="1151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5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4" w:hanging="180"/>
      </w:pPr>
      <w:rPr>
        <w:rFonts w:hint="default"/>
      </w:rPr>
    </w:lvl>
  </w:abstractNum>
  <w:abstractNum w:abstractNumId="15" w15:restartNumberingAfterBreak="0">
    <w:nsid w:val="2F10384A"/>
    <w:multiLevelType w:val="multilevel"/>
    <w:tmpl w:val="9B36FBCA"/>
    <w:lvl w:ilvl="0">
      <w:start w:val="1"/>
      <w:numFmt w:val="bullet"/>
      <w:lvlText w:val=""/>
      <w:lvlJc w:val="left"/>
      <w:pPr>
        <w:ind w:left="1151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18" w:hanging="357"/>
      </w:pPr>
      <w:rPr>
        <w:rFonts w:ascii="Symbol" w:hAnsi="Symbo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ind w:left="2285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11657BC"/>
    <w:multiLevelType w:val="hybridMultilevel"/>
    <w:tmpl w:val="88581D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C3130"/>
    <w:multiLevelType w:val="multilevel"/>
    <w:tmpl w:val="7908B01E"/>
    <w:lvl w:ilvl="0">
      <w:start w:val="1"/>
      <w:numFmt w:val="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9787A"/>
    <w:multiLevelType w:val="multilevel"/>
    <w:tmpl w:val="9DB24A56"/>
    <w:lvl w:ilvl="0">
      <w:start w:val="1"/>
      <w:numFmt w:val="bullet"/>
      <w:pStyle w:val="Heading2ListBullet"/>
      <w:lvlText w:val=""/>
      <w:lvlJc w:val="left"/>
      <w:pPr>
        <w:tabs>
          <w:tab w:val="num" w:pos="1644"/>
        </w:tabs>
        <w:ind w:left="1072" w:hanging="35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E44F1"/>
    <w:multiLevelType w:val="multilevel"/>
    <w:tmpl w:val="ADFC150E"/>
    <w:lvl w:ilvl="0">
      <w:start w:val="1"/>
      <w:numFmt w:val="decimal"/>
      <w:pStyle w:val="Heading2ListNum"/>
      <w:lvlText w:val="%1."/>
      <w:lvlJc w:val="left"/>
      <w:pPr>
        <w:ind w:left="1072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87"/>
        </w:tabs>
        <w:ind w:left="1786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136" w:hanging="35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96797"/>
    <w:multiLevelType w:val="hybridMultilevel"/>
    <w:tmpl w:val="1EE0EDD6"/>
    <w:lvl w:ilvl="0" w:tplc="B84839CC">
      <w:start w:val="1"/>
      <w:numFmt w:val="lowerLetter"/>
      <w:lvlText w:val="%1."/>
      <w:lvlJc w:val="left"/>
      <w:pPr>
        <w:ind w:left="1797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1" w15:restartNumberingAfterBreak="0">
    <w:nsid w:val="3FD93627"/>
    <w:multiLevelType w:val="hybridMultilevel"/>
    <w:tmpl w:val="7336567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42382AD8"/>
    <w:multiLevelType w:val="hybridMultilevel"/>
    <w:tmpl w:val="C944B98A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4D527E24"/>
    <w:multiLevelType w:val="multilevel"/>
    <w:tmpl w:val="6CB03778"/>
    <w:lvl w:ilvl="0">
      <w:start w:val="1"/>
      <w:numFmt w:val="decimal"/>
      <w:pStyle w:val="Heading3ListNum"/>
      <w:lvlText w:val="%1.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143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03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F50025E"/>
    <w:multiLevelType w:val="hybridMultilevel"/>
    <w:tmpl w:val="1F1E13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41F0B"/>
    <w:multiLevelType w:val="hybridMultilevel"/>
    <w:tmpl w:val="21807580"/>
    <w:lvl w:ilvl="0" w:tplc="4EF46078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1E6B"/>
    <w:multiLevelType w:val="hybridMultilevel"/>
    <w:tmpl w:val="4AD8A87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5FF576FD"/>
    <w:multiLevelType w:val="hybridMultilevel"/>
    <w:tmpl w:val="E51C2934"/>
    <w:lvl w:ilvl="0" w:tplc="FD8C9C2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B3DDE"/>
    <w:multiLevelType w:val="hybridMultilevel"/>
    <w:tmpl w:val="96E2E88E"/>
    <w:lvl w:ilvl="0" w:tplc="4F8C10DE">
      <w:start w:val="1"/>
      <w:numFmt w:val="decimal"/>
      <w:pStyle w:val="TableListNum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506061"/>
    <w:multiLevelType w:val="multilevel"/>
    <w:tmpl w:val="FDB0EDE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350B8"/>
    <w:multiLevelType w:val="multilevel"/>
    <w:tmpl w:val="F56E23A8"/>
    <w:lvl w:ilvl="0">
      <w:start w:val="1"/>
      <w:numFmt w:val="decimal"/>
      <w:pStyle w:val="ListNumber"/>
      <w:lvlText w:val="%1."/>
      <w:lvlJc w:val="left"/>
      <w:pPr>
        <w:ind w:left="714" w:hanging="35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29" w:hanging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324C85"/>
    <w:multiLevelType w:val="hybridMultilevel"/>
    <w:tmpl w:val="84648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091785">
    <w:abstractNumId w:val="17"/>
  </w:num>
  <w:num w:numId="2" w16cid:durableId="1900286508">
    <w:abstractNumId w:val="13"/>
  </w:num>
  <w:num w:numId="3" w16cid:durableId="1718316762">
    <w:abstractNumId w:val="30"/>
  </w:num>
  <w:num w:numId="4" w16cid:durableId="653877977">
    <w:abstractNumId w:val="25"/>
  </w:num>
  <w:num w:numId="5" w16cid:durableId="2117867948">
    <w:abstractNumId w:val="28"/>
  </w:num>
  <w:num w:numId="6" w16cid:durableId="927737753">
    <w:abstractNumId w:val="20"/>
  </w:num>
  <w:num w:numId="7" w16cid:durableId="1757556057">
    <w:abstractNumId w:val="9"/>
  </w:num>
  <w:num w:numId="8" w16cid:durableId="222326714">
    <w:abstractNumId w:val="6"/>
  </w:num>
  <w:num w:numId="9" w16cid:durableId="671417725">
    <w:abstractNumId w:val="5"/>
  </w:num>
  <w:num w:numId="10" w16cid:durableId="164908128">
    <w:abstractNumId w:val="4"/>
  </w:num>
  <w:num w:numId="11" w16cid:durableId="507789435">
    <w:abstractNumId w:val="2"/>
  </w:num>
  <w:num w:numId="12" w16cid:durableId="2121147819">
    <w:abstractNumId w:val="1"/>
  </w:num>
  <w:num w:numId="13" w16cid:durableId="741174644">
    <w:abstractNumId w:val="0"/>
  </w:num>
  <w:num w:numId="14" w16cid:durableId="2115326380">
    <w:abstractNumId w:val="21"/>
  </w:num>
  <w:num w:numId="15" w16cid:durableId="460005475">
    <w:abstractNumId w:val="22"/>
  </w:num>
  <w:num w:numId="16" w16cid:durableId="26494381">
    <w:abstractNumId w:val="26"/>
  </w:num>
  <w:num w:numId="17" w16cid:durableId="997223608">
    <w:abstractNumId w:val="19"/>
  </w:num>
  <w:num w:numId="18" w16cid:durableId="243807461">
    <w:abstractNumId w:val="12"/>
  </w:num>
  <w:num w:numId="19" w16cid:durableId="2137332227">
    <w:abstractNumId w:val="18"/>
  </w:num>
  <w:num w:numId="20" w16cid:durableId="558830947">
    <w:abstractNumId w:val="11"/>
  </w:num>
  <w:num w:numId="21" w16cid:durableId="972247069">
    <w:abstractNumId w:val="15"/>
  </w:num>
  <w:num w:numId="22" w16cid:durableId="10880657">
    <w:abstractNumId w:val="14"/>
  </w:num>
  <w:num w:numId="23" w16cid:durableId="1673484521">
    <w:abstractNumId w:val="23"/>
  </w:num>
  <w:num w:numId="24" w16cid:durableId="518591979">
    <w:abstractNumId w:val="8"/>
  </w:num>
  <w:num w:numId="25" w16cid:durableId="619339518">
    <w:abstractNumId w:val="7"/>
  </w:num>
  <w:num w:numId="26" w16cid:durableId="49815484">
    <w:abstractNumId w:val="3"/>
  </w:num>
  <w:num w:numId="27" w16cid:durableId="1167207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0303360">
    <w:abstractNumId w:val="17"/>
  </w:num>
  <w:num w:numId="29" w16cid:durableId="1732537309">
    <w:abstractNumId w:val="30"/>
  </w:num>
  <w:num w:numId="30" w16cid:durableId="390662858">
    <w:abstractNumId w:val="25"/>
  </w:num>
  <w:num w:numId="31" w16cid:durableId="89087961">
    <w:abstractNumId w:val="28"/>
  </w:num>
  <w:num w:numId="32" w16cid:durableId="1147937435">
    <w:abstractNumId w:val="29"/>
  </w:num>
  <w:num w:numId="33" w16cid:durableId="815344504">
    <w:abstractNumId w:val="31"/>
  </w:num>
  <w:num w:numId="34" w16cid:durableId="1216700743">
    <w:abstractNumId w:val="10"/>
  </w:num>
  <w:num w:numId="35" w16cid:durableId="110973504">
    <w:abstractNumId w:val="27"/>
  </w:num>
  <w:num w:numId="36" w16cid:durableId="2089157700">
    <w:abstractNumId w:val="16"/>
  </w:num>
  <w:num w:numId="37" w16cid:durableId="1188984990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NLQ0sTAxMzM1MzdX0lEKTi0uzszPAykwNKoFAHFHj90tAAAA"/>
  </w:docVars>
  <w:rsids>
    <w:rsidRoot w:val="00470BD8"/>
    <w:rsid w:val="000036CC"/>
    <w:rsid w:val="000039E9"/>
    <w:rsid w:val="00003C92"/>
    <w:rsid w:val="00005CB0"/>
    <w:rsid w:val="00006F9F"/>
    <w:rsid w:val="0001002B"/>
    <w:rsid w:val="00010C4E"/>
    <w:rsid w:val="00010F17"/>
    <w:rsid w:val="000156FE"/>
    <w:rsid w:val="00016F7C"/>
    <w:rsid w:val="00020F22"/>
    <w:rsid w:val="000223F9"/>
    <w:rsid w:val="000236B2"/>
    <w:rsid w:val="0002584B"/>
    <w:rsid w:val="00033A23"/>
    <w:rsid w:val="00036639"/>
    <w:rsid w:val="00036681"/>
    <w:rsid w:val="0004103C"/>
    <w:rsid w:val="00041C1E"/>
    <w:rsid w:val="00047CBA"/>
    <w:rsid w:val="00056BA9"/>
    <w:rsid w:val="0005767A"/>
    <w:rsid w:val="00057CDA"/>
    <w:rsid w:val="000647C4"/>
    <w:rsid w:val="00064C5F"/>
    <w:rsid w:val="00070A47"/>
    <w:rsid w:val="00070DBB"/>
    <w:rsid w:val="0007250C"/>
    <w:rsid w:val="00074E2D"/>
    <w:rsid w:val="000752A4"/>
    <w:rsid w:val="00077850"/>
    <w:rsid w:val="000824A8"/>
    <w:rsid w:val="000830A7"/>
    <w:rsid w:val="000929B6"/>
    <w:rsid w:val="00093162"/>
    <w:rsid w:val="00093823"/>
    <w:rsid w:val="00093942"/>
    <w:rsid w:val="00097BE4"/>
    <w:rsid w:val="000A1362"/>
    <w:rsid w:val="000A3AC1"/>
    <w:rsid w:val="000A5E23"/>
    <w:rsid w:val="000A6169"/>
    <w:rsid w:val="000B0106"/>
    <w:rsid w:val="000B318C"/>
    <w:rsid w:val="000B5912"/>
    <w:rsid w:val="000C0280"/>
    <w:rsid w:val="000C388B"/>
    <w:rsid w:val="000C70FA"/>
    <w:rsid w:val="000D2735"/>
    <w:rsid w:val="000D55BA"/>
    <w:rsid w:val="000E0B43"/>
    <w:rsid w:val="000E4E6A"/>
    <w:rsid w:val="000E52DD"/>
    <w:rsid w:val="000F0696"/>
    <w:rsid w:val="000F1C60"/>
    <w:rsid w:val="000F232D"/>
    <w:rsid w:val="000F4814"/>
    <w:rsid w:val="000F7FFA"/>
    <w:rsid w:val="0010327A"/>
    <w:rsid w:val="00104AEF"/>
    <w:rsid w:val="00106366"/>
    <w:rsid w:val="00110D84"/>
    <w:rsid w:val="00121EEA"/>
    <w:rsid w:val="00121FB3"/>
    <w:rsid w:val="00125EED"/>
    <w:rsid w:val="00132AD7"/>
    <w:rsid w:val="0013370B"/>
    <w:rsid w:val="00134379"/>
    <w:rsid w:val="00136A85"/>
    <w:rsid w:val="00143CB7"/>
    <w:rsid w:val="0014465B"/>
    <w:rsid w:val="001446C8"/>
    <w:rsid w:val="001448C6"/>
    <w:rsid w:val="00144C2D"/>
    <w:rsid w:val="00144E12"/>
    <w:rsid w:val="00145C62"/>
    <w:rsid w:val="00146B5B"/>
    <w:rsid w:val="0014734D"/>
    <w:rsid w:val="00150E73"/>
    <w:rsid w:val="001515E1"/>
    <w:rsid w:val="001527B4"/>
    <w:rsid w:val="001530C6"/>
    <w:rsid w:val="001533F9"/>
    <w:rsid w:val="001562A4"/>
    <w:rsid w:val="0016181E"/>
    <w:rsid w:val="00162953"/>
    <w:rsid w:val="00165669"/>
    <w:rsid w:val="001704A1"/>
    <w:rsid w:val="00176576"/>
    <w:rsid w:val="00177C42"/>
    <w:rsid w:val="00181E57"/>
    <w:rsid w:val="00184584"/>
    <w:rsid w:val="00193516"/>
    <w:rsid w:val="0019436C"/>
    <w:rsid w:val="001944DC"/>
    <w:rsid w:val="00195A41"/>
    <w:rsid w:val="00196B48"/>
    <w:rsid w:val="00197975"/>
    <w:rsid w:val="001979F8"/>
    <w:rsid w:val="001A189D"/>
    <w:rsid w:val="001A1ADA"/>
    <w:rsid w:val="001A4579"/>
    <w:rsid w:val="001A51E0"/>
    <w:rsid w:val="001B1AE5"/>
    <w:rsid w:val="001B2629"/>
    <w:rsid w:val="001C2848"/>
    <w:rsid w:val="001C38DB"/>
    <w:rsid w:val="001C3B08"/>
    <w:rsid w:val="001C4189"/>
    <w:rsid w:val="001C4A61"/>
    <w:rsid w:val="001C6AF0"/>
    <w:rsid w:val="001C7FCF"/>
    <w:rsid w:val="001D1A09"/>
    <w:rsid w:val="001D53C7"/>
    <w:rsid w:val="001D5A13"/>
    <w:rsid w:val="001E17BE"/>
    <w:rsid w:val="001E50AC"/>
    <w:rsid w:val="001E7200"/>
    <w:rsid w:val="001F04E2"/>
    <w:rsid w:val="001F154C"/>
    <w:rsid w:val="001F259B"/>
    <w:rsid w:val="001F44E8"/>
    <w:rsid w:val="002022A0"/>
    <w:rsid w:val="00203348"/>
    <w:rsid w:val="00203FB9"/>
    <w:rsid w:val="00206F7E"/>
    <w:rsid w:val="0020721A"/>
    <w:rsid w:val="00207E48"/>
    <w:rsid w:val="00212446"/>
    <w:rsid w:val="002156DE"/>
    <w:rsid w:val="00215DA1"/>
    <w:rsid w:val="00216902"/>
    <w:rsid w:val="00217D72"/>
    <w:rsid w:val="0022245B"/>
    <w:rsid w:val="002229D6"/>
    <w:rsid w:val="002262D7"/>
    <w:rsid w:val="00226C99"/>
    <w:rsid w:val="00227831"/>
    <w:rsid w:val="00230496"/>
    <w:rsid w:val="002312E1"/>
    <w:rsid w:val="00231BFB"/>
    <w:rsid w:val="0023472A"/>
    <w:rsid w:val="002359CA"/>
    <w:rsid w:val="002418D1"/>
    <w:rsid w:val="0024291D"/>
    <w:rsid w:val="002452E6"/>
    <w:rsid w:val="0025090E"/>
    <w:rsid w:val="00251797"/>
    <w:rsid w:val="002517A2"/>
    <w:rsid w:val="002517AB"/>
    <w:rsid w:val="002519C8"/>
    <w:rsid w:val="00251D43"/>
    <w:rsid w:val="002529E4"/>
    <w:rsid w:val="00252EBB"/>
    <w:rsid w:val="00254159"/>
    <w:rsid w:val="0025475A"/>
    <w:rsid w:val="002602DF"/>
    <w:rsid w:val="00261ED0"/>
    <w:rsid w:val="0026330A"/>
    <w:rsid w:val="00263F34"/>
    <w:rsid w:val="00266773"/>
    <w:rsid w:val="0026735D"/>
    <w:rsid w:val="00273956"/>
    <w:rsid w:val="00274579"/>
    <w:rsid w:val="00276F79"/>
    <w:rsid w:val="00277124"/>
    <w:rsid w:val="0027772C"/>
    <w:rsid w:val="00282D5B"/>
    <w:rsid w:val="00282F96"/>
    <w:rsid w:val="002839F9"/>
    <w:rsid w:val="002851E5"/>
    <w:rsid w:val="00285EFE"/>
    <w:rsid w:val="00285F2E"/>
    <w:rsid w:val="00287955"/>
    <w:rsid w:val="002A4D18"/>
    <w:rsid w:val="002A5F92"/>
    <w:rsid w:val="002A638A"/>
    <w:rsid w:val="002A64B8"/>
    <w:rsid w:val="002A66FB"/>
    <w:rsid w:val="002B1FE9"/>
    <w:rsid w:val="002B542A"/>
    <w:rsid w:val="002B5604"/>
    <w:rsid w:val="002B7368"/>
    <w:rsid w:val="002D1808"/>
    <w:rsid w:val="002D50C0"/>
    <w:rsid w:val="002D5FA9"/>
    <w:rsid w:val="002E18D5"/>
    <w:rsid w:val="002E3EA0"/>
    <w:rsid w:val="002E5DC7"/>
    <w:rsid w:val="002E6B4C"/>
    <w:rsid w:val="002F3D87"/>
    <w:rsid w:val="002F4F18"/>
    <w:rsid w:val="002F6ACF"/>
    <w:rsid w:val="002F758C"/>
    <w:rsid w:val="00300077"/>
    <w:rsid w:val="003045A4"/>
    <w:rsid w:val="003055E8"/>
    <w:rsid w:val="00305DA3"/>
    <w:rsid w:val="0031081B"/>
    <w:rsid w:val="00310A7C"/>
    <w:rsid w:val="003119A4"/>
    <w:rsid w:val="00314003"/>
    <w:rsid w:val="003148B8"/>
    <w:rsid w:val="00317341"/>
    <w:rsid w:val="00317883"/>
    <w:rsid w:val="00321099"/>
    <w:rsid w:val="00325240"/>
    <w:rsid w:val="00330F81"/>
    <w:rsid w:val="00335773"/>
    <w:rsid w:val="00335BCA"/>
    <w:rsid w:val="003371D0"/>
    <w:rsid w:val="0034477F"/>
    <w:rsid w:val="00344AE9"/>
    <w:rsid w:val="003459C3"/>
    <w:rsid w:val="00350422"/>
    <w:rsid w:val="003507A5"/>
    <w:rsid w:val="003512E7"/>
    <w:rsid w:val="00351D16"/>
    <w:rsid w:val="0035370D"/>
    <w:rsid w:val="00354878"/>
    <w:rsid w:val="00355ED0"/>
    <w:rsid w:val="0035747C"/>
    <w:rsid w:val="0036211F"/>
    <w:rsid w:val="00362EEA"/>
    <w:rsid w:val="00363888"/>
    <w:rsid w:val="00367157"/>
    <w:rsid w:val="00367310"/>
    <w:rsid w:val="00371141"/>
    <w:rsid w:val="0037221D"/>
    <w:rsid w:val="00372987"/>
    <w:rsid w:val="00375F0F"/>
    <w:rsid w:val="003833C4"/>
    <w:rsid w:val="00384E8E"/>
    <w:rsid w:val="003860E5"/>
    <w:rsid w:val="003863AF"/>
    <w:rsid w:val="00386FDF"/>
    <w:rsid w:val="003911CC"/>
    <w:rsid w:val="0039511C"/>
    <w:rsid w:val="003A0F66"/>
    <w:rsid w:val="003A6726"/>
    <w:rsid w:val="003B3512"/>
    <w:rsid w:val="003B3A75"/>
    <w:rsid w:val="003B46B7"/>
    <w:rsid w:val="003B7DAA"/>
    <w:rsid w:val="003C58E6"/>
    <w:rsid w:val="003D7277"/>
    <w:rsid w:val="003E16B8"/>
    <w:rsid w:val="003E30B9"/>
    <w:rsid w:val="003E5CA4"/>
    <w:rsid w:val="003F143F"/>
    <w:rsid w:val="003F16F1"/>
    <w:rsid w:val="003F6911"/>
    <w:rsid w:val="00400899"/>
    <w:rsid w:val="00402377"/>
    <w:rsid w:val="00407A05"/>
    <w:rsid w:val="00412B08"/>
    <w:rsid w:val="00415252"/>
    <w:rsid w:val="00415771"/>
    <w:rsid w:val="00417A73"/>
    <w:rsid w:val="00421E45"/>
    <w:rsid w:val="004220ED"/>
    <w:rsid w:val="004238B1"/>
    <w:rsid w:val="004263A1"/>
    <w:rsid w:val="004271D3"/>
    <w:rsid w:val="00427495"/>
    <w:rsid w:val="00427783"/>
    <w:rsid w:val="00430C39"/>
    <w:rsid w:val="00430E2F"/>
    <w:rsid w:val="00431F7B"/>
    <w:rsid w:val="00436546"/>
    <w:rsid w:val="00441266"/>
    <w:rsid w:val="00452A9D"/>
    <w:rsid w:val="00454D45"/>
    <w:rsid w:val="00455344"/>
    <w:rsid w:val="0045570A"/>
    <w:rsid w:val="00457AB5"/>
    <w:rsid w:val="0046008A"/>
    <w:rsid w:val="0046017E"/>
    <w:rsid w:val="00463D97"/>
    <w:rsid w:val="00464372"/>
    <w:rsid w:val="00470BD8"/>
    <w:rsid w:val="00470F56"/>
    <w:rsid w:val="00471ED3"/>
    <w:rsid w:val="00472D58"/>
    <w:rsid w:val="00482E55"/>
    <w:rsid w:val="00482F9F"/>
    <w:rsid w:val="004834FA"/>
    <w:rsid w:val="00484D0A"/>
    <w:rsid w:val="00485262"/>
    <w:rsid w:val="0049048C"/>
    <w:rsid w:val="00495306"/>
    <w:rsid w:val="004966FD"/>
    <w:rsid w:val="004A127C"/>
    <w:rsid w:val="004A3557"/>
    <w:rsid w:val="004A5486"/>
    <w:rsid w:val="004A5758"/>
    <w:rsid w:val="004A5F8B"/>
    <w:rsid w:val="004B0E5D"/>
    <w:rsid w:val="004B0E72"/>
    <w:rsid w:val="004B1C1F"/>
    <w:rsid w:val="004B4C9C"/>
    <w:rsid w:val="004B5070"/>
    <w:rsid w:val="004B5503"/>
    <w:rsid w:val="004B6AFE"/>
    <w:rsid w:val="004C6A8B"/>
    <w:rsid w:val="004D02BA"/>
    <w:rsid w:val="004D3A66"/>
    <w:rsid w:val="004D403A"/>
    <w:rsid w:val="004D4F10"/>
    <w:rsid w:val="004D643D"/>
    <w:rsid w:val="004E0099"/>
    <w:rsid w:val="004E2C77"/>
    <w:rsid w:val="004E507B"/>
    <w:rsid w:val="004F00A6"/>
    <w:rsid w:val="004F4E32"/>
    <w:rsid w:val="005007AE"/>
    <w:rsid w:val="00504861"/>
    <w:rsid w:val="00505C52"/>
    <w:rsid w:val="00515C35"/>
    <w:rsid w:val="00516B6A"/>
    <w:rsid w:val="005176D4"/>
    <w:rsid w:val="00524237"/>
    <w:rsid w:val="00526558"/>
    <w:rsid w:val="005273C1"/>
    <w:rsid w:val="00530D3D"/>
    <w:rsid w:val="00530FC1"/>
    <w:rsid w:val="00531EA9"/>
    <w:rsid w:val="00532F03"/>
    <w:rsid w:val="00534C19"/>
    <w:rsid w:val="00544225"/>
    <w:rsid w:val="0054724F"/>
    <w:rsid w:val="005504F9"/>
    <w:rsid w:val="00551987"/>
    <w:rsid w:val="00556583"/>
    <w:rsid w:val="00556BFE"/>
    <w:rsid w:val="0055734E"/>
    <w:rsid w:val="0056345E"/>
    <w:rsid w:val="00564620"/>
    <w:rsid w:val="00565937"/>
    <w:rsid w:val="00565D95"/>
    <w:rsid w:val="0057034F"/>
    <w:rsid w:val="00571261"/>
    <w:rsid w:val="00572764"/>
    <w:rsid w:val="0057561A"/>
    <w:rsid w:val="005777A0"/>
    <w:rsid w:val="00577E53"/>
    <w:rsid w:val="00580DAE"/>
    <w:rsid w:val="005819E1"/>
    <w:rsid w:val="005824B8"/>
    <w:rsid w:val="00585708"/>
    <w:rsid w:val="005857CD"/>
    <w:rsid w:val="005867AD"/>
    <w:rsid w:val="00590934"/>
    <w:rsid w:val="00593BB1"/>
    <w:rsid w:val="00594EBF"/>
    <w:rsid w:val="00597B55"/>
    <w:rsid w:val="005A3246"/>
    <w:rsid w:val="005A509A"/>
    <w:rsid w:val="005B39E5"/>
    <w:rsid w:val="005C084D"/>
    <w:rsid w:val="005D1A09"/>
    <w:rsid w:val="005D2E74"/>
    <w:rsid w:val="005D39B8"/>
    <w:rsid w:val="005D6CBC"/>
    <w:rsid w:val="005D710F"/>
    <w:rsid w:val="005D7DAC"/>
    <w:rsid w:val="005E0253"/>
    <w:rsid w:val="005E08BA"/>
    <w:rsid w:val="005E2C9F"/>
    <w:rsid w:val="005E344A"/>
    <w:rsid w:val="005E740E"/>
    <w:rsid w:val="005F3690"/>
    <w:rsid w:val="005F5E34"/>
    <w:rsid w:val="006003BB"/>
    <w:rsid w:val="00600B71"/>
    <w:rsid w:val="00606CE4"/>
    <w:rsid w:val="00610900"/>
    <w:rsid w:val="0061327B"/>
    <w:rsid w:val="006162E3"/>
    <w:rsid w:val="00620F50"/>
    <w:rsid w:val="006221FD"/>
    <w:rsid w:val="0062299D"/>
    <w:rsid w:val="006256A5"/>
    <w:rsid w:val="006318BE"/>
    <w:rsid w:val="00632189"/>
    <w:rsid w:val="006351C6"/>
    <w:rsid w:val="00635657"/>
    <w:rsid w:val="00636B75"/>
    <w:rsid w:val="00637186"/>
    <w:rsid w:val="006371F4"/>
    <w:rsid w:val="00642CB5"/>
    <w:rsid w:val="00643468"/>
    <w:rsid w:val="00646C5C"/>
    <w:rsid w:val="00647E58"/>
    <w:rsid w:val="00650033"/>
    <w:rsid w:val="006508C4"/>
    <w:rsid w:val="00650B58"/>
    <w:rsid w:val="0065322B"/>
    <w:rsid w:val="00653CC0"/>
    <w:rsid w:val="0066107F"/>
    <w:rsid w:val="0066328A"/>
    <w:rsid w:val="006660AE"/>
    <w:rsid w:val="006824D7"/>
    <w:rsid w:val="00685F4D"/>
    <w:rsid w:val="0068694C"/>
    <w:rsid w:val="006869B7"/>
    <w:rsid w:val="00686B33"/>
    <w:rsid w:val="0069112E"/>
    <w:rsid w:val="006926C4"/>
    <w:rsid w:val="00696B16"/>
    <w:rsid w:val="006A2616"/>
    <w:rsid w:val="006A40B7"/>
    <w:rsid w:val="006A5265"/>
    <w:rsid w:val="006A6D54"/>
    <w:rsid w:val="006B0621"/>
    <w:rsid w:val="006B09E1"/>
    <w:rsid w:val="006B0B68"/>
    <w:rsid w:val="006B1080"/>
    <w:rsid w:val="006B1175"/>
    <w:rsid w:val="006B1F00"/>
    <w:rsid w:val="006B37ED"/>
    <w:rsid w:val="006B388E"/>
    <w:rsid w:val="006B72DB"/>
    <w:rsid w:val="006B7990"/>
    <w:rsid w:val="006C0827"/>
    <w:rsid w:val="006C16A4"/>
    <w:rsid w:val="006C247E"/>
    <w:rsid w:val="006C2BA3"/>
    <w:rsid w:val="006C372C"/>
    <w:rsid w:val="006C4CB9"/>
    <w:rsid w:val="006C6D40"/>
    <w:rsid w:val="006C72CF"/>
    <w:rsid w:val="006D0CD3"/>
    <w:rsid w:val="006D237A"/>
    <w:rsid w:val="006D2BBC"/>
    <w:rsid w:val="006D44AB"/>
    <w:rsid w:val="006D6D1A"/>
    <w:rsid w:val="006E0D06"/>
    <w:rsid w:val="006E1D9D"/>
    <w:rsid w:val="006E2D11"/>
    <w:rsid w:val="006E3560"/>
    <w:rsid w:val="006E4010"/>
    <w:rsid w:val="006E61D5"/>
    <w:rsid w:val="006E6BA7"/>
    <w:rsid w:val="006F0654"/>
    <w:rsid w:val="006F42BC"/>
    <w:rsid w:val="006F5373"/>
    <w:rsid w:val="006F571E"/>
    <w:rsid w:val="006F78AE"/>
    <w:rsid w:val="006F7E62"/>
    <w:rsid w:val="00700D87"/>
    <w:rsid w:val="00701457"/>
    <w:rsid w:val="00702C0F"/>
    <w:rsid w:val="007034D4"/>
    <w:rsid w:val="00704D46"/>
    <w:rsid w:val="007100EC"/>
    <w:rsid w:val="007128A5"/>
    <w:rsid w:val="007169AE"/>
    <w:rsid w:val="007174A4"/>
    <w:rsid w:val="0071777C"/>
    <w:rsid w:val="00720C46"/>
    <w:rsid w:val="00721277"/>
    <w:rsid w:val="007236A1"/>
    <w:rsid w:val="00724752"/>
    <w:rsid w:val="00724BE8"/>
    <w:rsid w:val="00727520"/>
    <w:rsid w:val="007316EC"/>
    <w:rsid w:val="0073493A"/>
    <w:rsid w:val="00740B99"/>
    <w:rsid w:val="00741528"/>
    <w:rsid w:val="0074208B"/>
    <w:rsid w:val="00744167"/>
    <w:rsid w:val="007479DB"/>
    <w:rsid w:val="0075124A"/>
    <w:rsid w:val="0075239E"/>
    <w:rsid w:val="00752CA0"/>
    <w:rsid w:val="00752D6F"/>
    <w:rsid w:val="00756644"/>
    <w:rsid w:val="00756E01"/>
    <w:rsid w:val="00763F0F"/>
    <w:rsid w:val="0076419C"/>
    <w:rsid w:val="00764B72"/>
    <w:rsid w:val="007668DC"/>
    <w:rsid w:val="00770191"/>
    <w:rsid w:val="007721C0"/>
    <w:rsid w:val="00777CCC"/>
    <w:rsid w:val="007806DA"/>
    <w:rsid w:val="0078217B"/>
    <w:rsid w:val="00783040"/>
    <w:rsid w:val="00783973"/>
    <w:rsid w:val="007840D8"/>
    <w:rsid w:val="007871D0"/>
    <w:rsid w:val="007931D7"/>
    <w:rsid w:val="00794753"/>
    <w:rsid w:val="00795868"/>
    <w:rsid w:val="00797133"/>
    <w:rsid w:val="007975E6"/>
    <w:rsid w:val="007A0631"/>
    <w:rsid w:val="007A06F9"/>
    <w:rsid w:val="007A076E"/>
    <w:rsid w:val="007A09A2"/>
    <w:rsid w:val="007A23C6"/>
    <w:rsid w:val="007A499C"/>
    <w:rsid w:val="007A4C4B"/>
    <w:rsid w:val="007B5325"/>
    <w:rsid w:val="007B65C4"/>
    <w:rsid w:val="007C1436"/>
    <w:rsid w:val="007C6C32"/>
    <w:rsid w:val="007C796C"/>
    <w:rsid w:val="007D1008"/>
    <w:rsid w:val="007D20A5"/>
    <w:rsid w:val="007D4310"/>
    <w:rsid w:val="007D43A2"/>
    <w:rsid w:val="007D5E4C"/>
    <w:rsid w:val="007D631C"/>
    <w:rsid w:val="007E0EBA"/>
    <w:rsid w:val="007E20C3"/>
    <w:rsid w:val="007E22AB"/>
    <w:rsid w:val="007E5293"/>
    <w:rsid w:val="007E69F7"/>
    <w:rsid w:val="007E6CE6"/>
    <w:rsid w:val="007F1FCC"/>
    <w:rsid w:val="007F25C6"/>
    <w:rsid w:val="007F3875"/>
    <w:rsid w:val="007F5154"/>
    <w:rsid w:val="00801F62"/>
    <w:rsid w:val="0080396B"/>
    <w:rsid w:val="00803C47"/>
    <w:rsid w:val="00804E93"/>
    <w:rsid w:val="008059DC"/>
    <w:rsid w:val="00807EEC"/>
    <w:rsid w:val="00810D35"/>
    <w:rsid w:val="008162B5"/>
    <w:rsid w:val="00817217"/>
    <w:rsid w:val="0082016D"/>
    <w:rsid w:val="0082039F"/>
    <w:rsid w:val="008206DF"/>
    <w:rsid w:val="0082101E"/>
    <w:rsid w:val="008236A9"/>
    <w:rsid w:val="00823E00"/>
    <w:rsid w:val="0082441E"/>
    <w:rsid w:val="008247E8"/>
    <w:rsid w:val="00827189"/>
    <w:rsid w:val="00830FE4"/>
    <w:rsid w:val="00832C30"/>
    <w:rsid w:val="00836CF2"/>
    <w:rsid w:val="00837D65"/>
    <w:rsid w:val="00841FC6"/>
    <w:rsid w:val="0084712D"/>
    <w:rsid w:val="00847D70"/>
    <w:rsid w:val="00852E9D"/>
    <w:rsid w:val="00853EE7"/>
    <w:rsid w:val="0085451F"/>
    <w:rsid w:val="008550FB"/>
    <w:rsid w:val="00855214"/>
    <w:rsid w:val="008607D3"/>
    <w:rsid w:val="00861E82"/>
    <w:rsid w:val="00862AC3"/>
    <w:rsid w:val="00865FAD"/>
    <w:rsid w:val="008666F2"/>
    <w:rsid w:val="00872753"/>
    <w:rsid w:val="0087469F"/>
    <w:rsid w:val="00874846"/>
    <w:rsid w:val="00874B14"/>
    <w:rsid w:val="0087585A"/>
    <w:rsid w:val="0088180A"/>
    <w:rsid w:val="008824A7"/>
    <w:rsid w:val="00882D99"/>
    <w:rsid w:val="008872D6"/>
    <w:rsid w:val="008905E5"/>
    <w:rsid w:val="00890D3A"/>
    <w:rsid w:val="00892373"/>
    <w:rsid w:val="0089604A"/>
    <w:rsid w:val="00896A7F"/>
    <w:rsid w:val="008A0B18"/>
    <w:rsid w:val="008A36F3"/>
    <w:rsid w:val="008A375C"/>
    <w:rsid w:val="008A40D7"/>
    <w:rsid w:val="008A457C"/>
    <w:rsid w:val="008A4A43"/>
    <w:rsid w:val="008A5E81"/>
    <w:rsid w:val="008A6AF2"/>
    <w:rsid w:val="008A6B9A"/>
    <w:rsid w:val="008A6F79"/>
    <w:rsid w:val="008B0CC4"/>
    <w:rsid w:val="008B3326"/>
    <w:rsid w:val="008B58A3"/>
    <w:rsid w:val="008C056C"/>
    <w:rsid w:val="008C0B9F"/>
    <w:rsid w:val="008C12EB"/>
    <w:rsid w:val="008C23B2"/>
    <w:rsid w:val="008C3C8C"/>
    <w:rsid w:val="008C4933"/>
    <w:rsid w:val="008D0FE2"/>
    <w:rsid w:val="008D1A41"/>
    <w:rsid w:val="008D3257"/>
    <w:rsid w:val="008D40B7"/>
    <w:rsid w:val="008D684C"/>
    <w:rsid w:val="008E2288"/>
    <w:rsid w:val="008E3C5D"/>
    <w:rsid w:val="008E6234"/>
    <w:rsid w:val="008F1557"/>
    <w:rsid w:val="008F1AFB"/>
    <w:rsid w:val="008F1BC4"/>
    <w:rsid w:val="008F23AF"/>
    <w:rsid w:val="008F2404"/>
    <w:rsid w:val="008F40C7"/>
    <w:rsid w:val="008F4C82"/>
    <w:rsid w:val="00902D23"/>
    <w:rsid w:val="00903BE9"/>
    <w:rsid w:val="00905335"/>
    <w:rsid w:val="00906D49"/>
    <w:rsid w:val="00910621"/>
    <w:rsid w:val="00912531"/>
    <w:rsid w:val="009133A0"/>
    <w:rsid w:val="00914C0C"/>
    <w:rsid w:val="00922334"/>
    <w:rsid w:val="00925021"/>
    <w:rsid w:val="00925373"/>
    <w:rsid w:val="009344BC"/>
    <w:rsid w:val="00940501"/>
    <w:rsid w:val="00941F09"/>
    <w:rsid w:val="00943D90"/>
    <w:rsid w:val="00944686"/>
    <w:rsid w:val="0094617F"/>
    <w:rsid w:val="00946DDD"/>
    <w:rsid w:val="00953870"/>
    <w:rsid w:val="009542CA"/>
    <w:rsid w:val="00954C20"/>
    <w:rsid w:val="009557F9"/>
    <w:rsid w:val="0095667C"/>
    <w:rsid w:val="0096068C"/>
    <w:rsid w:val="00962243"/>
    <w:rsid w:val="00963AF4"/>
    <w:rsid w:val="00963F34"/>
    <w:rsid w:val="009645C6"/>
    <w:rsid w:val="00964769"/>
    <w:rsid w:val="00974012"/>
    <w:rsid w:val="00983BE0"/>
    <w:rsid w:val="00983BF6"/>
    <w:rsid w:val="00985D23"/>
    <w:rsid w:val="0098793A"/>
    <w:rsid w:val="00991BC5"/>
    <w:rsid w:val="009922BB"/>
    <w:rsid w:val="0099521C"/>
    <w:rsid w:val="00996DDD"/>
    <w:rsid w:val="00997FCC"/>
    <w:rsid w:val="009A449A"/>
    <w:rsid w:val="009B1239"/>
    <w:rsid w:val="009B3F96"/>
    <w:rsid w:val="009B6EC9"/>
    <w:rsid w:val="009C3039"/>
    <w:rsid w:val="009C5BD5"/>
    <w:rsid w:val="009D2126"/>
    <w:rsid w:val="009D3FF1"/>
    <w:rsid w:val="009E0D36"/>
    <w:rsid w:val="009E3224"/>
    <w:rsid w:val="009E42F1"/>
    <w:rsid w:val="009E4EF1"/>
    <w:rsid w:val="009E6349"/>
    <w:rsid w:val="009E68AC"/>
    <w:rsid w:val="009F0231"/>
    <w:rsid w:val="009F2776"/>
    <w:rsid w:val="009F36C9"/>
    <w:rsid w:val="009F66AE"/>
    <w:rsid w:val="009F73E6"/>
    <w:rsid w:val="00A00590"/>
    <w:rsid w:val="00A00CBD"/>
    <w:rsid w:val="00A02030"/>
    <w:rsid w:val="00A05CA8"/>
    <w:rsid w:val="00A10BAB"/>
    <w:rsid w:val="00A11B41"/>
    <w:rsid w:val="00A123CD"/>
    <w:rsid w:val="00A131D1"/>
    <w:rsid w:val="00A14736"/>
    <w:rsid w:val="00A17FBA"/>
    <w:rsid w:val="00A21A66"/>
    <w:rsid w:val="00A2662E"/>
    <w:rsid w:val="00A26EAE"/>
    <w:rsid w:val="00A314BD"/>
    <w:rsid w:val="00A314EF"/>
    <w:rsid w:val="00A32135"/>
    <w:rsid w:val="00A3392D"/>
    <w:rsid w:val="00A33FEC"/>
    <w:rsid w:val="00A3496A"/>
    <w:rsid w:val="00A353BD"/>
    <w:rsid w:val="00A42748"/>
    <w:rsid w:val="00A4664A"/>
    <w:rsid w:val="00A4666C"/>
    <w:rsid w:val="00A467F3"/>
    <w:rsid w:val="00A4786A"/>
    <w:rsid w:val="00A505F0"/>
    <w:rsid w:val="00A5322A"/>
    <w:rsid w:val="00A53B89"/>
    <w:rsid w:val="00A53C45"/>
    <w:rsid w:val="00A54139"/>
    <w:rsid w:val="00A64E84"/>
    <w:rsid w:val="00A65090"/>
    <w:rsid w:val="00A67D93"/>
    <w:rsid w:val="00A706B5"/>
    <w:rsid w:val="00A73FBD"/>
    <w:rsid w:val="00A7447B"/>
    <w:rsid w:val="00A74C1B"/>
    <w:rsid w:val="00A74DFE"/>
    <w:rsid w:val="00A74E80"/>
    <w:rsid w:val="00A75C63"/>
    <w:rsid w:val="00A76C61"/>
    <w:rsid w:val="00A81286"/>
    <w:rsid w:val="00A85212"/>
    <w:rsid w:val="00A879AF"/>
    <w:rsid w:val="00A916C3"/>
    <w:rsid w:val="00A920A3"/>
    <w:rsid w:val="00AA0824"/>
    <w:rsid w:val="00AA2CBA"/>
    <w:rsid w:val="00AA4FC8"/>
    <w:rsid w:val="00AB216C"/>
    <w:rsid w:val="00AB5687"/>
    <w:rsid w:val="00AB56D8"/>
    <w:rsid w:val="00AB664A"/>
    <w:rsid w:val="00AC1A13"/>
    <w:rsid w:val="00AC1B5D"/>
    <w:rsid w:val="00AC257E"/>
    <w:rsid w:val="00AC47D2"/>
    <w:rsid w:val="00AC4CE1"/>
    <w:rsid w:val="00AC6DAA"/>
    <w:rsid w:val="00AD0438"/>
    <w:rsid w:val="00AD12F8"/>
    <w:rsid w:val="00AD1E41"/>
    <w:rsid w:val="00AD2660"/>
    <w:rsid w:val="00AE0740"/>
    <w:rsid w:val="00AE10A2"/>
    <w:rsid w:val="00AE2671"/>
    <w:rsid w:val="00AE431A"/>
    <w:rsid w:val="00AE546A"/>
    <w:rsid w:val="00AE614B"/>
    <w:rsid w:val="00AF01A9"/>
    <w:rsid w:val="00AF30E8"/>
    <w:rsid w:val="00AF3490"/>
    <w:rsid w:val="00AF4E67"/>
    <w:rsid w:val="00AF7B1E"/>
    <w:rsid w:val="00B0096F"/>
    <w:rsid w:val="00B02C39"/>
    <w:rsid w:val="00B03CA3"/>
    <w:rsid w:val="00B0729A"/>
    <w:rsid w:val="00B11A05"/>
    <w:rsid w:val="00B14C74"/>
    <w:rsid w:val="00B20D33"/>
    <w:rsid w:val="00B22D4E"/>
    <w:rsid w:val="00B25FE5"/>
    <w:rsid w:val="00B26B98"/>
    <w:rsid w:val="00B26DD4"/>
    <w:rsid w:val="00B32B23"/>
    <w:rsid w:val="00B346F7"/>
    <w:rsid w:val="00B3511A"/>
    <w:rsid w:val="00B3682B"/>
    <w:rsid w:val="00B3696D"/>
    <w:rsid w:val="00B435E8"/>
    <w:rsid w:val="00B45CE3"/>
    <w:rsid w:val="00B50224"/>
    <w:rsid w:val="00B51B90"/>
    <w:rsid w:val="00B52D18"/>
    <w:rsid w:val="00B56C98"/>
    <w:rsid w:val="00B57838"/>
    <w:rsid w:val="00B57F45"/>
    <w:rsid w:val="00B61C54"/>
    <w:rsid w:val="00B63EDB"/>
    <w:rsid w:val="00B712C4"/>
    <w:rsid w:val="00B71D82"/>
    <w:rsid w:val="00B71ECF"/>
    <w:rsid w:val="00B74D73"/>
    <w:rsid w:val="00B76610"/>
    <w:rsid w:val="00B8171A"/>
    <w:rsid w:val="00B81A32"/>
    <w:rsid w:val="00B83C46"/>
    <w:rsid w:val="00B868E0"/>
    <w:rsid w:val="00B90686"/>
    <w:rsid w:val="00B9226C"/>
    <w:rsid w:val="00B92D24"/>
    <w:rsid w:val="00B95082"/>
    <w:rsid w:val="00B95706"/>
    <w:rsid w:val="00B95B06"/>
    <w:rsid w:val="00B974C9"/>
    <w:rsid w:val="00BB0059"/>
    <w:rsid w:val="00BB1711"/>
    <w:rsid w:val="00BB254A"/>
    <w:rsid w:val="00BB7B37"/>
    <w:rsid w:val="00BB7C52"/>
    <w:rsid w:val="00BC0583"/>
    <w:rsid w:val="00BC0D66"/>
    <w:rsid w:val="00BC4101"/>
    <w:rsid w:val="00BD1EF3"/>
    <w:rsid w:val="00BD4A25"/>
    <w:rsid w:val="00BD619F"/>
    <w:rsid w:val="00BE1DB1"/>
    <w:rsid w:val="00BE1E7B"/>
    <w:rsid w:val="00BE263F"/>
    <w:rsid w:val="00BE41EA"/>
    <w:rsid w:val="00BE4924"/>
    <w:rsid w:val="00BE537C"/>
    <w:rsid w:val="00BE5643"/>
    <w:rsid w:val="00BE7ECC"/>
    <w:rsid w:val="00BF52A9"/>
    <w:rsid w:val="00BF54FB"/>
    <w:rsid w:val="00BF7BC8"/>
    <w:rsid w:val="00C04B36"/>
    <w:rsid w:val="00C06B0F"/>
    <w:rsid w:val="00C13670"/>
    <w:rsid w:val="00C14596"/>
    <w:rsid w:val="00C1467F"/>
    <w:rsid w:val="00C14EEE"/>
    <w:rsid w:val="00C157C2"/>
    <w:rsid w:val="00C159DE"/>
    <w:rsid w:val="00C15FCC"/>
    <w:rsid w:val="00C16EE0"/>
    <w:rsid w:val="00C20949"/>
    <w:rsid w:val="00C20DD2"/>
    <w:rsid w:val="00C21610"/>
    <w:rsid w:val="00C24F80"/>
    <w:rsid w:val="00C26DDF"/>
    <w:rsid w:val="00C27A7C"/>
    <w:rsid w:val="00C303ED"/>
    <w:rsid w:val="00C321E4"/>
    <w:rsid w:val="00C35703"/>
    <w:rsid w:val="00C3571E"/>
    <w:rsid w:val="00C357AB"/>
    <w:rsid w:val="00C368ED"/>
    <w:rsid w:val="00C36C64"/>
    <w:rsid w:val="00C37648"/>
    <w:rsid w:val="00C379F7"/>
    <w:rsid w:val="00C37BA9"/>
    <w:rsid w:val="00C37E52"/>
    <w:rsid w:val="00C41A61"/>
    <w:rsid w:val="00C429C8"/>
    <w:rsid w:val="00C44488"/>
    <w:rsid w:val="00C45F62"/>
    <w:rsid w:val="00C47D18"/>
    <w:rsid w:val="00C534D6"/>
    <w:rsid w:val="00C577AF"/>
    <w:rsid w:val="00C60043"/>
    <w:rsid w:val="00C60152"/>
    <w:rsid w:val="00C64DF3"/>
    <w:rsid w:val="00C67451"/>
    <w:rsid w:val="00C7085F"/>
    <w:rsid w:val="00C70BC7"/>
    <w:rsid w:val="00C70F9B"/>
    <w:rsid w:val="00C734EF"/>
    <w:rsid w:val="00C75B8D"/>
    <w:rsid w:val="00C75D14"/>
    <w:rsid w:val="00C80A05"/>
    <w:rsid w:val="00C81742"/>
    <w:rsid w:val="00C85AFF"/>
    <w:rsid w:val="00C87527"/>
    <w:rsid w:val="00C91085"/>
    <w:rsid w:val="00C918CD"/>
    <w:rsid w:val="00C91CF5"/>
    <w:rsid w:val="00C92C81"/>
    <w:rsid w:val="00C9703E"/>
    <w:rsid w:val="00CA10B6"/>
    <w:rsid w:val="00CA1C8C"/>
    <w:rsid w:val="00CA1FC7"/>
    <w:rsid w:val="00CB11ED"/>
    <w:rsid w:val="00CB2B4B"/>
    <w:rsid w:val="00CB6C80"/>
    <w:rsid w:val="00CC185E"/>
    <w:rsid w:val="00CC2BC4"/>
    <w:rsid w:val="00CC4EC9"/>
    <w:rsid w:val="00CC582F"/>
    <w:rsid w:val="00CD00D7"/>
    <w:rsid w:val="00CE077D"/>
    <w:rsid w:val="00CE36BC"/>
    <w:rsid w:val="00CE4643"/>
    <w:rsid w:val="00CF019E"/>
    <w:rsid w:val="00CF3141"/>
    <w:rsid w:val="00CF433D"/>
    <w:rsid w:val="00CF43E2"/>
    <w:rsid w:val="00CF51B5"/>
    <w:rsid w:val="00D00CC6"/>
    <w:rsid w:val="00D0117F"/>
    <w:rsid w:val="00D01973"/>
    <w:rsid w:val="00D03D12"/>
    <w:rsid w:val="00D057C3"/>
    <w:rsid w:val="00D06921"/>
    <w:rsid w:val="00D06C98"/>
    <w:rsid w:val="00D12043"/>
    <w:rsid w:val="00D1562A"/>
    <w:rsid w:val="00D16AD3"/>
    <w:rsid w:val="00D21768"/>
    <w:rsid w:val="00D2188D"/>
    <w:rsid w:val="00D2606D"/>
    <w:rsid w:val="00D27377"/>
    <w:rsid w:val="00D33BAE"/>
    <w:rsid w:val="00D34365"/>
    <w:rsid w:val="00D50EDC"/>
    <w:rsid w:val="00D51543"/>
    <w:rsid w:val="00D51D5F"/>
    <w:rsid w:val="00D51F96"/>
    <w:rsid w:val="00D530A6"/>
    <w:rsid w:val="00D57AEE"/>
    <w:rsid w:val="00D61646"/>
    <w:rsid w:val="00D61C16"/>
    <w:rsid w:val="00D62A19"/>
    <w:rsid w:val="00D63ECE"/>
    <w:rsid w:val="00D653C8"/>
    <w:rsid w:val="00D70C28"/>
    <w:rsid w:val="00D72941"/>
    <w:rsid w:val="00D73940"/>
    <w:rsid w:val="00D74A21"/>
    <w:rsid w:val="00D75419"/>
    <w:rsid w:val="00D761E7"/>
    <w:rsid w:val="00D761EF"/>
    <w:rsid w:val="00D842CF"/>
    <w:rsid w:val="00D8481F"/>
    <w:rsid w:val="00D8676D"/>
    <w:rsid w:val="00D87471"/>
    <w:rsid w:val="00D94048"/>
    <w:rsid w:val="00D94238"/>
    <w:rsid w:val="00D94D72"/>
    <w:rsid w:val="00DA028D"/>
    <w:rsid w:val="00DA168D"/>
    <w:rsid w:val="00DA2084"/>
    <w:rsid w:val="00DA51DD"/>
    <w:rsid w:val="00DA63C2"/>
    <w:rsid w:val="00DA69F7"/>
    <w:rsid w:val="00DB0A3B"/>
    <w:rsid w:val="00DB350E"/>
    <w:rsid w:val="00DC0DC7"/>
    <w:rsid w:val="00DC243C"/>
    <w:rsid w:val="00DC29E7"/>
    <w:rsid w:val="00DC497F"/>
    <w:rsid w:val="00DC5C5A"/>
    <w:rsid w:val="00DC60E1"/>
    <w:rsid w:val="00DC6467"/>
    <w:rsid w:val="00DC750F"/>
    <w:rsid w:val="00DD0F42"/>
    <w:rsid w:val="00DE123A"/>
    <w:rsid w:val="00DE77C9"/>
    <w:rsid w:val="00DF1653"/>
    <w:rsid w:val="00E000B8"/>
    <w:rsid w:val="00E01885"/>
    <w:rsid w:val="00E026FA"/>
    <w:rsid w:val="00E02D16"/>
    <w:rsid w:val="00E068B0"/>
    <w:rsid w:val="00E11453"/>
    <w:rsid w:val="00E149B8"/>
    <w:rsid w:val="00E16319"/>
    <w:rsid w:val="00E22CC3"/>
    <w:rsid w:val="00E25055"/>
    <w:rsid w:val="00E30288"/>
    <w:rsid w:val="00E30493"/>
    <w:rsid w:val="00E30C97"/>
    <w:rsid w:val="00E335D5"/>
    <w:rsid w:val="00E33ABF"/>
    <w:rsid w:val="00E3776A"/>
    <w:rsid w:val="00E4076D"/>
    <w:rsid w:val="00E40939"/>
    <w:rsid w:val="00E4153E"/>
    <w:rsid w:val="00E4155D"/>
    <w:rsid w:val="00E4188F"/>
    <w:rsid w:val="00E4314E"/>
    <w:rsid w:val="00E44113"/>
    <w:rsid w:val="00E45F62"/>
    <w:rsid w:val="00E47474"/>
    <w:rsid w:val="00E477E3"/>
    <w:rsid w:val="00E5052D"/>
    <w:rsid w:val="00E50DA7"/>
    <w:rsid w:val="00E5319A"/>
    <w:rsid w:val="00E5524B"/>
    <w:rsid w:val="00E61CE9"/>
    <w:rsid w:val="00E63921"/>
    <w:rsid w:val="00E6790E"/>
    <w:rsid w:val="00E7354D"/>
    <w:rsid w:val="00E7410E"/>
    <w:rsid w:val="00E76EFC"/>
    <w:rsid w:val="00E775E8"/>
    <w:rsid w:val="00E803BF"/>
    <w:rsid w:val="00E83E98"/>
    <w:rsid w:val="00E84FE0"/>
    <w:rsid w:val="00E85A00"/>
    <w:rsid w:val="00E876DB"/>
    <w:rsid w:val="00E905D0"/>
    <w:rsid w:val="00E92C0C"/>
    <w:rsid w:val="00E93050"/>
    <w:rsid w:val="00E9383D"/>
    <w:rsid w:val="00EA13F9"/>
    <w:rsid w:val="00EA4154"/>
    <w:rsid w:val="00EA4184"/>
    <w:rsid w:val="00EA4B78"/>
    <w:rsid w:val="00EB0F0A"/>
    <w:rsid w:val="00EB130C"/>
    <w:rsid w:val="00EB192B"/>
    <w:rsid w:val="00EB34C3"/>
    <w:rsid w:val="00EB7BE6"/>
    <w:rsid w:val="00EC08C6"/>
    <w:rsid w:val="00EC2180"/>
    <w:rsid w:val="00EC5AD3"/>
    <w:rsid w:val="00ED04A7"/>
    <w:rsid w:val="00ED0FBE"/>
    <w:rsid w:val="00ED5D18"/>
    <w:rsid w:val="00ED6B01"/>
    <w:rsid w:val="00ED6C02"/>
    <w:rsid w:val="00EE01BA"/>
    <w:rsid w:val="00EE092D"/>
    <w:rsid w:val="00EE1855"/>
    <w:rsid w:val="00EE1DF7"/>
    <w:rsid w:val="00F046F5"/>
    <w:rsid w:val="00F10216"/>
    <w:rsid w:val="00F1312A"/>
    <w:rsid w:val="00F13B5A"/>
    <w:rsid w:val="00F1456A"/>
    <w:rsid w:val="00F17739"/>
    <w:rsid w:val="00F17996"/>
    <w:rsid w:val="00F20C30"/>
    <w:rsid w:val="00F22DF7"/>
    <w:rsid w:val="00F234F2"/>
    <w:rsid w:val="00F2589B"/>
    <w:rsid w:val="00F2754E"/>
    <w:rsid w:val="00F304AF"/>
    <w:rsid w:val="00F30A6E"/>
    <w:rsid w:val="00F33CBF"/>
    <w:rsid w:val="00F34D1C"/>
    <w:rsid w:val="00F35842"/>
    <w:rsid w:val="00F37FCC"/>
    <w:rsid w:val="00F45B96"/>
    <w:rsid w:val="00F50C19"/>
    <w:rsid w:val="00F52AE1"/>
    <w:rsid w:val="00F53BDB"/>
    <w:rsid w:val="00F53BF9"/>
    <w:rsid w:val="00F53CEB"/>
    <w:rsid w:val="00F555ED"/>
    <w:rsid w:val="00F55B96"/>
    <w:rsid w:val="00F62EB1"/>
    <w:rsid w:val="00F63DAA"/>
    <w:rsid w:val="00F647D4"/>
    <w:rsid w:val="00F65D4D"/>
    <w:rsid w:val="00F675FB"/>
    <w:rsid w:val="00F73886"/>
    <w:rsid w:val="00F73F98"/>
    <w:rsid w:val="00F74999"/>
    <w:rsid w:val="00F74DB8"/>
    <w:rsid w:val="00F75053"/>
    <w:rsid w:val="00F85D95"/>
    <w:rsid w:val="00F87421"/>
    <w:rsid w:val="00F87D74"/>
    <w:rsid w:val="00F901DD"/>
    <w:rsid w:val="00F90694"/>
    <w:rsid w:val="00F90DC2"/>
    <w:rsid w:val="00F91C59"/>
    <w:rsid w:val="00F962FF"/>
    <w:rsid w:val="00F97085"/>
    <w:rsid w:val="00F97EF9"/>
    <w:rsid w:val="00FA055D"/>
    <w:rsid w:val="00FA4BC5"/>
    <w:rsid w:val="00FA6226"/>
    <w:rsid w:val="00FA6855"/>
    <w:rsid w:val="00FA7A40"/>
    <w:rsid w:val="00FC4D4E"/>
    <w:rsid w:val="00FC546D"/>
    <w:rsid w:val="00FD0D8F"/>
    <w:rsid w:val="00FD1E6F"/>
    <w:rsid w:val="00FD3471"/>
    <w:rsid w:val="00FD395C"/>
    <w:rsid w:val="00FD4A6A"/>
    <w:rsid w:val="00FD5866"/>
    <w:rsid w:val="00FD59DA"/>
    <w:rsid w:val="00FD65CB"/>
    <w:rsid w:val="00FD6DF5"/>
    <w:rsid w:val="00FE525E"/>
    <w:rsid w:val="00FE5E5C"/>
    <w:rsid w:val="00FE62D8"/>
    <w:rsid w:val="00FF00ED"/>
    <w:rsid w:val="00FF0D5C"/>
    <w:rsid w:val="00FF539A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415DA"/>
  <w15:docId w15:val="{C3C4CD81-EAC9-497E-9ECB-DA63EEC3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571E"/>
    <w:pPr>
      <w:keepLines/>
      <w:spacing w:before="200" w:after="200" w:line="288" w:lineRule="auto"/>
    </w:pPr>
    <w:rPr>
      <w:rFonts w:ascii="Calibri" w:eastAsiaTheme="minorHAnsi" w:hAnsi="Calibri"/>
      <w:color w:val="000000"/>
      <w:sz w:val="24"/>
      <w:lang w:val="en-AU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54C20"/>
    <w:pPr>
      <w:spacing w:before="720" w:after="240"/>
      <w:outlineLvl w:val="0"/>
    </w:pPr>
    <w:rPr>
      <w:b w:val="0"/>
      <w:noProof/>
      <w:color w:val="A08463" w:themeColor="accent2"/>
    </w:rPr>
  </w:style>
  <w:style w:type="paragraph" w:styleId="Heading2">
    <w:name w:val="heading 2"/>
    <w:next w:val="Normal"/>
    <w:link w:val="Heading2Char"/>
    <w:uiPriority w:val="9"/>
    <w:unhideWhenUsed/>
    <w:qFormat/>
    <w:rsid w:val="009E6349"/>
    <w:pPr>
      <w:keepNext/>
      <w:spacing w:before="360" w:after="240" w:line="440" w:lineRule="exact"/>
      <w:outlineLvl w:val="1"/>
    </w:pPr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9E6349"/>
    <w:pPr>
      <w:keepNext/>
      <w:numPr>
        <w:ilvl w:val="2"/>
      </w:numPr>
      <w:spacing w:before="360" w:after="240"/>
      <w:outlineLvl w:val="2"/>
    </w:pPr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349"/>
    <w:pPr>
      <w:keepNext/>
      <w:spacing w:line="264" w:lineRule="auto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E6349"/>
    <w:pPr>
      <w:keepNext/>
      <w:outlineLvl w:val="4"/>
    </w:pPr>
    <w:rPr>
      <w:rFonts w:eastAsiaTheme="majorEastAsia" w:cstheme="majorBidi"/>
      <w:b/>
      <w:color w:val="424754" w:themeColor="text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E6349"/>
    <w:pPr>
      <w:keepNext/>
      <w:spacing w:before="40" w:after="0"/>
      <w:outlineLvl w:val="5"/>
    </w:pPr>
    <w:rPr>
      <w:rFonts w:eastAsiaTheme="majorEastAsia" w:cstheme="majorBidi"/>
      <w:color w:val="A0846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C24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243C"/>
    <w:pPr>
      <w:spacing w:before="120" w:after="120"/>
    </w:pPr>
  </w:style>
  <w:style w:type="paragraph" w:customStyle="1" w:styleId="TableText">
    <w:name w:val="Table Text"/>
    <w:basedOn w:val="Normal"/>
    <w:uiPriority w:val="1"/>
    <w:qFormat/>
    <w:rsid w:val="00DC243C"/>
    <w:pPr>
      <w:widowControl/>
      <w:spacing w:before="0" w:after="0" w:line="264" w:lineRule="auto"/>
    </w:pPr>
  </w:style>
  <w:style w:type="table" w:styleId="TableGrid">
    <w:name w:val="Table Grid"/>
    <w:basedOn w:val="TableNormal"/>
    <w:uiPriority w:val="39"/>
    <w:rsid w:val="00DC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3C"/>
    <w:rPr>
      <w:rFonts w:ascii="Arial" w:hAnsi="Arial"/>
      <w:color w:val="000000"/>
      <w:sz w:val="20"/>
      <w:lang w:val="en-AU"/>
    </w:rPr>
  </w:style>
  <w:style w:type="paragraph" w:styleId="Footer">
    <w:name w:val="footer"/>
    <w:link w:val="FooterChar"/>
    <w:uiPriority w:val="99"/>
    <w:unhideWhenUsed/>
    <w:rsid w:val="00D51D5F"/>
    <w:pPr>
      <w:tabs>
        <w:tab w:val="right" w:pos="9638"/>
        <w:tab w:val="right" w:pos="14572"/>
      </w:tabs>
      <w:ind w:left="-284" w:right="-284"/>
    </w:pPr>
    <w:rPr>
      <w:rFonts w:ascii="Calibri" w:hAnsi="Calibri" w:cs="Arial"/>
      <w:color w:val="FFFFFF" w:themeColor="background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51D5F"/>
    <w:rPr>
      <w:rFonts w:ascii="Calibri" w:hAnsi="Calibri" w:cs="Arial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DC243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4C20"/>
    <w:rPr>
      <w:rFonts w:ascii="Georgia" w:eastAsiaTheme="majorEastAsia" w:hAnsi="Georgia" w:cstheme="majorBidi"/>
      <w:noProof/>
      <w:color w:val="A08463" w:themeColor="accent2"/>
      <w:spacing w:val="-10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E6349"/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Title">
    <w:name w:val="Title"/>
    <w:next w:val="Normal"/>
    <w:link w:val="TitleChar"/>
    <w:uiPriority w:val="10"/>
    <w:rsid w:val="009E6349"/>
    <w:pPr>
      <w:spacing w:after="120" w:line="560" w:lineRule="exact"/>
    </w:pPr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E6349"/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E6349"/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C243C"/>
    <w:rPr>
      <w:color w:val="808080"/>
    </w:rPr>
  </w:style>
  <w:style w:type="table" w:customStyle="1" w:styleId="Gelostable">
    <w:name w:val="Gelos table"/>
    <w:basedOn w:val="TableNormal"/>
    <w:uiPriority w:val="99"/>
    <w:rsid w:val="00E30C97"/>
    <w:pPr>
      <w:widowControl/>
    </w:pPr>
    <w:rPr>
      <w:rFonts w:ascii="Calibri" w:hAnsi="Calibri"/>
      <w:sz w:val="24"/>
    </w:rPr>
    <w:tblPr>
      <w:tblStyleRowBandSize w:val="1"/>
      <w:tblBorders>
        <w:top w:val="single" w:sz="2" w:space="0" w:color="424754" w:themeColor="text2"/>
        <w:bottom w:val="single" w:sz="2" w:space="0" w:color="424754" w:themeColor="text2"/>
        <w:insideH w:val="single" w:sz="2" w:space="0" w:color="424754" w:themeColor="text2"/>
        <w:insideV w:val="single" w:sz="2" w:space="0" w:color="424754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  <w:style w:type="paragraph" w:styleId="ListBullet">
    <w:name w:val="List Bullet"/>
    <w:basedOn w:val="ListParagraph"/>
    <w:uiPriority w:val="99"/>
    <w:unhideWhenUsed/>
    <w:rsid w:val="00C3571E"/>
    <w:pPr>
      <w:numPr>
        <w:numId w:val="32"/>
      </w:numPr>
      <w:spacing w:before="60" w:after="60"/>
    </w:pPr>
    <w:rPr>
      <w:noProof/>
    </w:rPr>
  </w:style>
  <w:style w:type="paragraph" w:styleId="ListNumber">
    <w:name w:val="List Number"/>
    <w:basedOn w:val="ListBullet"/>
    <w:uiPriority w:val="99"/>
    <w:unhideWhenUsed/>
    <w:rsid w:val="00DC243C"/>
    <w:pPr>
      <w:numPr>
        <w:numId w:val="29"/>
      </w:numPr>
    </w:pPr>
  </w:style>
  <w:style w:type="table" w:styleId="GridTable1Light-Accent4">
    <w:name w:val="Grid Table 1 Light Accent 4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4E0E5" w:themeColor="accent4" w:themeTint="66"/>
        <w:left w:val="single" w:sz="4" w:space="0" w:color="D4E0E5" w:themeColor="accent4" w:themeTint="66"/>
        <w:bottom w:val="single" w:sz="4" w:space="0" w:color="D4E0E5" w:themeColor="accent4" w:themeTint="66"/>
        <w:right w:val="single" w:sz="4" w:space="0" w:color="D4E0E5" w:themeColor="accent4" w:themeTint="66"/>
        <w:insideH w:val="single" w:sz="4" w:space="0" w:color="D4E0E5" w:themeColor="accent4" w:themeTint="66"/>
        <w:insideV w:val="single" w:sz="4" w:space="0" w:color="D4E0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0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0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79DDF9" w:themeColor="accent3" w:themeTint="66"/>
        <w:left w:val="single" w:sz="4" w:space="0" w:color="79DDF9" w:themeColor="accent3" w:themeTint="66"/>
        <w:bottom w:val="single" w:sz="4" w:space="0" w:color="79DDF9" w:themeColor="accent3" w:themeTint="66"/>
        <w:right w:val="single" w:sz="4" w:space="0" w:color="79DDF9" w:themeColor="accent3" w:themeTint="66"/>
        <w:insideH w:val="single" w:sz="4" w:space="0" w:color="79DDF9" w:themeColor="accent3" w:themeTint="66"/>
        <w:insideV w:val="single" w:sz="4" w:space="0" w:color="79DD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6CCF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CCF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9CDC0" w:themeColor="accent2" w:themeTint="66"/>
        <w:left w:val="single" w:sz="4" w:space="0" w:color="D9CDC0" w:themeColor="accent2" w:themeTint="66"/>
        <w:bottom w:val="single" w:sz="4" w:space="0" w:color="D9CDC0" w:themeColor="accent2" w:themeTint="66"/>
        <w:right w:val="single" w:sz="4" w:space="0" w:color="D9CDC0" w:themeColor="accent2" w:themeTint="66"/>
        <w:insideH w:val="single" w:sz="4" w:space="0" w:color="D9CDC0" w:themeColor="accent2" w:themeTint="66"/>
        <w:insideV w:val="single" w:sz="4" w:space="0" w:color="D9CD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6B5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5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F1DDBE" w:themeColor="accent1" w:themeTint="66"/>
        <w:left w:val="single" w:sz="4" w:space="0" w:color="F1DDBE" w:themeColor="accent1" w:themeTint="66"/>
        <w:bottom w:val="single" w:sz="4" w:space="0" w:color="F1DDBE" w:themeColor="accent1" w:themeTint="66"/>
        <w:right w:val="single" w:sz="4" w:space="0" w:color="F1DDBE" w:themeColor="accent1" w:themeTint="66"/>
        <w:insideH w:val="single" w:sz="4" w:space="0" w:color="F1DDBE" w:themeColor="accent1" w:themeTint="66"/>
        <w:insideV w:val="single" w:sz="4" w:space="0" w:color="F1DDB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DC243C"/>
    <w:tblPr>
      <w:tblStyleRowBandSize w:val="1"/>
      <w:tblStyleColBandSize w:val="1"/>
      <w:tblBorders>
        <w:top w:val="single" w:sz="4" w:space="0" w:color="EACC9E" w:themeColor="accent1" w:themeTint="99"/>
        <w:bottom w:val="single" w:sz="4" w:space="0" w:color="EACC9E" w:themeColor="accent1" w:themeTint="99"/>
        <w:insideH w:val="single" w:sz="4" w:space="0" w:color="EACC9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4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customStyle="1" w:styleId="TablePlan2go">
    <w:name w:val="Table Plan2go"/>
    <w:basedOn w:val="TableNormal"/>
    <w:uiPriority w:val="99"/>
    <w:rsid w:val="00DC243C"/>
    <w:pPr>
      <w:widowControl/>
      <w:spacing w:after="120" w:line="264" w:lineRule="auto"/>
    </w:pPr>
    <w:rPr>
      <w:color w:val="434953"/>
    </w:rPr>
    <w:tblPr>
      <w:tblStyleRowBandSize w:val="1"/>
      <w:tblCellMar>
        <w:top w:w="113" w:type="dxa"/>
        <w:left w:w="113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unhideWhenUsed/>
    <w:qFormat/>
    <w:rsid w:val="00C3571E"/>
    <w:pPr>
      <w:spacing w:after="360"/>
    </w:pPr>
    <w:rPr>
      <w:rFonts w:ascii="Georgia" w:eastAsiaTheme="majorEastAsia" w:hAnsi="Georgia" w:cstheme="majorBidi"/>
      <w:color w:val="A08463" w:themeColor="accent2"/>
      <w:spacing w:val="-10"/>
      <w:sz w:val="56"/>
      <w:szCs w:val="56"/>
    </w:rPr>
  </w:style>
  <w:style w:type="paragraph" w:styleId="Subtitle">
    <w:name w:val="Subtitle"/>
    <w:next w:val="Normal"/>
    <w:link w:val="SubtitleChar"/>
    <w:uiPriority w:val="11"/>
    <w:rsid w:val="00721277"/>
    <w:pPr>
      <w:spacing w:before="120" w:after="360" w:line="440" w:lineRule="exact"/>
    </w:pPr>
    <w:rPr>
      <w:rFonts w:ascii="Calibri" w:eastAsiaTheme="majorEastAsia" w:hAnsi="Calibri" w:cs="Arial"/>
      <w:color w:val="A08463" w:themeColor="accent2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21277"/>
    <w:rPr>
      <w:rFonts w:ascii="Calibri" w:eastAsiaTheme="majorEastAsia" w:hAnsi="Calibri" w:cs="Arial"/>
      <w:color w:val="A08463" w:themeColor="accent2"/>
      <w:sz w:val="40"/>
      <w:szCs w:val="40"/>
    </w:rPr>
  </w:style>
  <w:style w:type="paragraph" w:customStyle="1" w:styleId="TableHeaderRow">
    <w:name w:val="Table Header Row"/>
    <w:basedOn w:val="TableText"/>
    <w:uiPriority w:val="1"/>
    <w:qFormat/>
    <w:rsid w:val="00EA4154"/>
    <w:pPr>
      <w:spacing w:line="240" w:lineRule="auto"/>
    </w:pPr>
    <w:rPr>
      <w:rFonts w:cs="Arial"/>
      <w:b/>
      <w:color w:val="FFFFFF" w:themeColor="background1"/>
    </w:rPr>
  </w:style>
  <w:style w:type="paragraph" w:customStyle="1" w:styleId="TableListBullet">
    <w:name w:val="Table List Bullet"/>
    <w:basedOn w:val="TableText"/>
    <w:uiPriority w:val="1"/>
    <w:qFormat/>
    <w:rsid w:val="00DC243C"/>
    <w:pPr>
      <w:numPr>
        <w:numId w:val="30"/>
      </w:numPr>
    </w:pPr>
  </w:style>
  <w:style w:type="table" w:customStyle="1" w:styleId="TablePlan2go2">
    <w:name w:val="Table Plan2go 2"/>
    <w:basedOn w:val="TablePlan2go"/>
    <w:uiPriority w:val="99"/>
    <w:rsid w:val="00DC243C"/>
    <w:tblPr/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ListNum">
    <w:name w:val="Table List Num"/>
    <w:basedOn w:val="TableListBullet"/>
    <w:autoRedefine/>
    <w:uiPriority w:val="1"/>
    <w:qFormat/>
    <w:rsid w:val="00DC243C"/>
    <w:pPr>
      <w:numPr>
        <w:numId w:val="31"/>
      </w:numPr>
      <w:textboxTightWrap w:val="allLines"/>
    </w:pPr>
    <w:rPr>
      <w:color w:val="auto"/>
    </w:rPr>
  </w:style>
  <w:style w:type="paragraph" w:customStyle="1" w:styleId="TableText-Sml">
    <w:name w:val="Table Text-Sml"/>
    <w:basedOn w:val="TableText"/>
    <w:uiPriority w:val="1"/>
    <w:qFormat/>
    <w:rsid w:val="00DC243C"/>
    <w:rPr>
      <w:sz w:val="18"/>
      <w:szCs w:val="17"/>
    </w:rPr>
  </w:style>
  <w:style w:type="paragraph" w:customStyle="1" w:styleId="Figure">
    <w:name w:val="Figure"/>
    <w:basedOn w:val="Normal"/>
    <w:uiPriority w:val="1"/>
    <w:qFormat/>
    <w:rsid w:val="00DC243C"/>
    <w:pPr>
      <w:keepLines w:val="0"/>
      <w:spacing w:before="120" w:after="240" w:line="240" w:lineRule="auto"/>
    </w:pPr>
    <w:rPr>
      <w:i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E6349"/>
    <w:rPr>
      <w:rFonts w:ascii="Calibri" w:eastAsiaTheme="majorEastAsia" w:hAnsi="Calibri" w:cstheme="majorBidi"/>
      <w:b/>
      <w:iCs/>
      <w:color w:val="000000" w:themeColor="text1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9E6349"/>
    <w:rPr>
      <w:rFonts w:ascii="Calibri" w:eastAsiaTheme="majorEastAsia" w:hAnsi="Calibri" w:cstheme="majorBidi"/>
      <w:b/>
      <w:color w:val="424754" w:themeColor="text2"/>
      <w:sz w:val="24"/>
      <w:szCs w:val="24"/>
      <w:lang w:val="en-AU"/>
    </w:rPr>
  </w:style>
  <w:style w:type="paragraph" w:customStyle="1" w:styleId="Appendix">
    <w:name w:val="Appendix"/>
    <w:basedOn w:val="Heading1"/>
    <w:uiPriority w:val="1"/>
    <w:qFormat/>
    <w:rsid w:val="00DC243C"/>
  </w:style>
  <w:style w:type="paragraph" w:styleId="TOC2">
    <w:name w:val="toc 2"/>
    <w:basedOn w:val="Normal"/>
    <w:next w:val="Normal"/>
    <w:autoRedefine/>
    <w:uiPriority w:val="39"/>
    <w:unhideWhenUsed/>
    <w:rsid w:val="008B58A3"/>
    <w:pPr>
      <w:tabs>
        <w:tab w:val="left" w:pos="709"/>
        <w:tab w:val="right" w:leader="dot" w:pos="9639"/>
      </w:tabs>
      <w:spacing w:before="60" w:after="60"/>
      <w:ind w:left="227"/>
    </w:pPr>
  </w:style>
  <w:style w:type="paragraph" w:styleId="TOC1">
    <w:name w:val="toc 1"/>
    <w:basedOn w:val="Normal"/>
    <w:next w:val="Normal"/>
    <w:autoRedefine/>
    <w:uiPriority w:val="39"/>
    <w:unhideWhenUsed/>
    <w:rsid w:val="006869B7"/>
    <w:pPr>
      <w:tabs>
        <w:tab w:val="left" w:pos="426"/>
        <w:tab w:val="right" w:leader="dot" w:pos="9854"/>
      </w:tabs>
      <w:spacing w:before="60" w:after="60"/>
    </w:pPr>
    <w:rPr>
      <w:b/>
      <w:noProof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61E82"/>
    <w:pPr>
      <w:tabs>
        <w:tab w:val="left" w:pos="1276"/>
        <w:tab w:val="right" w:leader="dot" w:pos="9070"/>
      </w:tabs>
      <w:spacing w:before="60" w:after="60"/>
      <w:ind w:left="454"/>
    </w:pPr>
    <w:rPr>
      <w:rFonts w:eastAsiaTheme="minorEastAsia" w:cs="Arial"/>
      <w:noProof/>
      <w:color w:val="auto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9E6349"/>
    <w:rPr>
      <w:color w:val="077A99" w:themeColor="accent3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49"/>
    <w:rPr>
      <w:rFonts w:ascii="Calibri" w:eastAsiaTheme="majorEastAsia" w:hAnsi="Calibri" w:cstheme="majorBidi"/>
      <w:color w:val="A08463" w:themeColor="accent2"/>
      <w:sz w:val="20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1E"/>
    <w:pPr>
      <w:keepNext/>
      <w:pBdr>
        <w:top w:val="single" w:sz="8" w:space="9" w:color="077A99" w:themeColor="accent3"/>
        <w:left w:val="single" w:sz="8" w:space="9" w:color="077A99" w:themeColor="accent3"/>
        <w:bottom w:val="single" w:sz="8" w:space="9" w:color="077A99" w:themeColor="accent3"/>
        <w:right w:val="single" w:sz="8" w:space="9" w:color="077A99" w:themeColor="accent3"/>
      </w:pBdr>
      <w:shd w:val="clear" w:color="auto" w:fill="E9EFF2" w:themeFill="accent4" w:themeFillTint="33"/>
      <w:tabs>
        <w:tab w:val="left" w:pos="567"/>
        <w:tab w:val="left" w:pos="851"/>
      </w:tabs>
      <w:spacing w:after="480" w:line="264" w:lineRule="auto"/>
      <w:ind w:left="170" w:right="170"/>
      <w:contextualSpacing/>
    </w:pPr>
    <w:rPr>
      <w:noProof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1E"/>
    <w:rPr>
      <w:rFonts w:ascii="Calibri" w:hAnsi="Calibri"/>
      <w:noProof/>
      <w:color w:val="000000" w:themeColor="text1"/>
      <w:sz w:val="24"/>
      <w:shd w:val="clear" w:color="auto" w:fill="E9EFF2" w:themeFill="accent4" w:themeFillTint="33"/>
      <w:lang w:val="en-AU"/>
    </w:rPr>
  </w:style>
  <w:style w:type="table" w:customStyle="1" w:styleId="LCL">
    <w:name w:val="L+CL"/>
    <w:basedOn w:val="TableNormal"/>
    <w:uiPriority w:val="99"/>
    <w:rsid w:val="00DC243C"/>
    <w:pPr>
      <w:widowControl/>
      <w:spacing w:line="300" w:lineRule="auto"/>
    </w:pPr>
    <w:rPr>
      <w:rFonts w:ascii="Georgia" w:hAnsi="Georgia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Franklin Gothic Demi" w:hAnsi="Franklin Gothic Demi"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1EEEE"/>
      </w:tcPr>
    </w:tblStylePr>
  </w:style>
  <w:style w:type="paragraph" w:customStyle="1" w:styleId="Heading1List">
    <w:name w:val="Heading 1 List"/>
    <w:basedOn w:val="Heading1"/>
    <w:qFormat/>
    <w:rsid w:val="009E6349"/>
    <w:pPr>
      <w:keepNext/>
      <w:widowControl/>
      <w:numPr>
        <w:numId w:val="18"/>
      </w:numPr>
      <w:ind w:left="992" w:hanging="992"/>
    </w:pPr>
  </w:style>
  <w:style w:type="paragraph" w:customStyle="1" w:styleId="Heading2List">
    <w:name w:val="Heading 2 List"/>
    <w:basedOn w:val="Heading2"/>
    <w:qFormat/>
    <w:rsid w:val="009E6349"/>
    <w:pPr>
      <w:widowControl/>
      <w:numPr>
        <w:ilvl w:val="1"/>
        <w:numId w:val="18"/>
      </w:numPr>
      <w:ind w:left="1276" w:hanging="992"/>
      <w:outlineLvl w:val="9"/>
    </w:pPr>
    <w:rPr>
      <w:rFonts w:cstheme="majorBidi"/>
    </w:rPr>
  </w:style>
  <w:style w:type="paragraph" w:customStyle="1" w:styleId="Heading3List">
    <w:name w:val="Heading 3 List"/>
    <w:qFormat/>
    <w:rsid w:val="009E6349"/>
    <w:pPr>
      <w:keepNext/>
      <w:widowControl/>
      <w:numPr>
        <w:ilvl w:val="2"/>
        <w:numId w:val="18"/>
      </w:numPr>
      <w:spacing w:before="360" w:after="240"/>
      <w:ind w:left="1843" w:hanging="1134"/>
    </w:pPr>
    <w:rPr>
      <w:rFonts w:ascii="Georgia" w:eastAsiaTheme="majorEastAsia" w:hAnsi="Georgia" w:cstheme="majorBidi"/>
      <w:color w:val="077A99" w:themeColor="accent3"/>
      <w:spacing w:val="-10"/>
      <w:sz w:val="36"/>
      <w:szCs w:val="28"/>
    </w:rPr>
  </w:style>
  <w:style w:type="paragraph" w:styleId="Caption">
    <w:name w:val="caption"/>
    <w:next w:val="Normal"/>
    <w:uiPriority w:val="35"/>
    <w:unhideWhenUsed/>
    <w:qFormat/>
    <w:rsid w:val="00C3571E"/>
    <w:pPr>
      <w:keepNext/>
      <w:spacing w:before="240" w:after="120"/>
    </w:pPr>
    <w:rPr>
      <w:rFonts w:ascii="Calibri" w:eastAsiaTheme="minorHAnsi" w:hAnsi="Calibri"/>
      <w:i/>
      <w:iCs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C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3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43C"/>
    <w:rPr>
      <w:rFonts w:ascii="Arial" w:hAnsi="Arial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43C"/>
    <w:rPr>
      <w:rFonts w:ascii="Arial" w:hAnsi="Arial"/>
      <w:b/>
      <w:bCs/>
      <w:color w:val="00000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3C"/>
    <w:rPr>
      <w:rFonts w:ascii="Segoe UI" w:hAnsi="Segoe UI" w:cs="Segoe UI"/>
      <w:color w:val="000000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556583"/>
    <w:pPr>
      <w:widowControl/>
    </w:pPr>
    <w:rPr>
      <w:rFonts w:ascii="Arial" w:hAnsi="Arial"/>
      <w:color w:val="000000"/>
      <w:sz w:val="20"/>
      <w:lang w:val="en-AU"/>
    </w:rPr>
  </w:style>
  <w:style w:type="paragraph" w:customStyle="1" w:styleId="Logo">
    <w:name w:val="Logo"/>
    <w:uiPriority w:val="1"/>
    <w:qFormat/>
    <w:rsid w:val="00C3571E"/>
    <w:pPr>
      <w:spacing w:after="600"/>
      <w:ind w:left="-425"/>
    </w:pPr>
    <w:rPr>
      <w:rFonts w:ascii="Calibri" w:eastAsiaTheme="minorHAnsi" w:hAnsi="Calibri"/>
      <w:noProof/>
      <w:color w:val="000000"/>
      <w:sz w:val="20"/>
      <w:lang w:val="en-AU" w:eastAsia="en-AU"/>
    </w:rPr>
  </w:style>
  <w:style w:type="paragraph" w:customStyle="1" w:styleId="Heading2ListBullet">
    <w:name w:val="Heading 2 List Bullet"/>
    <w:basedOn w:val="Normal"/>
    <w:qFormat/>
    <w:rsid w:val="00E01885"/>
    <w:pPr>
      <w:widowControl/>
      <w:numPr>
        <w:numId w:val="19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2ListNum">
    <w:name w:val="Heading 2 List Num"/>
    <w:basedOn w:val="Normal"/>
    <w:qFormat/>
    <w:rsid w:val="00E01885"/>
    <w:pPr>
      <w:widowControl/>
      <w:numPr>
        <w:numId w:val="17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3ListBullet">
    <w:name w:val="Heading 3 List Bullet"/>
    <w:basedOn w:val="Normal"/>
    <w:qFormat/>
    <w:rsid w:val="0027772C"/>
    <w:pPr>
      <w:widowControl/>
      <w:numPr>
        <w:numId w:val="20"/>
      </w:numPr>
      <w:spacing w:before="60" w:after="60"/>
    </w:pPr>
    <w:rPr>
      <w:lang w:eastAsia="ja-JP"/>
    </w:rPr>
  </w:style>
  <w:style w:type="paragraph" w:customStyle="1" w:styleId="Heading2ListBody">
    <w:name w:val="Heading 2 List Body"/>
    <w:basedOn w:val="Normal"/>
    <w:qFormat/>
    <w:rsid w:val="00D94238"/>
    <w:pPr>
      <w:widowControl/>
      <w:ind w:left="283"/>
    </w:pPr>
    <w:rPr>
      <w:color w:val="auto"/>
      <w:szCs w:val="20"/>
      <w:lang w:eastAsia="ja-JP"/>
    </w:rPr>
  </w:style>
  <w:style w:type="paragraph" w:customStyle="1" w:styleId="Heading3ListBody">
    <w:name w:val="Heading 3 List Body"/>
    <w:basedOn w:val="Normal"/>
    <w:qFormat/>
    <w:rsid w:val="00D51F96"/>
    <w:pPr>
      <w:widowControl/>
      <w:ind w:left="709"/>
    </w:pPr>
    <w:rPr>
      <w:color w:val="auto"/>
      <w:szCs w:val="20"/>
      <w:lang w:eastAsia="ja-JP"/>
    </w:rPr>
  </w:style>
  <w:style w:type="paragraph" w:customStyle="1" w:styleId="Heading3ListNum">
    <w:name w:val="Heading 3 List Num"/>
    <w:basedOn w:val="Normal"/>
    <w:qFormat/>
    <w:rsid w:val="0027772C"/>
    <w:pPr>
      <w:widowControl/>
      <w:numPr>
        <w:numId w:val="23"/>
      </w:numPr>
      <w:spacing w:before="60" w:after="60"/>
    </w:pPr>
    <w:rPr>
      <w:lang w:eastAsia="ja-JP"/>
    </w:rPr>
  </w:style>
  <w:style w:type="paragraph" w:customStyle="1" w:styleId="TableText-SmlBullet">
    <w:name w:val="Table Text-Sml Bullet"/>
    <w:basedOn w:val="TableListBullet"/>
    <w:uiPriority w:val="1"/>
    <w:qFormat/>
    <w:rsid w:val="00DC243C"/>
    <w:pPr>
      <w:numPr>
        <w:numId w:val="0"/>
      </w:numPr>
      <w:ind w:left="227" w:hanging="227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DC243C"/>
    <w:rPr>
      <w:b/>
      <w:bCs/>
      <w:color w:val="auto"/>
      <w:spacing w:val="6"/>
    </w:rPr>
  </w:style>
  <w:style w:type="paragraph" w:customStyle="1" w:styleId="Form">
    <w:name w:val="Form"/>
    <w:basedOn w:val="Normal"/>
    <w:uiPriority w:val="1"/>
    <w:qFormat/>
    <w:rsid w:val="00B868E0"/>
    <w:pPr>
      <w:pBdr>
        <w:top w:val="single" w:sz="2" w:space="6" w:color="E7E6E6" w:themeColor="background2"/>
        <w:bottom w:val="single" w:sz="2" w:space="6" w:color="E7E6E6" w:themeColor="background2"/>
        <w:between w:val="single" w:sz="2" w:space="6" w:color="E7E6E6" w:themeColor="background2"/>
      </w:pBdr>
      <w:tabs>
        <w:tab w:val="left" w:pos="1276"/>
        <w:tab w:val="right" w:pos="6663"/>
        <w:tab w:val="left" w:pos="6804"/>
      </w:tabs>
      <w:spacing w:before="240" w:after="480" w:line="240" w:lineRule="auto"/>
      <w:contextualSpacing/>
    </w:pPr>
    <w:rPr>
      <w:szCs w:val="20"/>
    </w:rPr>
  </w:style>
  <w:style w:type="paragraph" w:customStyle="1" w:styleId="Subsubtitle">
    <w:name w:val="Subsubtitle"/>
    <w:uiPriority w:val="1"/>
    <w:qFormat/>
    <w:rsid w:val="00721277"/>
    <w:pPr>
      <w:spacing w:before="200" w:after="200"/>
    </w:pPr>
    <w:rPr>
      <w:rFonts w:ascii="Calibri" w:eastAsiaTheme="majorEastAsia" w:hAnsi="Calibri" w:cstheme="majorBidi"/>
      <w:b/>
      <w:noProof/>
      <w:sz w:val="24"/>
      <w:szCs w:val="24"/>
      <w:lang w:val="en-AU"/>
    </w:rPr>
  </w:style>
  <w:style w:type="paragraph" w:customStyle="1" w:styleId="Frame">
    <w:name w:val="Frame"/>
    <w:basedOn w:val="Normal"/>
    <w:uiPriority w:val="1"/>
    <w:qFormat/>
    <w:rsid w:val="00B868E0"/>
    <w:pPr>
      <w:framePr w:w="8789" w:wrap="around" w:vAnchor="text" w:hAnchor="text" w:xAlign="center" w:y="1"/>
      <w:pBdr>
        <w:top w:val="single" w:sz="8" w:space="8" w:color="E7E6E6" w:themeColor="background2"/>
        <w:left w:val="single" w:sz="8" w:space="8" w:color="E7E6E6" w:themeColor="background2"/>
        <w:bottom w:val="single" w:sz="8" w:space="8" w:color="E7E6E6" w:themeColor="background2"/>
        <w:right w:val="single" w:sz="8" w:space="8" w:color="E7E6E6" w:themeColor="background2"/>
      </w:pBdr>
      <w:spacing w:before="0" w:after="0"/>
    </w:pPr>
    <w:rPr>
      <w:noProof/>
    </w:rPr>
  </w:style>
  <w:style w:type="paragraph" w:customStyle="1" w:styleId="Form2FieldTitle">
    <w:name w:val="Form 2Field Title"/>
    <w:uiPriority w:val="1"/>
    <w:qFormat/>
    <w:rsid w:val="00C3571E"/>
    <w:pPr>
      <w:keepNext/>
      <w:tabs>
        <w:tab w:val="left" w:pos="4536"/>
      </w:tabs>
      <w:spacing w:before="120"/>
    </w:pPr>
    <w:rPr>
      <w:rFonts w:ascii="Calibri" w:eastAsiaTheme="minorHAnsi" w:hAnsi="Calibri" w:cs="Arial"/>
      <w:b/>
      <w:color w:val="000000" w:themeColor="text1"/>
      <w:sz w:val="18"/>
      <w:szCs w:val="18"/>
      <w:lang w:val="en-AU"/>
    </w:rPr>
  </w:style>
  <w:style w:type="paragraph" w:customStyle="1" w:styleId="Form3Field">
    <w:name w:val="Form 3Field"/>
    <w:uiPriority w:val="1"/>
    <w:qFormat/>
    <w:rsid w:val="00C3571E"/>
    <w:pPr>
      <w:pBdr>
        <w:bottom w:val="single" w:sz="8" w:space="4" w:color="94B2BF" w:themeColor="accent4"/>
      </w:pBdr>
      <w:tabs>
        <w:tab w:val="left" w:pos="4536"/>
      </w:tabs>
      <w:spacing w:before="60" w:after="60"/>
    </w:pPr>
    <w:rPr>
      <w:rFonts w:ascii="Calibri" w:eastAsiaTheme="minorHAnsi" w:hAnsi="Calibri" w:cs="Arial"/>
      <w:color w:val="000000" w:themeColor="text1"/>
      <w:sz w:val="20"/>
      <w:szCs w:val="20"/>
      <w:lang w:val="en-AU"/>
    </w:rPr>
  </w:style>
  <w:style w:type="paragraph" w:customStyle="1" w:styleId="Form1SectionTitle">
    <w:name w:val="Form 1Section Title"/>
    <w:uiPriority w:val="1"/>
    <w:qFormat/>
    <w:rsid w:val="0056345E"/>
    <w:pPr>
      <w:keepNext/>
      <w:spacing w:before="360" w:after="240"/>
    </w:pPr>
    <w:rPr>
      <w:rFonts w:ascii="Arial" w:eastAsiaTheme="majorEastAsia" w:hAnsi="Arial" w:cstheme="majorBidi"/>
      <w:b/>
      <w:iCs/>
      <w:color w:val="A08463" w:themeColor="accent2"/>
      <w:sz w:val="28"/>
      <w:szCs w:val="24"/>
      <w:lang w:val="en-AU"/>
    </w:rPr>
  </w:style>
  <w:style w:type="table" w:customStyle="1" w:styleId="ROItable">
    <w:name w:val="ROI table"/>
    <w:basedOn w:val="TableGrid1"/>
    <w:uiPriority w:val="99"/>
    <w:rsid w:val="00400899"/>
    <w:pPr>
      <w:widowControl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0899"/>
    <w:pPr>
      <w:keepLines/>
      <w:spacing w:before="200" w:after="200"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">
    <w:name w:val="Body"/>
    <w:basedOn w:val="Normal"/>
    <w:link w:val="BodyChar"/>
    <w:qFormat/>
    <w:rsid w:val="00C47D18"/>
    <w:pPr>
      <w:keepLines w:val="0"/>
      <w:widowControl/>
      <w:tabs>
        <w:tab w:val="left" w:pos="284"/>
      </w:tabs>
      <w:spacing w:before="120" w:after="120" w:line="300" w:lineRule="auto"/>
    </w:pPr>
    <w:rPr>
      <w:rFonts w:asciiTheme="minorHAnsi" w:hAnsiTheme="minorHAnsi" w:cstheme="minorHAnsi"/>
      <w:color w:val="auto"/>
      <w:szCs w:val="20"/>
    </w:rPr>
  </w:style>
  <w:style w:type="character" w:customStyle="1" w:styleId="BodyChar">
    <w:name w:val="Body Char"/>
    <w:basedOn w:val="DefaultParagraphFont"/>
    <w:link w:val="Body"/>
    <w:locked/>
    <w:rsid w:val="00C47D18"/>
    <w:rPr>
      <w:rFonts w:cstheme="minorHAnsi"/>
      <w:sz w:val="24"/>
      <w:szCs w:val="20"/>
      <w:lang w:val="en-AU"/>
    </w:rPr>
  </w:style>
  <w:style w:type="character" w:customStyle="1" w:styleId="ui-provider">
    <w:name w:val="ui-provider"/>
    <w:basedOn w:val="DefaultParagraphFont"/>
    <w:rsid w:val="0026735D"/>
  </w:style>
  <w:style w:type="paragraph" w:styleId="NormalWeb">
    <w:name w:val="Normal (Web)"/>
    <w:basedOn w:val="Normal"/>
    <w:uiPriority w:val="99"/>
    <w:semiHidden/>
    <w:unhideWhenUsed/>
    <w:rsid w:val="008550FB"/>
    <w:pPr>
      <w:keepLines w:val="0"/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9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%20Contractor\Assessment%20Writer\Working%20Files\Cert%20III%20Gaming\Gelos%20Resources\GE_Polic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D29DD2CB42B4634A5257CA08EE59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BE34-D91F-4E8D-B8DD-ACAF5C9599F8}"/>
      </w:docPartPr>
      <w:docPartBody>
        <w:p w:rsidR="00A966B8" w:rsidRDefault="00613D4B" w:rsidP="00613D4B">
          <w:pPr>
            <w:pStyle w:val="1D29DD2CB42B4634A5257CA08EE5974F"/>
          </w:pPr>
          <w:r w:rsidRPr="00144E12">
            <w:rPr>
              <w:rStyle w:val="Heading4Char"/>
            </w:rPr>
            <w:t>Student Name</w:t>
          </w:r>
        </w:p>
      </w:docPartBody>
    </w:docPart>
    <w:docPart>
      <w:docPartPr>
        <w:name w:val="3A6B4AEEB7EC4FF4B0F13EF8ADE6A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EF948-3EEB-4851-B3DE-86D9F6D7FC03}"/>
      </w:docPartPr>
      <w:docPartBody>
        <w:p w:rsidR="000C6BCA" w:rsidRDefault="00613D4B" w:rsidP="00613D4B">
          <w:pPr>
            <w:pStyle w:val="3A6B4AEEB7EC4FF4B0F13EF8ADE6A72D1"/>
          </w:pPr>
          <w:r w:rsidRPr="00144E12">
            <w:rPr>
              <w:rStyle w:val="Heading4Char"/>
            </w:rPr>
            <w:t>Student Name</w:t>
          </w:r>
        </w:p>
      </w:docPartBody>
    </w:docPart>
    <w:docPart>
      <w:docPartPr>
        <w:name w:val="09A228287C1A4CA8A60DB508A79F8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54EC-664D-4724-B15D-3629713CA877}"/>
      </w:docPartPr>
      <w:docPartBody>
        <w:p w:rsidR="00613D4B" w:rsidRDefault="00613D4B" w:rsidP="00613D4B">
          <w:pPr>
            <w:pStyle w:val="09A228287C1A4CA8A60DB508A79F8846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2EC8EB9EA3D40FDA9FA4FB7DC5EB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273AF-458A-48DA-8CAA-51F8512495DF}"/>
      </w:docPartPr>
      <w:docPartBody>
        <w:p w:rsidR="00613D4B" w:rsidRDefault="00613D4B" w:rsidP="00613D4B">
          <w:pPr>
            <w:pStyle w:val="92EC8EB9EA3D40FDA9FA4FB7DC5EB8FE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3FDB65887D3345D7B09F77EECE3B2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3B689-77FA-49BF-8963-78392A9D7FFE}"/>
      </w:docPartPr>
      <w:docPartBody>
        <w:p w:rsidR="00613D4B" w:rsidRDefault="00613D4B" w:rsidP="00613D4B">
          <w:pPr>
            <w:pStyle w:val="3FDB65887D3345D7B09F77EECE3B263A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A41912531FE14327A8AB513F4BA12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EBA62-DFA8-4D1B-B204-7F12557BEF9E}"/>
      </w:docPartPr>
      <w:docPartBody>
        <w:p w:rsidR="00613D4B" w:rsidRDefault="00613D4B" w:rsidP="00613D4B">
          <w:pPr>
            <w:pStyle w:val="A41912531FE14327A8AB513F4BA12157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B41BB21E232F4D37AFABEF574D102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CD3A-7554-4025-85CE-A1B0887CC643}"/>
      </w:docPartPr>
      <w:docPartBody>
        <w:p w:rsidR="00613D4B" w:rsidRDefault="00613D4B" w:rsidP="00613D4B">
          <w:pPr>
            <w:pStyle w:val="B41BB21E232F4D37AFABEF574D102736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627A880A89BE469D925B603DE9DD1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524C7-4268-4E8C-84E6-5AEDF15E5D51}"/>
      </w:docPartPr>
      <w:docPartBody>
        <w:p w:rsidR="00613D4B" w:rsidRDefault="00613D4B" w:rsidP="00613D4B">
          <w:pPr>
            <w:pStyle w:val="627A880A89BE469D925B603DE9DD10F8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DBD9DC874A6742DF826C0FF9087C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917BA-01B6-41C7-A40D-80B3B577D972}"/>
      </w:docPartPr>
      <w:docPartBody>
        <w:p w:rsidR="00613D4B" w:rsidRDefault="00613D4B" w:rsidP="00613D4B">
          <w:pPr>
            <w:pStyle w:val="DBD9DC874A6742DF826C0FF9087C40B7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DB2516B5D5BF4CDB9A2C02F1CFD8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EADA-4A30-4046-9F4D-5C83A0A6FB45}"/>
      </w:docPartPr>
      <w:docPartBody>
        <w:p w:rsidR="00613D4B" w:rsidRDefault="00613D4B" w:rsidP="00613D4B">
          <w:pPr>
            <w:pStyle w:val="DB2516B5D5BF4CDB9A2C02F1CFD88F74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195B206410854EC881C5BCB06ACB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75924-E550-4C2F-81E1-C6FFF57626ED}"/>
      </w:docPartPr>
      <w:docPartBody>
        <w:p w:rsidR="00613D4B" w:rsidRDefault="00613D4B" w:rsidP="00613D4B">
          <w:pPr>
            <w:pStyle w:val="195B206410854EC881C5BCB06ACBB7E3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620C7177832744A6869A1D354A2F5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EA8F-1EA1-47EB-890F-45F7F99ABCEF}"/>
      </w:docPartPr>
      <w:docPartBody>
        <w:p w:rsidR="00613D4B" w:rsidRDefault="00613D4B" w:rsidP="00613D4B">
          <w:pPr>
            <w:pStyle w:val="620C7177832744A6869A1D354A2F5169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DC0D874D57941A59CD8CC612D1AD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AC8A-B045-4C6A-84E5-2A1823F7337E}"/>
      </w:docPartPr>
      <w:docPartBody>
        <w:p w:rsidR="00613D4B" w:rsidRDefault="00613D4B" w:rsidP="00613D4B">
          <w:pPr>
            <w:pStyle w:val="9DC0D874D57941A59CD8CC612D1AD280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B09AC24C0878495E953D57E5B6026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C1DD7-E955-4339-8DEC-1643690792FE}"/>
      </w:docPartPr>
      <w:docPartBody>
        <w:p w:rsidR="00613D4B" w:rsidRDefault="00613D4B" w:rsidP="00613D4B">
          <w:pPr>
            <w:pStyle w:val="B09AC24C0878495E953D57E5B602670A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21ABC0580F734EFBB50D38A140CD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FF1B9-0221-4E97-9101-4497E9F9BC39}"/>
      </w:docPartPr>
      <w:docPartBody>
        <w:p w:rsidR="00613D4B" w:rsidRDefault="00613D4B" w:rsidP="00613D4B">
          <w:pPr>
            <w:pStyle w:val="21ABC0580F734EFBB50D38A140CD456B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428C70E125BC4205B27AB79BECB18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0061-A755-4897-8B19-93945CA3868B}"/>
      </w:docPartPr>
      <w:docPartBody>
        <w:p w:rsidR="00613D4B" w:rsidRDefault="00613D4B" w:rsidP="00613D4B">
          <w:pPr>
            <w:pStyle w:val="428C70E125BC4205B27AB79BECB18AC3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4A36584F708431089E85907CD3B8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CB1B-AE22-45CD-B5A7-2117CB3C7A0D}"/>
      </w:docPartPr>
      <w:docPartBody>
        <w:p w:rsidR="00613D4B" w:rsidRDefault="00613D4B" w:rsidP="00613D4B">
          <w:pPr>
            <w:pStyle w:val="94A36584F708431089E85907CD3B8FC9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C2DAD1595D1C44168572ED9AD51A5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8E80-1EB9-4D05-B37D-FD31B4004E66}"/>
      </w:docPartPr>
      <w:docPartBody>
        <w:p w:rsidR="00613D4B" w:rsidRDefault="00613D4B" w:rsidP="00613D4B">
          <w:pPr>
            <w:pStyle w:val="C2DAD1595D1C44168572ED9AD51A5671"/>
          </w:pPr>
          <w:r w:rsidRPr="00653B5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B1"/>
    <w:rsid w:val="00057A31"/>
    <w:rsid w:val="000C6BCA"/>
    <w:rsid w:val="00140B61"/>
    <w:rsid w:val="00215DA1"/>
    <w:rsid w:val="002940B1"/>
    <w:rsid w:val="002F2020"/>
    <w:rsid w:val="00366DAF"/>
    <w:rsid w:val="004D5486"/>
    <w:rsid w:val="00613D4B"/>
    <w:rsid w:val="0066328A"/>
    <w:rsid w:val="00855214"/>
    <w:rsid w:val="00874093"/>
    <w:rsid w:val="008864A5"/>
    <w:rsid w:val="009F6274"/>
    <w:rsid w:val="00A21C1A"/>
    <w:rsid w:val="00A804E1"/>
    <w:rsid w:val="00A84D9E"/>
    <w:rsid w:val="00A966B8"/>
    <w:rsid w:val="00B65D7F"/>
    <w:rsid w:val="00CA1FC7"/>
    <w:rsid w:val="00D22458"/>
    <w:rsid w:val="00D77D52"/>
    <w:rsid w:val="00DA39C9"/>
    <w:rsid w:val="00E06799"/>
    <w:rsid w:val="00E176F9"/>
    <w:rsid w:val="00EB0AF3"/>
    <w:rsid w:val="00FA03E1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D4B"/>
    <w:pPr>
      <w:keepNext/>
      <w:keepLines/>
      <w:widowControl w:val="0"/>
      <w:spacing w:before="200" w:after="200" w:line="264" w:lineRule="auto"/>
      <w:outlineLvl w:val="3"/>
    </w:pPr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D4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13D4B"/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paragraph" w:customStyle="1" w:styleId="1D29DD2CB42B4634A5257CA08EE5974F">
    <w:name w:val="1D29DD2CB42B4634A5257CA08EE5974F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  <w:style w:type="paragraph" w:customStyle="1" w:styleId="3A6B4AEEB7EC4FF4B0F13EF8ADE6A72D1">
    <w:name w:val="3A6B4AEEB7EC4FF4B0F13EF8ADE6A72D1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  <w:style w:type="paragraph" w:customStyle="1" w:styleId="09A228287C1A4CA8A60DB508A79F8846">
    <w:name w:val="09A228287C1A4CA8A60DB508A79F8846"/>
    <w:rsid w:val="00613D4B"/>
  </w:style>
  <w:style w:type="paragraph" w:customStyle="1" w:styleId="92EC8EB9EA3D40FDA9FA4FB7DC5EB8FE">
    <w:name w:val="92EC8EB9EA3D40FDA9FA4FB7DC5EB8FE"/>
    <w:rsid w:val="00613D4B"/>
  </w:style>
  <w:style w:type="paragraph" w:customStyle="1" w:styleId="3FDB65887D3345D7B09F77EECE3B263A">
    <w:name w:val="3FDB65887D3345D7B09F77EECE3B263A"/>
    <w:rsid w:val="00613D4B"/>
  </w:style>
  <w:style w:type="paragraph" w:customStyle="1" w:styleId="A41912531FE14327A8AB513F4BA12157">
    <w:name w:val="A41912531FE14327A8AB513F4BA12157"/>
    <w:rsid w:val="00613D4B"/>
  </w:style>
  <w:style w:type="paragraph" w:customStyle="1" w:styleId="B41BB21E232F4D37AFABEF574D102736">
    <w:name w:val="B41BB21E232F4D37AFABEF574D102736"/>
    <w:rsid w:val="00613D4B"/>
  </w:style>
  <w:style w:type="paragraph" w:customStyle="1" w:styleId="627A880A89BE469D925B603DE9DD10F8">
    <w:name w:val="627A880A89BE469D925B603DE9DD10F8"/>
    <w:rsid w:val="00613D4B"/>
  </w:style>
  <w:style w:type="paragraph" w:customStyle="1" w:styleId="DBD9DC874A6742DF826C0FF9087C40B7">
    <w:name w:val="DBD9DC874A6742DF826C0FF9087C40B7"/>
    <w:rsid w:val="00613D4B"/>
  </w:style>
  <w:style w:type="paragraph" w:customStyle="1" w:styleId="DB2516B5D5BF4CDB9A2C02F1CFD88F74">
    <w:name w:val="DB2516B5D5BF4CDB9A2C02F1CFD88F74"/>
    <w:rsid w:val="00613D4B"/>
  </w:style>
  <w:style w:type="paragraph" w:customStyle="1" w:styleId="195B206410854EC881C5BCB06ACBB7E3">
    <w:name w:val="195B206410854EC881C5BCB06ACBB7E3"/>
    <w:rsid w:val="00613D4B"/>
  </w:style>
  <w:style w:type="paragraph" w:customStyle="1" w:styleId="620C7177832744A6869A1D354A2F5169">
    <w:name w:val="620C7177832744A6869A1D354A2F5169"/>
    <w:rsid w:val="00613D4B"/>
  </w:style>
  <w:style w:type="paragraph" w:customStyle="1" w:styleId="9DC0D874D57941A59CD8CC612D1AD280">
    <w:name w:val="9DC0D874D57941A59CD8CC612D1AD280"/>
    <w:rsid w:val="00613D4B"/>
  </w:style>
  <w:style w:type="paragraph" w:customStyle="1" w:styleId="B09AC24C0878495E953D57E5B602670A">
    <w:name w:val="B09AC24C0878495E953D57E5B602670A"/>
    <w:rsid w:val="00613D4B"/>
  </w:style>
  <w:style w:type="paragraph" w:customStyle="1" w:styleId="21ABC0580F734EFBB50D38A140CD456B">
    <w:name w:val="21ABC0580F734EFBB50D38A140CD456B"/>
    <w:rsid w:val="00613D4B"/>
  </w:style>
  <w:style w:type="paragraph" w:customStyle="1" w:styleId="428C70E125BC4205B27AB79BECB18AC3">
    <w:name w:val="428C70E125BC4205B27AB79BECB18AC3"/>
    <w:rsid w:val="00613D4B"/>
  </w:style>
  <w:style w:type="paragraph" w:customStyle="1" w:styleId="94A36584F708431089E85907CD3B8FC9">
    <w:name w:val="94A36584F708431089E85907CD3B8FC9"/>
    <w:rsid w:val="00613D4B"/>
  </w:style>
  <w:style w:type="paragraph" w:customStyle="1" w:styleId="C2DAD1595D1C44168572ED9AD51A5671">
    <w:name w:val="C2DAD1595D1C44168572ED9AD51A5671"/>
    <w:rsid w:val="00613D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elos">
  <a:themeElements>
    <a:clrScheme name="Gelos Enterprises">
      <a:dk1>
        <a:sysClr val="windowText" lastClr="000000"/>
      </a:dk1>
      <a:lt1>
        <a:sysClr val="window" lastClr="FFFFFF"/>
      </a:lt1>
      <a:dk2>
        <a:srgbClr val="424754"/>
      </a:dk2>
      <a:lt2>
        <a:srgbClr val="E7E6E6"/>
      </a:lt2>
      <a:accent1>
        <a:srgbClr val="DDAB5E"/>
      </a:accent1>
      <a:accent2>
        <a:srgbClr val="A08463"/>
      </a:accent2>
      <a:accent3>
        <a:srgbClr val="077A99"/>
      </a:accent3>
      <a:accent4>
        <a:srgbClr val="94B2BF"/>
      </a:accent4>
      <a:accent5>
        <a:srgbClr val="5B9BD5"/>
      </a:accent5>
      <a:accent6>
        <a:srgbClr val="FFFFFF"/>
      </a:accent6>
      <a:hlink>
        <a:srgbClr val="077A99"/>
      </a:hlink>
      <a:folHlink>
        <a:srgbClr val="A0846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5F788BA59DE44B51678E89DCF7E75" ma:contentTypeVersion="13" ma:contentTypeDescription="Create a new document." ma:contentTypeScope="" ma:versionID="58c6a3881cc5658ac98f77cf9a2e4bbe">
  <xsd:schema xmlns:xsd="http://www.w3.org/2001/XMLSchema" xmlns:xs="http://www.w3.org/2001/XMLSchema" xmlns:p="http://schemas.microsoft.com/office/2006/metadata/properties" xmlns:ns2="e4584580-0af9-45d8-8325-98b5def19251" xmlns:ns3="d55f8265-e7ea-4f0a-b324-e74dee5827b1" targetNamespace="http://schemas.microsoft.com/office/2006/metadata/properties" ma:root="true" ma:fieldsID="1d430de79f5190c873596a3fcb652f5f" ns2:_="" ns3:_="">
    <xsd:import namespace="e4584580-0af9-45d8-8325-98b5def19251"/>
    <xsd:import namespace="d55f8265-e7ea-4f0a-b324-e74dee58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84580-0af9-45d8-8325-98b5def1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8265-e7ea-4f0a-b324-e74dee582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DCCF23-662A-4A36-A7A1-966F8C773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84580-0af9-45d8-8325-98b5def19251"/>
    <ds:schemaRef ds:uri="d55f8265-e7ea-4f0a-b324-e74dee58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A27563-8C02-4A65-ADB2-D09326C2422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ACE7D0A-F7E1-47B6-BCD7-20D2436C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GE_Policy-template</Template>
  <TotalTime>381</TotalTime>
  <Pages>21</Pages>
  <Words>2340</Words>
  <Characters>13340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[Insert Name Policy and Procedure]</vt:lpstr>
    </vt:vector>
  </TitlesOfParts>
  <Company>Drag</Company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[Insert Name Policy and Procedure]</dc:title>
  <dc:creator>Debra Hansen</dc:creator>
  <cp:lastModifiedBy>Ming Chi Hsiao</cp:lastModifiedBy>
  <cp:revision>18</cp:revision>
  <dcterms:created xsi:type="dcterms:W3CDTF">2024-03-01T23:37:00Z</dcterms:created>
  <dcterms:modified xsi:type="dcterms:W3CDTF">2024-05-28T09:39:00Z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ContentTypeId">
    <vt:lpwstr>0x01010001A5F788BA59DE44B51678E89DCF7E75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SetDate">
    <vt:lpwstr>2020-11-02T22:38:27Z</vt:lpwstr>
  </property>
  <property fmtid="{D5CDD505-2E9C-101B-9397-08002B2CF9AE}" pid="7" name="MSIP_Label_1124e982-4ed1-4819-8c70-4a27f3d38393_Method">
    <vt:lpwstr>Standard</vt:lpwstr>
  </property>
  <property fmtid="{D5CDD505-2E9C-101B-9397-08002B2CF9AE}" pid="8" name="MSIP_Label_1124e982-4ed1-4819-8c70-4a27f3d38393_Name">
    <vt:lpwstr>No DLM Required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MSIP_Label_1124e982-4ed1-4819-8c70-4a27f3d38393_ActionId">
    <vt:lpwstr>520931a2-ba4c-4b7c-bf1f-000091fe9371</vt:lpwstr>
  </property>
  <property fmtid="{D5CDD505-2E9C-101B-9397-08002B2CF9AE}" pid="11" name="MSIP_Label_1124e982-4ed1-4819-8c70-4a27f3d38393_ContentBits">
    <vt:lpwstr>0</vt:lpwstr>
  </property>
  <property fmtid="{D5CDD505-2E9C-101B-9397-08002B2CF9AE}" pid="12" name="Order">
    <vt:r8>16907900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ExtendedDescription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