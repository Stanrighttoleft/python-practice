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8C6A" w14:textId="49337C8C" w:rsidR="00954C20" w:rsidRDefault="00144E12" w:rsidP="008206DF">
      <w:pPr>
        <w:pStyle w:val="Heading1"/>
      </w:pPr>
      <w:bookmarkStart w:id="0" w:name="_Toc81985354"/>
      <w:bookmarkStart w:id="1" w:name="_Toc79675761"/>
      <w:bookmarkStart w:id="2" w:name="_Toc519606992"/>
      <w:r>
        <w:t>Program Specifications</w:t>
      </w:r>
      <w:bookmarkEnd w:id="0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835"/>
        <w:gridCol w:w="6235"/>
      </w:tblGrid>
      <w:tr w:rsidR="0069112E" w:rsidRPr="00226C99" w14:paraId="4D504F2E" w14:textId="77777777" w:rsidTr="0069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0A426250" w14:textId="116893C9" w:rsidR="0069112E" w:rsidRPr="00226C99" w:rsidRDefault="0069112E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26C99">
              <w:rPr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226C99" w:rsidRPr="00226C99">
              <w:rPr>
                <w:b/>
                <w:bCs/>
                <w:color w:val="FFFFFF" w:themeColor="background1"/>
                <w:sz w:val="28"/>
                <w:szCs w:val="28"/>
              </w:rPr>
              <w:t>Name:</w:t>
            </w:r>
          </w:p>
        </w:tc>
        <w:tc>
          <w:tcPr>
            <w:tcW w:w="6235" w:type="dxa"/>
          </w:tcPr>
          <w:p w14:paraId="2FC25554" w14:textId="54ACF691" w:rsidR="0069112E" w:rsidRPr="00226C99" w:rsidRDefault="00132AD7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Simple</w:t>
            </w:r>
            <w:r w:rsidR="0069112E" w:rsidRPr="00226C99">
              <w:rPr>
                <w:b/>
                <w:bCs/>
                <w:color w:val="FFFFFF" w:themeColor="background1"/>
                <w:sz w:val="28"/>
                <w:szCs w:val="28"/>
              </w:rPr>
              <w:t>Login</w:t>
            </w:r>
          </w:p>
        </w:tc>
      </w:tr>
      <w:tr w:rsidR="00FD6DF5" w14:paraId="43A93DEF" w14:textId="77777777" w:rsidTr="0069112E">
        <w:tc>
          <w:tcPr>
            <w:tcW w:w="2835" w:type="dxa"/>
          </w:tcPr>
          <w:p w14:paraId="0E1D2DD3" w14:textId="6D07D170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6A787A43" w:rsidR="00FD6DF5" w:rsidRPr="0026735D" w:rsidRDefault="0026735D" w:rsidP="00144E12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Ming Chi Hsiao</w:t>
            </w:r>
          </w:p>
        </w:tc>
      </w:tr>
      <w:tr w:rsidR="00FD6DF5" w14:paraId="7B0B099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EB22AE" w14:textId="66F32213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Supervisor:</w:t>
            </w:r>
          </w:p>
        </w:tc>
        <w:tc>
          <w:tcPr>
            <w:tcW w:w="6235" w:type="dxa"/>
          </w:tcPr>
          <w:p w14:paraId="119E2556" w14:textId="797CE6AD" w:rsidR="00FD6DF5" w:rsidRDefault="0026735D" w:rsidP="00144E12">
            <w:r>
              <w:rPr>
                <w:rStyle w:val="ui-provider"/>
              </w:rPr>
              <w:t>Jawdat Moussa</w:t>
            </w:r>
            <w:r w:rsidR="00FD6DF5">
              <w:t>, Software Development Team Leader</w:t>
            </w:r>
          </w:p>
        </w:tc>
      </w:tr>
      <w:tr w:rsidR="0069112E" w14:paraId="0AA9D480" w14:textId="77777777" w:rsidTr="0069112E">
        <w:tc>
          <w:tcPr>
            <w:tcW w:w="2835" w:type="dxa"/>
          </w:tcPr>
          <w:p w14:paraId="1CFA857C" w14:textId="380912CA" w:rsidR="0069112E" w:rsidRDefault="0069112E" w:rsidP="00144E12">
            <w:r w:rsidRPr="0069112E">
              <w:rPr>
                <w:color w:val="auto"/>
              </w:rPr>
              <w:t>Purpose of program:</w:t>
            </w:r>
          </w:p>
        </w:tc>
        <w:tc>
          <w:tcPr>
            <w:tcW w:w="6235" w:type="dxa"/>
          </w:tcPr>
          <w:p w14:paraId="51DF9D7E" w14:textId="4DF825B8" w:rsidR="0069112E" w:rsidRDefault="0026735D" w:rsidP="00144E12">
            <w:r>
              <w:t>Create a simple way for user to login with their password and account name</w:t>
            </w:r>
          </w:p>
        </w:tc>
      </w:tr>
      <w:tr w:rsidR="0069112E" w14:paraId="51B225A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049F14B" w14:textId="163F4279" w:rsidR="0069112E" w:rsidRDefault="0069112E" w:rsidP="00144E12">
            <w:r>
              <w:t>Programming language:</w:t>
            </w:r>
          </w:p>
        </w:tc>
        <w:tc>
          <w:tcPr>
            <w:tcW w:w="6235" w:type="dxa"/>
          </w:tcPr>
          <w:p w14:paraId="1FBA85F7" w14:textId="0EAC89F5" w:rsidR="0069112E" w:rsidRDefault="0026735D" w:rsidP="00144E12">
            <w:r>
              <w:t>python</w:t>
            </w:r>
          </w:p>
        </w:tc>
      </w:tr>
      <w:tr w:rsidR="0069112E" w14:paraId="54E6EC52" w14:textId="77777777" w:rsidTr="0069112E">
        <w:tc>
          <w:tcPr>
            <w:tcW w:w="2835" w:type="dxa"/>
          </w:tcPr>
          <w:p w14:paraId="3A5B581A" w14:textId="281C7D08" w:rsidR="0069112E" w:rsidRDefault="0069112E" w:rsidP="00144E12">
            <w:r>
              <w:t>Software to be used:</w:t>
            </w:r>
          </w:p>
        </w:tc>
        <w:tc>
          <w:tcPr>
            <w:tcW w:w="6235" w:type="dxa"/>
          </w:tcPr>
          <w:p w14:paraId="5D4FAE84" w14:textId="30E22563" w:rsidR="0069112E" w:rsidRDefault="0026735D" w:rsidP="00144E12">
            <w:r>
              <w:t>Visual studio code</w:t>
            </w:r>
          </w:p>
        </w:tc>
      </w:tr>
      <w:tr w:rsidR="0069112E" w14:paraId="3F44E220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7DFA02AD" w14:textId="77777777" w:rsidR="0069112E" w:rsidRDefault="0069112E" w:rsidP="00144E12">
            <w:r>
              <w:t>Project brief:</w:t>
            </w:r>
          </w:p>
          <w:p w14:paraId="3A04F4FC" w14:textId="6BB84E80" w:rsidR="0069112E" w:rsidRPr="0069112E" w:rsidRDefault="0069112E" w:rsidP="00144E12">
            <w:pPr>
              <w:rPr>
                <w:i/>
                <w:iCs/>
              </w:rPr>
            </w:pPr>
            <w:r w:rsidRPr="0069112E">
              <w:rPr>
                <w:i/>
                <w:iCs/>
                <w:sz w:val="20"/>
                <w:szCs w:val="18"/>
              </w:rPr>
              <w:t>Simple English description of the program to be created</w:t>
            </w:r>
            <w:r w:rsidR="00FD6DF5">
              <w:rPr>
                <w:i/>
                <w:iCs/>
                <w:sz w:val="20"/>
                <w:szCs w:val="18"/>
              </w:rPr>
              <w:t xml:space="preserve"> (maximum 50 words)</w:t>
            </w:r>
          </w:p>
        </w:tc>
        <w:tc>
          <w:tcPr>
            <w:tcW w:w="6235" w:type="dxa"/>
          </w:tcPr>
          <w:p w14:paraId="41428951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Login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for users who have previously registered. Username and password to be checked for validity.</w:t>
            </w:r>
          </w:p>
          <w:p w14:paraId="309ACA5C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Register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create a new user account.</w:t>
            </w:r>
          </w:p>
          <w:p w14:paraId="3D51F9DF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Passwords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new users given the option to enter their own password or generate one.</w:t>
            </w:r>
          </w:p>
          <w:p w14:paraId="0CEBC0AC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Generated passwords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user given the option to choose the password character types – numbers, symbols or letters. The default password length should be applied, but users should also be allowed to choose how many characters.</w:t>
            </w:r>
          </w:p>
          <w:p w14:paraId="4B4B4619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lastRenderedPageBreak/>
              <w:t>Save file 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– usernames and passwords should be saved to a text file </w:t>
            </w: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accounts.txt.</w:t>
            </w:r>
          </w:p>
          <w:p w14:paraId="21CD0F17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Exit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delay for 2 seconds before exit.</w:t>
            </w:r>
          </w:p>
          <w:p w14:paraId="52C8AF4F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View accounts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to display user account information from the accounts.txt file (assuming that only admin have access to this program).</w:t>
            </w:r>
          </w:p>
          <w:p w14:paraId="6B37304D" w14:textId="77777777" w:rsidR="0069112E" w:rsidRDefault="0069112E" w:rsidP="00144E12"/>
        </w:tc>
      </w:tr>
    </w:tbl>
    <w:p w14:paraId="62BC3213" w14:textId="77777777" w:rsidR="0069112E" w:rsidRPr="00954C20" w:rsidRDefault="0069112E" w:rsidP="00144E12"/>
    <w:p w14:paraId="35754BE0" w14:textId="77777777" w:rsidR="00226C99" w:rsidRDefault="00226C99">
      <w:pPr>
        <w:keepLines w:val="0"/>
        <w:spacing w:before="0" w:after="0" w:line="240" w:lineRule="auto"/>
      </w:pPr>
      <w:r>
        <w:br w:type="page"/>
      </w:r>
    </w:p>
    <w:p w14:paraId="6FEC8FD6" w14:textId="77777777" w:rsidR="00226C99" w:rsidRDefault="00226C99" w:rsidP="00226C99">
      <w:pPr>
        <w:pStyle w:val="Heading3"/>
        <w:jc w:val="center"/>
      </w:pPr>
      <w:r>
        <w:lastRenderedPageBreak/>
        <w:t>Table of Contents</w:t>
      </w:r>
    </w:p>
    <w:p w14:paraId="0F2ED492" w14:textId="358433EC" w:rsidR="000E0B43" w:rsidRDefault="00226C99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"Heading 1,1,Form 1Section Title,2" </w:instrText>
      </w:r>
      <w:r>
        <w:rPr>
          <w:lang w:val="en-US"/>
        </w:rPr>
        <w:fldChar w:fldCharType="separate"/>
      </w:r>
      <w:hyperlink w:anchor="_Toc81985354" w:history="1">
        <w:r w:rsidR="000E0B43" w:rsidRPr="00361565">
          <w:rPr>
            <w:rStyle w:val="Hyperlink"/>
          </w:rPr>
          <w:t>Program Specifications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_Toc81985354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</w:t>
        </w:r>
        <w:r w:rsidR="000E0B43">
          <w:rPr>
            <w:webHidden/>
          </w:rPr>
          <w:fldChar w:fldCharType="end"/>
        </w:r>
      </w:hyperlink>
    </w:p>
    <w:p w14:paraId="129D918D" w14:textId="421A39D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5" w:history="1">
        <w:r w:rsidR="000E0B43" w:rsidRPr="00361565">
          <w:rPr>
            <w:rStyle w:val="Hyperlink"/>
            <w:noProof/>
          </w:rPr>
          <w:t>Coding Rules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41E57DA7" w14:textId="00A3585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6" w:history="1">
        <w:r w:rsidR="000E0B43" w:rsidRPr="00361565">
          <w:rPr>
            <w:rStyle w:val="Hyperlink"/>
            <w:noProof/>
          </w:rPr>
          <w:t>Data Library Variables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_Toc81985356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1C1248AF" w14:textId="4B4FC079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7" w:history="1">
        <w:r w:rsidR="000E0B43" w:rsidRPr="00361565">
          <w:rPr>
            <w:rStyle w:val="Hyperlink"/>
            <w:noProof/>
          </w:rPr>
          <w:t>Variable Scope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_Toc81985357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4</w:t>
        </w:r>
        <w:r w:rsidR="000E0B43">
          <w:rPr>
            <w:noProof/>
            <w:webHidden/>
          </w:rPr>
          <w:fldChar w:fldCharType="end"/>
        </w:r>
      </w:hyperlink>
    </w:p>
    <w:p w14:paraId="047B3353" w14:textId="6F0453C4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8" w:history="1">
        <w:r w:rsidR="000E0B43" w:rsidRPr="00361565">
          <w:rPr>
            <w:rStyle w:val="Hyperlink"/>
            <w:noProof/>
          </w:rPr>
          <w:t>Program Test Data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_Toc81985358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5</w:t>
        </w:r>
        <w:r w:rsidR="000E0B43">
          <w:rPr>
            <w:noProof/>
            <w:webHidden/>
          </w:rPr>
          <w:fldChar w:fldCharType="end"/>
        </w:r>
      </w:hyperlink>
    </w:p>
    <w:p w14:paraId="056CB127" w14:textId="6904BA6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9" w:history="1">
        <w:r w:rsidR="000E0B43" w:rsidRPr="00361565">
          <w:rPr>
            <w:rStyle w:val="Hyperlink"/>
            <w:noProof/>
          </w:rPr>
          <w:t>Program Algorithm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_Toc81985359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6</w:t>
        </w:r>
        <w:r w:rsidR="000E0B43">
          <w:rPr>
            <w:noProof/>
            <w:webHidden/>
          </w:rPr>
          <w:fldChar w:fldCharType="end"/>
        </w:r>
      </w:hyperlink>
    </w:p>
    <w:p w14:paraId="35D4C8E9" w14:textId="3D92C7D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0" w:history="1">
        <w:r w:rsidR="000E0B43" w:rsidRPr="00361565">
          <w:rPr>
            <w:rStyle w:val="Hyperlink"/>
            <w:noProof/>
          </w:rPr>
          <w:t>Program Code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_Toc81985360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7</w:t>
        </w:r>
        <w:r w:rsidR="000E0B43">
          <w:rPr>
            <w:noProof/>
            <w:webHidden/>
          </w:rPr>
          <w:fldChar w:fldCharType="end"/>
        </w:r>
      </w:hyperlink>
    </w:p>
    <w:p w14:paraId="3F2C5EC6" w14:textId="296B74BC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1" w:history="1">
        <w:r w:rsidR="000E0B43" w:rsidRPr="00361565">
          <w:rPr>
            <w:rStyle w:val="Hyperlink"/>
          </w:rPr>
          <w:t>Software Test Report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_Toc81985361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8</w:t>
        </w:r>
        <w:r w:rsidR="000E0B43">
          <w:rPr>
            <w:webHidden/>
          </w:rPr>
          <w:fldChar w:fldCharType="end"/>
        </w:r>
      </w:hyperlink>
    </w:p>
    <w:p w14:paraId="243C9A63" w14:textId="6AF7D9B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2" w:history="1">
        <w:r w:rsidR="000E0B43" w:rsidRPr="00361565">
          <w:rPr>
            <w:rStyle w:val="Hyperlink"/>
            <w:noProof/>
          </w:rPr>
          <w:t>Overview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_Toc81985362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8</w:t>
        </w:r>
        <w:r w:rsidR="000E0B43">
          <w:rPr>
            <w:noProof/>
            <w:webHidden/>
          </w:rPr>
          <w:fldChar w:fldCharType="end"/>
        </w:r>
      </w:hyperlink>
    </w:p>
    <w:p w14:paraId="43FB943E" w14:textId="2AE524C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3" w:history="1">
        <w:r w:rsidR="000E0B43" w:rsidRPr="00361565">
          <w:rPr>
            <w:rStyle w:val="Hyperlink"/>
            <w:noProof/>
          </w:rPr>
          <w:t>Changes Required from Feedback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_Toc81985363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9</w:t>
        </w:r>
        <w:r w:rsidR="000E0B43">
          <w:rPr>
            <w:noProof/>
            <w:webHidden/>
          </w:rPr>
          <w:fldChar w:fldCharType="end"/>
        </w:r>
      </w:hyperlink>
    </w:p>
    <w:p w14:paraId="2572E4EB" w14:textId="135CC22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4" w:history="1">
        <w:r w:rsidR="000E0B43" w:rsidRPr="00361565">
          <w:rPr>
            <w:rStyle w:val="Hyperlink"/>
            <w:noProof/>
          </w:rPr>
          <w:t>Test Cases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_Toc81985364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10</w:t>
        </w:r>
        <w:r w:rsidR="000E0B43">
          <w:rPr>
            <w:noProof/>
            <w:webHidden/>
          </w:rPr>
          <w:fldChar w:fldCharType="end"/>
        </w:r>
      </w:hyperlink>
    </w:p>
    <w:p w14:paraId="43C4CF68" w14:textId="519E1E31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5" w:history="1">
        <w:r w:rsidR="000E0B43" w:rsidRPr="00361565">
          <w:rPr>
            <w:rStyle w:val="Hyperlink"/>
            <w:noProof/>
          </w:rPr>
          <w:t>Software Evaluation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12</w:t>
        </w:r>
        <w:r w:rsidR="000E0B43">
          <w:rPr>
            <w:noProof/>
            <w:webHidden/>
          </w:rPr>
          <w:fldChar w:fldCharType="end"/>
        </w:r>
      </w:hyperlink>
    </w:p>
    <w:p w14:paraId="70559FEC" w14:textId="2DB1B92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6" w:history="1">
        <w:r w:rsidR="000E0B43" w:rsidRPr="00361565">
          <w:rPr>
            <w:rStyle w:val="Hyperlink"/>
          </w:rPr>
          <w:t>Programmer’s Checklist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_Toc81985366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13</w:t>
        </w:r>
        <w:r w:rsidR="000E0B43">
          <w:rPr>
            <w:webHidden/>
          </w:rPr>
          <w:fldChar w:fldCharType="end"/>
        </w:r>
      </w:hyperlink>
    </w:p>
    <w:p w14:paraId="1FE50417" w14:textId="5EAB490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7" w:history="1">
        <w:r w:rsidR="000E0B43" w:rsidRPr="00361565">
          <w:rPr>
            <w:rStyle w:val="Hyperlink"/>
          </w:rPr>
          <w:t>Software Final Approval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_Toc81985367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14</w:t>
        </w:r>
        <w:r w:rsidR="000E0B43">
          <w:rPr>
            <w:webHidden/>
          </w:rPr>
          <w:fldChar w:fldCharType="end"/>
        </w:r>
      </w:hyperlink>
    </w:p>
    <w:p w14:paraId="24D9D42B" w14:textId="2FDABACD" w:rsidR="00226C99" w:rsidRDefault="00226C99" w:rsidP="00226C99">
      <w:pPr>
        <w:rPr>
          <w:b/>
          <w:noProof/>
          <w:lang w:val="en-US"/>
        </w:rPr>
      </w:pPr>
      <w:r>
        <w:rPr>
          <w:b/>
          <w:noProof/>
          <w:lang w:val="en-US"/>
        </w:rPr>
        <w:fldChar w:fldCharType="end"/>
      </w:r>
    </w:p>
    <w:p w14:paraId="53AD438C" w14:textId="77777777" w:rsidR="00226C99" w:rsidRPr="00226C99" w:rsidRDefault="00226C99" w:rsidP="00226C99">
      <w:pPr>
        <w:rPr>
          <w:bCs/>
          <w:color w:val="8B0000"/>
          <w:lang w:val="en-US"/>
        </w:rPr>
      </w:pPr>
      <w:r w:rsidRPr="00226C99">
        <w:rPr>
          <w:bCs/>
          <w:noProof/>
          <w:color w:val="8B0000"/>
          <w:lang w:val="en-US"/>
        </w:rPr>
        <w:t>[When you have completed your report, select the table (above) and press F9 to update the entire table. Once done, delete this text]</w:t>
      </w:r>
    </w:p>
    <w:p w14:paraId="3905281A" w14:textId="77777777" w:rsidR="00226C99" w:rsidRDefault="00226C99" w:rsidP="00226C99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5220709A" w14:textId="4A8AB747" w:rsidR="00FD6DF5" w:rsidRDefault="00FD6DF5" w:rsidP="00FD6DF5">
      <w:pPr>
        <w:pStyle w:val="Form1SectionTitle"/>
      </w:pPr>
      <w:bookmarkStart w:id="3" w:name="_Toc81985355"/>
      <w:r>
        <w:lastRenderedPageBreak/>
        <w:t xml:space="preserve">Coding </w:t>
      </w:r>
      <w:r w:rsidR="00C47D18">
        <w:t>Rules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77024EA" w14:textId="77777777" w:rsidTr="00FD6DF5">
        <w:tc>
          <w:tcPr>
            <w:tcW w:w="4248" w:type="dxa"/>
            <w:shd w:val="clear" w:color="auto" w:fill="424754"/>
          </w:tcPr>
          <w:p w14:paraId="5BAA4587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Rule</w:t>
            </w:r>
          </w:p>
        </w:tc>
        <w:tc>
          <w:tcPr>
            <w:tcW w:w="4812" w:type="dxa"/>
            <w:shd w:val="clear" w:color="auto" w:fill="424754"/>
          </w:tcPr>
          <w:p w14:paraId="2E3A237C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Brief explanation of rule</w:t>
            </w:r>
          </w:p>
        </w:tc>
      </w:tr>
      <w:tr w:rsidR="00FD6DF5" w14:paraId="4C303E66" w14:textId="77777777" w:rsidTr="00571261">
        <w:tc>
          <w:tcPr>
            <w:tcW w:w="4248" w:type="dxa"/>
          </w:tcPr>
          <w:p w14:paraId="7444E8D1" w14:textId="17446D86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safe</w:t>
            </w:r>
          </w:p>
        </w:tc>
        <w:tc>
          <w:tcPr>
            <w:tcW w:w="4812" w:type="dxa"/>
          </w:tcPr>
          <w:p w14:paraId="12A48287" w14:textId="0ED4343B" w:rsidR="00FD6DF5" w:rsidRDefault="00F85D95" w:rsidP="000D2735">
            <w:pPr>
              <w:spacing w:before="120" w:after="120" w:line="276" w:lineRule="auto"/>
            </w:pPr>
            <w:r>
              <w:t>The coding should be able to be used and doe not cause harm or damage to others or company.</w:t>
            </w:r>
          </w:p>
        </w:tc>
      </w:tr>
      <w:tr w:rsidR="00FD6DF5" w14:paraId="5770697B" w14:textId="77777777" w:rsidTr="00571261">
        <w:tc>
          <w:tcPr>
            <w:tcW w:w="4248" w:type="dxa"/>
          </w:tcPr>
          <w:p w14:paraId="71D6A239" w14:textId="09F28D28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Secure</w:t>
            </w:r>
          </w:p>
        </w:tc>
        <w:tc>
          <w:tcPr>
            <w:tcW w:w="4812" w:type="dxa"/>
          </w:tcPr>
          <w:p w14:paraId="521A565F" w14:textId="3E3BF13B" w:rsidR="00FD6DF5" w:rsidRDefault="00F85D95" w:rsidP="000D2735">
            <w:pPr>
              <w:spacing w:before="120" w:after="120" w:line="276" w:lineRule="auto"/>
            </w:pPr>
            <w:r>
              <w:t>The coding should be secure, others without authority should not be able to access the information and document involved.</w:t>
            </w:r>
          </w:p>
        </w:tc>
      </w:tr>
      <w:tr w:rsidR="00FD6DF5" w14:paraId="2D838A8A" w14:textId="77777777" w:rsidTr="00571261">
        <w:tc>
          <w:tcPr>
            <w:tcW w:w="4248" w:type="dxa"/>
          </w:tcPr>
          <w:p w14:paraId="0E8B6DE7" w14:textId="3747DB37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Reliable</w:t>
            </w:r>
          </w:p>
        </w:tc>
        <w:tc>
          <w:tcPr>
            <w:tcW w:w="4812" w:type="dxa"/>
          </w:tcPr>
          <w:p w14:paraId="1603DEB5" w14:textId="0302A481" w:rsidR="00FD6DF5" w:rsidRDefault="00F85D95" w:rsidP="000D2735">
            <w:pPr>
              <w:spacing w:before="120" w:after="120" w:line="276" w:lineRule="auto"/>
            </w:pPr>
            <w:r>
              <w:t>The coding should be functional all the time and every time the function should be able to be the same.</w:t>
            </w:r>
          </w:p>
        </w:tc>
      </w:tr>
      <w:tr w:rsidR="00FD6DF5" w14:paraId="19F21098" w14:textId="77777777" w:rsidTr="00571261">
        <w:tc>
          <w:tcPr>
            <w:tcW w:w="4248" w:type="dxa"/>
          </w:tcPr>
          <w:p w14:paraId="2A66A03C" w14:textId="41B1D66E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Testable</w:t>
            </w:r>
          </w:p>
        </w:tc>
        <w:tc>
          <w:tcPr>
            <w:tcW w:w="4812" w:type="dxa"/>
          </w:tcPr>
          <w:p w14:paraId="3E1DD7F1" w14:textId="2572B370" w:rsidR="00FD6DF5" w:rsidRDefault="00F85D95" w:rsidP="000D2735">
            <w:pPr>
              <w:spacing w:before="120" w:after="120" w:line="276" w:lineRule="auto"/>
            </w:pPr>
            <w:r>
              <w:t>The coding should be testable and debugged, to make sure all the designed function are working condition.</w:t>
            </w:r>
          </w:p>
        </w:tc>
      </w:tr>
      <w:tr w:rsidR="00FD6DF5" w14:paraId="7F8A32C2" w14:textId="77777777" w:rsidTr="00571261">
        <w:tc>
          <w:tcPr>
            <w:tcW w:w="4248" w:type="dxa"/>
          </w:tcPr>
          <w:p w14:paraId="76735B1A" w14:textId="7C35B054" w:rsidR="00FD6DF5" w:rsidRDefault="00F85D9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  <w:r>
              <w:t>Maintainable</w:t>
            </w:r>
          </w:p>
        </w:tc>
        <w:tc>
          <w:tcPr>
            <w:tcW w:w="4812" w:type="dxa"/>
          </w:tcPr>
          <w:p w14:paraId="427AE404" w14:textId="6C5777ED" w:rsidR="00FD6DF5" w:rsidRDefault="00F85D95" w:rsidP="000D2735">
            <w:pPr>
              <w:spacing w:before="120" w:after="120" w:line="276" w:lineRule="auto"/>
            </w:pPr>
            <w:r>
              <w:t xml:space="preserve">The code should be able to be maintained, </w:t>
            </w:r>
            <w:r w:rsidR="00C37648">
              <w:t>so the coding can always to make sure has the best performance as designed.</w:t>
            </w:r>
          </w:p>
        </w:tc>
      </w:tr>
    </w:tbl>
    <w:p w14:paraId="26CAB2EC" w14:textId="71A00FC1" w:rsidR="00FD6DF5" w:rsidRDefault="00FD6DF5" w:rsidP="00FD6DF5">
      <w:pPr>
        <w:pStyle w:val="Form1SectionTitle"/>
      </w:pPr>
      <w:bookmarkStart w:id="4" w:name="_Toc81985356"/>
      <w:r>
        <w:t xml:space="preserve">Data </w:t>
      </w:r>
      <w:r w:rsidR="00C47D18">
        <w:t>Library 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A9EA7AC" w14:textId="77777777" w:rsidTr="00FD6DF5">
        <w:tc>
          <w:tcPr>
            <w:tcW w:w="4248" w:type="dxa"/>
            <w:shd w:val="clear" w:color="auto" w:fill="424754"/>
          </w:tcPr>
          <w:p w14:paraId="0A0F783D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4812" w:type="dxa"/>
            <w:shd w:val="clear" w:color="auto" w:fill="424754"/>
          </w:tcPr>
          <w:p w14:paraId="0E84758F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</w:tr>
      <w:tr w:rsidR="00FD6DF5" w14:paraId="5CE07DEC" w14:textId="77777777" w:rsidTr="00571261">
        <w:tc>
          <w:tcPr>
            <w:tcW w:w="4248" w:type="dxa"/>
          </w:tcPr>
          <w:p w14:paraId="03933838" w14:textId="42287BF5" w:rsidR="00FD6DF5" w:rsidRPr="00412B08" w:rsidRDefault="00C37648" w:rsidP="00571261">
            <w:pPr>
              <w:spacing w:before="0" w:line="276" w:lineRule="auto"/>
              <w:rPr>
                <w:b/>
                <w:bCs/>
              </w:rPr>
            </w:pPr>
            <w:r w:rsidRPr="00412B08">
              <w:rPr>
                <w:b/>
                <w:bCs/>
              </w:rPr>
              <w:t>Login</w:t>
            </w:r>
            <w:r w:rsidR="00412B08" w:rsidRPr="00412B08">
              <w:rPr>
                <w:b/>
                <w:bCs/>
              </w:rPr>
              <w:t>:</w:t>
            </w:r>
          </w:p>
        </w:tc>
        <w:tc>
          <w:tcPr>
            <w:tcW w:w="4812" w:type="dxa"/>
          </w:tcPr>
          <w:p w14:paraId="41E081CD" w14:textId="26283AC0" w:rsidR="00FD6DF5" w:rsidRDefault="00FD6DF5" w:rsidP="00571261">
            <w:pPr>
              <w:spacing w:before="0" w:line="276" w:lineRule="auto"/>
            </w:pPr>
          </w:p>
        </w:tc>
      </w:tr>
      <w:tr w:rsidR="00FD6DF5" w14:paraId="7F96FFB3" w14:textId="77777777" w:rsidTr="00571261">
        <w:tc>
          <w:tcPr>
            <w:tcW w:w="4248" w:type="dxa"/>
          </w:tcPr>
          <w:p w14:paraId="2B4BA884" w14:textId="361246DA" w:rsidR="00FD6DF5" w:rsidRDefault="00C37648" w:rsidP="00571261">
            <w:pPr>
              <w:spacing w:before="0" w:line="276" w:lineRule="auto"/>
            </w:pPr>
            <w:r>
              <w:t>Username</w:t>
            </w:r>
          </w:p>
        </w:tc>
        <w:tc>
          <w:tcPr>
            <w:tcW w:w="4812" w:type="dxa"/>
          </w:tcPr>
          <w:p w14:paraId="108CAB5E" w14:textId="7F063C8B" w:rsidR="00FD6DF5" w:rsidRDefault="00DC6467" w:rsidP="00571261">
            <w:pPr>
              <w:spacing w:before="0" w:line="276" w:lineRule="auto"/>
            </w:pPr>
            <w:r>
              <w:t>Use to storage the user input login username</w:t>
            </w:r>
          </w:p>
        </w:tc>
      </w:tr>
      <w:tr w:rsidR="00FD6DF5" w14:paraId="6D9304EB" w14:textId="77777777" w:rsidTr="00571261">
        <w:tc>
          <w:tcPr>
            <w:tcW w:w="4248" w:type="dxa"/>
          </w:tcPr>
          <w:p w14:paraId="5EDC6BF7" w14:textId="11CE3CB6" w:rsidR="00FD6DF5" w:rsidRDefault="00C37648" w:rsidP="00571261">
            <w:pPr>
              <w:spacing w:before="0" w:line="276" w:lineRule="auto"/>
            </w:pPr>
            <w:r>
              <w:t>Password</w:t>
            </w:r>
          </w:p>
        </w:tc>
        <w:tc>
          <w:tcPr>
            <w:tcW w:w="4812" w:type="dxa"/>
          </w:tcPr>
          <w:p w14:paraId="4926B8F9" w14:textId="2179CB53" w:rsidR="00FD6DF5" w:rsidRDefault="00DC6467" w:rsidP="00571261">
            <w:pPr>
              <w:spacing w:before="0" w:line="276" w:lineRule="auto"/>
            </w:pPr>
            <w:r>
              <w:t>Use to storage the user input login password</w:t>
            </w:r>
          </w:p>
        </w:tc>
      </w:tr>
      <w:tr w:rsidR="00FD6DF5" w14:paraId="3BED7E0D" w14:textId="77777777" w:rsidTr="00571261">
        <w:tc>
          <w:tcPr>
            <w:tcW w:w="4248" w:type="dxa"/>
          </w:tcPr>
          <w:p w14:paraId="3C308AC1" w14:textId="6E58068F" w:rsidR="00FD6DF5" w:rsidRDefault="00C37648" w:rsidP="00571261">
            <w:pPr>
              <w:spacing w:before="0" w:line="276" w:lineRule="auto"/>
            </w:pPr>
            <w:r>
              <w:t>Accounts_username</w:t>
            </w:r>
          </w:p>
        </w:tc>
        <w:tc>
          <w:tcPr>
            <w:tcW w:w="4812" w:type="dxa"/>
          </w:tcPr>
          <w:p w14:paraId="2D47F0CC" w14:textId="522065B9" w:rsidR="00FD6DF5" w:rsidRDefault="00DC6467" w:rsidP="00571261">
            <w:pPr>
              <w:spacing w:before="0" w:line="276" w:lineRule="auto"/>
            </w:pPr>
            <w:r>
              <w:t>Use to storage the account_username which we have in our data.</w:t>
            </w:r>
          </w:p>
        </w:tc>
      </w:tr>
      <w:tr w:rsidR="00FD6DF5" w14:paraId="6CFF1E71" w14:textId="77777777" w:rsidTr="00571261">
        <w:tc>
          <w:tcPr>
            <w:tcW w:w="4248" w:type="dxa"/>
          </w:tcPr>
          <w:p w14:paraId="21099E8D" w14:textId="08BD539A" w:rsidR="00FD6DF5" w:rsidRDefault="00C37648" w:rsidP="00571261">
            <w:pPr>
              <w:spacing w:before="0" w:line="276" w:lineRule="auto"/>
            </w:pPr>
            <w:r>
              <w:t>Accounts_password</w:t>
            </w:r>
          </w:p>
        </w:tc>
        <w:tc>
          <w:tcPr>
            <w:tcW w:w="4812" w:type="dxa"/>
          </w:tcPr>
          <w:p w14:paraId="09145B4C" w14:textId="0C8506E0" w:rsidR="00FD6DF5" w:rsidRDefault="00DC6467" w:rsidP="00571261">
            <w:pPr>
              <w:spacing w:before="0" w:line="276" w:lineRule="auto"/>
            </w:pPr>
            <w:r>
              <w:t>Use to storage the account_password which we have in our data</w:t>
            </w:r>
          </w:p>
        </w:tc>
      </w:tr>
      <w:tr w:rsidR="00FD6DF5" w14:paraId="68A43558" w14:textId="77777777" w:rsidTr="00571261">
        <w:tc>
          <w:tcPr>
            <w:tcW w:w="4248" w:type="dxa"/>
          </w:tcPr>
          <w:p w14:paraId="123FB8DC" w14:textId="5FEBF147" w:rsidR="00FD6DF5" w:rsidRDefault="00C37648" w:rsidP="00571261">
            <w:pPr>
              <w:spacing w:before="0" w:line="276" w:lineRule="auto"/>
            </w:pPr>
            <w:r>
              <w:lastRenderedPageBreak/>
              <w:t>ErrorMessage</w:t>
            </w:r>
          </w:p>
        </w:tc>
        <w:tc>
          <w:tcPr>
            <w:tcW w:w="4812" w:type="dxa"/>
          </w:tcPr>
          <w:p w14:paraId="31A3814D" w14:textId="68241D41" w:rsidR="00FD6DF5" w:rsidRDefault="00DC6467" w:rsidP="00571261">
            <w:pPr>
              <w:spacing w:before="0" w:line="276" w:lineRule="auto"/>
            </w:pPr>
            <w:r>
              <w:t>Use to storage the error message  send to user when the information the user provide is wrong.</w:t>
            </w:r>
          </w:p>
        </w:tc>
      </w:tr>
      <w:tr w:rsidR="00FD6DF5" w14:paraId="66D910A3" w14:textId="77777777" w:rsidTr="00571261">
        <w:tc>
          <w:tcPr>
            <w:tcW w:w="4248" w:type="dxa"/>
          </w:tcPr>
          <w:p w14:paraId="7E9F7105" w14:textId="70629BEF" w:rsidR="00FD6DF5" w:rsidRPr="00412B08" w:rsidRDefault="00C37648" w:rsidP="00571261">
            <w:pPr>
              <w:spacing w:before="0" w:line="276" w:lineRule="auto"/>
              <w:rPr>
                <w:b/>
                <w:bCs/>
              </w:rPr>
            </w:pPr>
            <w:r w:rsidRPr="00412B08">
              <w:rPr>
                <w:b/>
                <w:bCs/>
              </w:rPr>
              <w:t>Register</w:t>
            </w:r>
            <w:r w:rsidR="00412B08">
              <w:rPr>
                <w:b/>
                <w:bCs/>
              </w:rPr>
              <w:t>:</w:t>
            </w:r>
          </w:p>
        </w:tc>
        <w:tc>
          <w:tcPr>
            <w:tcW w:w="4812" w:type="dxa"/>
          </w:tcPr>
          <w:p w14:paraId="45BFB6EA" w14:textId="120504E8" w:rsidR="00FD6DF5" w:rsidRDefault="00FD6DF5" w:rsidP="00571261">
            <w:pPr>
              <w:spacing w:before="0" w:line="276" w:lineRule="auto"/>
            </w:pPr>
          </w:p>
        </w:tc>
      </w:tr>
      <w:tr w:rsidR="00EE01BA" w14:paraId="352F84ED" w14:textId="77777777" w:rsidTr="00571261">
        <w:tc>
          <w:tcPr>
            <w:tcW w:w="4248" w:type="dxa"/>
          </w:tcPr>
          <w:p w14:paraId="3060310E" w14:textId="73F0EC86" w:rsidR="00EE01BA" w:rsidRDefault="00EE01BA" w:rsidP="00EE01BA">
            <w:pPr>
              <w:spacing w:before="0" w:line="276" w:lineRule="auto"/>
            </w:pPr>
            <w:r>
              <w:t>Username</w:t>
            </w:r>
          </w:p>
        </w:tc>
        <w:tc>
          <w:tcPr>
            <w:tcW w:w="4812" w:type="dxa"/>
          </w:tcPr>
          <w:p w14:paraId="7546B8E1" w14:textId="63B52D75" w:rsidR="00EE01BA" w:rsidRDefault="00EE01BA" w:rsidP="00EE01BA">
            <w:pPr>
              <w:spacing w:before="0" w:line="276" w:lineRule="auto"/>
            </w:pPr>
            <w:r>
              <w:t>Use to storage the user input login username</w:t>
            </w:r>
          </w:p>
        </w:tc>
      </w:tr>
      <w:tr w:rsidR="00EE01BA" w14:paraId="136045A7" w14:textId="77777777" w:rsidTr="00571261">
        <w:tc>
          <w:tcPr>
            <w:tcW w:w="4248" w:type="dxa"/>
          </w:tcPr>
          <w:p w14:paraId="7B0B553B" w14:textId="5D1B9405" w:rsidR="00EE01BA" w:rsidRDefault="00EE01BA" w:rsidP="00EE01BA">
            <w:pPr>
              <w:spacing w:before="0" w:line="276" w:lineRule="auto"/>
            </w:pPr>
            <w:r>
              <w:t>Password</w:t>
            </w:r>
          </w:p>
        </w:tc>
        <w:tc>
          <w:tcPr>
            <w:tcW w:w="4812" w:type="dxa"/>
          </w:tcPr>
          <w:p w14:paraId="7CD1B02A" w14:textId="389DD126" w:rsidR="00EE01BA" w:rsidRDefault="00EE01BA" w:rsidP="00EE01BA">
            <w:pPr>
              <w:spacing w:before="0" w:line="276" w:lineRule="auto"/>
            </w:pPr>
            <w:r>
              <w:t>Use to storage the user input login password</w:t>
            </w:r>
          </w:p>
        </w:tc>
      </w:tr>
      <w:tr w:rsidR="00EE01BA" w14:paraId="1E959A86" w14:textId="77777777" w:rsidTr="00571261">
        <w:tc>
          <w:tcPr>
            <w:tcW w:w="4248" w:type="dxa"/>
          </w:tcPr>
          <w:p w14:paraId="6F5CDE06" w14:textId="19EB77D0" w:rsidR="00EE01BA" w:rsidRDefault="00EE01BA" w:rsidP="00EE01BA">
            <w:pPr>
              <w:spacing w:before="0" w:line="276" w:lineRule="auto"/>
            </w:pPr>
            <w:r>
              <w:t>Accounts_username</w:t>
            </w:r>
          </w:p>
        </w:tc>
        <w:tc>
          <w:tcPr>
            <w:tcW w:w="4812" w:type="dxa"/>
          </w:tcPr>
          <w:p w14:paraId="58BE7B86" w14:textId="196D8203" w:rsidR="00EE01BA" w:rsidRDefault="00EE01BA" w:rsidP="00EE01BA">
            <w:pPr>
              <w:spacing w:before="0" w:line="276" w:lineRule="auto"/>
            </w:pPr>
            <w:r>
              <w:t>Use to storage the account_username which we have in our data.</w:t>
            </w:r>
          </w:p>
        </w:tc>
      </w:tr>
      <w:tr w:rsidR="00EE01BA" w14:paraId="5EDBAF29" w14:textId="77777777" w:rsidTr="00571261">
        <w:tc>
          <w:tcPr>
            <w:tcW w:w="4248" w:type="dxa"/>
          </w:tcPr>
          <w:p w14:paraId="6C55CE29" w14:textId="7212B5F9" w:rsidR="00EE01BA" w:rsidRDefault="00EE01BA" w:rsidP="00EE01BA">
            <w:pPr>
              <w:spacing w:before="0" w:line="276" w:lineRule="auto"/>
            </w:pPr>
            <w:r>
              <w:t>Accounts_password</w:t>
            </w:r>
          </w:p>
        </w:tc>
        <w:tc>
          <w:tcPr>
            <w:tcW w:w="4812" w:type="dxa"/>
          </w:tcPr>
          <w:p w14:paraId="32D2DFAD" w14:textId="19217373" w:rsidR="00EE01BA" w:rsidRDefault="00EE01BA" w:rsidP="00EE01BA">
            <w:pPr>
              <w:spacing w:before="0" w:line="276" w:lineRule="auto"/>
            </w:pPr>
            <w:r>
              <w:t>Use to storage the account_password which we have in our data</w:t>
            </w:r>
          </w:p>
        </w:tc>
      </w:tr>
      <w:tr w:rsidR="00EE01BA" w14:paraId="5292C442" w14:textId="77777777" w:rsidTr="00571261">
        <w:tc>
          <w:tcPr>
            <w:tcW w:w="4248" w:type="dxa"/>
          </w:tcPr>
          <w:p w14:paraId="2CDBA464" w14:textId="6AB8593C" w:rsidR="00EE01BA" w:rsidRDefault="00EE01BA" w:rsidP="00EE01BA">
            <w:pPr>
              <w:spacing w:before="0" w:line="276" w:lineRule="auto"/>
            </w:pPr>
            <w:r>
              <w:t>ErrorMessage</w:t>
            </w:r>
          </w:p>
        </w:tc>
        <w:tc>
          <w:tcPr>
            <w:tcW w:w="4812" w:type="dxa"/>
          </w:tcPr>
          <w:p w14:paraId="013E6AC5" w14:textId="3356CBC2" w:rsidR="00EE01BA" w:rsidRDefault="00EE01BA" w:rsidP="00EE01BA">
            <w:pPr>
              <w:spacing w:before="0" w:line="276" w:lineRule="auto"/>
            </w:pPr>
            <w:r>
              <w:t>Use to storage the error message  send to user when the information the user provide is wrong.</w:t>
            </w:r>
          </w:p>
        </w:tc>
      </w:tr>
      <w:tr w:rsidR="00EE01BA" w14:paraId="1224ED60" w14:textId="77777777" w:rsidTr="00571261">
        <w:tc>
          <w:tcPr>
            <w:tcW w:w="4248" w:type="dxa"/>
          </w:tcPr>
          <w:p w14:paraId="551E7BA1" w14:textId="144BD2CF" w:rsidR="00EE01BA" w:rsidRPr="00F97085" w:rsidRDefault="00EE01BA" w:rsidP="00EE01BA">
            <w:pPr>
              <w:spacing w:before="0" w:line="276" w:lineRule="auto"/>
              <w:rPr>
                <w:b/>
                <w:bCs/>
              </w:rPr>
            </w:pPr>
            <w:r w:rsidRPr="00F97085">
              <w:rPr>
                <w:b/>
                <w:bCs/>
              </w:rPr>
              <w:t>Account View</w:t>
            </w:r>
            <w:r>
              <w:rPr>
                <w:b/>
                <w:bCs/>
              </w:rPr>
              <w:t>:</w:t>
            </w:r>
          </w:p>
        </w:tc>
        <w:tc>
          <w:tcPr>
            <w:tcW w:w="4812" w:type="dxa"/>
          </w:tcPr>
          <w:p w14:paraId="0D79BBC3" w14:textId="77777777" w:rsidR="00EE01BA" w:rsidRDefault="00EE01BA" w:rsidP="00EE01BA">
            <w:pPr>
              <w:spacing w:before="0" w:line="276" w:lineRule="auto"/>
            </w:pPr>
          </w:p>
        </w:tc>
      </w:tr>
      <w:tr w:rsidR="00EE01BA" w14:paraId="1CFB424F" w14:textId="77777777" w:rsidTr="00571261">
        <w:tc>
          <w:tcPr>
            <w:tcW w:w="4248" w:type="dxa"/>
          </w:tcPr>
          <w:p w14:paraId="4FD42326" w14:textId="1BB02F28" w:rsidR="00EE01BA" w:rsidRPr="00F97085" w:rsidRDefault="00EE01BA" w:rsidP="00EE01BA">
            <w:pPr>
              <w:spacing w:before="0" w:line="276" w:lineRule="auto"/>
              <w:rPr>
                <w:b/>
                <w:bCs/>
              </w:rPr>
            </w:pPr>
            <w:r>
              <w:t>Username</w:t>
            </w:r>
          </w:p>
        </w:tc>
        <w:tc>
          <w:tcPr>
            <w:tcW w:w="4812" w:type="dxa"/>
          </w:tcPr>
          <w:p w14:paraId="1855571A" w14:textId="1B6810ED" w:rsidR="00EE01BA" w:rsidRDefault="00EE01BA" w:rsidP="00EE01BA">
            <w:pPr>
              <w:spacing w:before="0" w:line="276" w:lineRule="auto"/>
            </w:pPr>
            <w:r>
              <w:t>Use to storage the user input login username</w:t>
            </w:r>
          </w:p>
        </w:tc>
      </w:tr>
      <w:tr w:rsidR="00EE01BA" w14:paraId="2D885D84" w14:textId="77777777" w:rsidTr="00571261">
        <w:tc>
          <w:tcPr>
            <w:tcW w:w="4248" w:type="dxa"/>
          </w:tcPr>
          <w:p w14:paraId="3FFCF693" w14:textId="63785B21" w:rsidR="00EE01BA" w:rsidRDefault="00EE01BA" w:rsidP="00EE01BA">
            <w:pPr>
              <w:spacing w:before="0" w:line="276" w:lineRule="auto"/>
            </w:pPr>
            <w:r>
              <w:t>Password</w:t>
            </w:r>
          </w:p>
        </w:tc>
        <w:tc>
          <w:tcPr>
            <w:tcW w:w="4812" w:type="dxa"/>
          </w:tcPr>
          <w:p w14:paraId="668C4037" w14:textId="025E0CAC" w:rsidR="00EE01BA" w:rsidRDefault="00EE01BA" w:rsidP="00EE01BA">
            <w:pPr>
              <w:spacing w:before="0" w:line="276" w:lineRule="auto"/>
            </w:pPr>
            <w:r>
              <w:t>Use to storage the user input login password</w:t>
            </w:r>
          </w:p>
        </w:tc>
      </w:tr>
      <w:tr w:rsidR="00EE01BA" w14:paraId="67C4275C" w14:textId="77777777" w:rsidTr="00571261">
        <w:tc>
          <w:tcPr>
            <w:tcW w:w="4248" w:type="dxa"/>
          </w:tcPr>
          <w:p w14:paraId="32F96F30" w14:textId="6B26EFAD" w:rsidR="00EE01BA" w:rsidRDefault="00EE01BA" w:rsidP="00EE01BA">
            <w:pPr>
              <w:spacing w:before="0" w:line="276" w:lineRule="auto"/>
            </w:pPr>
            <w:r>
              <w:t>Accounts_username</w:t>
            </w:r>
          </w:p>
        </w:tc>
        <w:tc>
          <w:tcPr>
            <w:tcW w:w="4812" w:type="dxa"/>
          </w:tcPr>
          <w:p w14:paraId="262B5763" w14:textId="6D18DB47" w:rsidR="00EE01BA" w:rsidRDefault="00EE01BA" w:rsidP="00EE01BA">
            <w:pPr>
              <w:spacing w:before="0" w:line="276" w:lineRule="auto"/>
            </w:pPr>
            <w:r>
              <w:t>Use to storage the account_username which we have in our data.</w:t>
            </w:r>
          </w:p>
        </w:tc>
      </w:tr>
      <w:tr w:rsidR="00EE01BA" w14:paraId="667A6D0B" w14:textId="77777777" w:rsidTr="00571261">
        <w:tc>
          <w:tcPr>
            <w:tcW w:w="4248" w:type="dxa"/>
          </w:tcPr>
          <w:p w14:paraId="23405558" w14:textId="01B6359D" w:rsidR="00EE01BA" w:rsidRDefault="00EE01BA" w:rsidP="00EE01BA">
            <w:pPr>
              <w:spacing w:before="0" w:line="276" w:lineRule="auto"/>
            </w:pPr>
            <w:r>
              <w:t>Accounts_password</w:t>
            </w:r>
          </w:p>
        </w:tc>
        <w:tc>
          <w:tcPr>
            <w:tcW w:w="4812" w:type="dxa"/>
          </w:tcPr>
          <w:p w14:paraId="7616DF1E" w14:textId="6DA126DB" w:rsidR="00EE01BA" w:rsidRDefault="00EE01BA" w:rsidP="00EE01BA">
            <w:pPr>
              <w:spacing w:before="0" w:line="276" w:lineRule="auto"/>
            </w:pPr>
            <w:r>
              <w:t>Use to storage the account_password which we have in our data</w:t>
            </w:r>
          </w:p>
        </w:tc>
      </w:tr>
      <w:tr w:rsidR="00EE01BA" w14:paraId="3C7773A1" w14:textId="77777777" w:rsidTr="00571261">
        <w:tc>
          <w:tcPr>
            <w:tcW w:w="4248" w:type="dxa"/>
          </w:tcPr>
          <w:p w14:paraId="14FD4CA6" w14:textId="4D9BBEB4" w:rsidR="00EE01BA" w:rsidRDefault="00EE01BA" w:rsidP="00EE01BA">
            <w:pPr>
              <w:spacing w:before="0" w:line="276" w:lineRule="auto"/>
            </w:pPr>
            <w:r>
              <w:t>ErrorMessage</w:t>
            </w:r>
          </w:p>
        </w:tc>
        <w:tc>
          <w:tcPr>
            <w:tcW w:w="4812" w:type="dxa"/>
          </w:tcPr>
          <w:p w14:paraId="54723566" w14:textId="2BB9D493" w:rsidR="00EE01BA" w:rsidRDefault="00EE01BA" w:rsidP="00EE01BA">
            <w:pPr>
              <w:spacing w:before="0" w:line="276" w:lineRule="auto"/>
            </w:pPr>
            <w:r>
              <w:t xml:space="preserve">Use to storage the error message  send to user when the information the user </w:t>
            </w:r>
            <w:r>
              <w:t>operate</w:t>
            </w:r>
            <w:r>
              <w:t xml:space="preserve"> is wrong.</w:t>
            </w:r>
          </w:p>
        </w:tc>
      </w:tr>
    </w:tbl>
    <w:p w14:paraId="4E370F88" w14:textId="1CFF7E35" w:rsidR="00FD6DF5" w:rsidRDefault="00FD6DF5" w:rsidP="00FD6DF5">
      <w:pPr>
        <w:pStyle w:val="Form1SectionTitle"/>
      </w:pPr>
      <w:bookmarkStart w:id="5" w:name="_Toc81985357"/>
      <w:r>
        <w:t>Variable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282F96" w:rsidRPr="00C47D18" w14:paraId="23112269" w14:textId="77777777" w:rsidTr="00282F96">
        <w:tc>
          <w:tcPr>
            <w:tcW w:w="2830" w:type="dxa"/>
            <w:shd w:val="clear" w:color="auto" w:fill="424754"/>
          </w:tcPr>
          <w:p w14:paraId="28ADA444" w14:textId="77777777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 w:rsidRPr="00C47D18">
              <w:rPr>
                <w:b/>
                <w:bCs/>
                <w:color w:val="FFFFFF" w:themeColor="background1"/>
              </w:rPr>
              <w:t>Scope</w:t>
            </w:r>
          </w:p>
        </w:tc>
        <w:tc>
          <w:tcPr>
            <w:tcW w:w="5812" w:type="dxa"/>
            <w:shd w:val="clear" w:color="auto" w:fill="424754"/>
          </w:tcPr>
          <w:p w14:paraId="28838E82" w14:textId="00F333CD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</w:tr>
      <w:tr w:rsidR="00282F96" w14:paraId="505CD2C4" w14:textId="77777777" w:rsidTr="00282F96">
        <w:sdt>
          <w:sdtPr>
            <w:rPr>
              <w:rStyle w:val="BodyChar"/>
            </w:rPr>
            <w:id w:val="-2018993186"/>
            <w:placeholder>
              <w:docPart w:val="09A228287C1A4CA8A60DB508A79F8846"/>
            </w:placeholder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361E0EC" w14:textId="653784AF" w:rsidR="00282F96" w:rsidRDefault="00DC6467" w:rsidP="00571261">
                <w:pPr>
                  <w:spacing w:before="0" w:line="276" w:lineRule="auto"/>
                </w:pPr>
                <w:r>
                  <w:rPr>
                    <w:rStyle w:val="BodyChar"/>
                  </w:rPr>
                  <w:t>Local</w:t>
                </w:r>
              </w:p>
            </w:tc>
          </w:sdtContent>
        </w:sdt>
        <w:tc>
          <w:tcPr>
            <w:tcW w:w="5812" w:type="dxa"/>
          </w:tcPr>
          <w:p w14:paraId="23EBC4A3" w14:textId="77777777" w:rsidR="00282F96" w:rsidRDefault="00DC6467" w:rsidP="00571261">
            <w:pPr>
              <w:spacing w:before="0" w:line="276" w:lineRule="auto"/>
            </w:pPr>
            <w:r>
              <w:t>Login variable, all local scopes to the function login</w:t>
            </w:r>
          </w:p>
          <w:p w14:paraId="3CFEA237" w14:textId="0F1F364D" w:rsidR="00412B08" w:rsidRDefault="00412B08" w:rsidP="00571261">
            <w:pPr>
              <w:spacing w:before="0" w:line="276" w:lineRule="auto"/>
            </w:pPr>
            <w:r>
              <w:lastRenderedPageBreak/>
              <w:t>Username, password, Accounts_username, Accounts_password, Error message</w:t>
            </w:r>
          </w:p>
        </w:tc>
      </w:tr>
      <w:tr w:rsidR="00282F96" w14:paraId="24B8DB89" w14:textId="77777777" w:rsidTr="00282F96">
        <w:sdt>
          <w:sdtPr>
            <w:rPr>
              <w:rStyle w:val="BodyChar"/>
            </w:rPr>
            <w:id w:val="1461996667"/>
            <w:placeholder>
              <w:docPart w:val="92EC8EB9EA3D40FDA9FA4FB7DC5EB8FE"/>
            </w:placeholder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40E8644" w14:textId="5D5652A3" w:rsidR="00282F96" w:rsidRPr="00DB7C7C" w:rsidRDefault="00DC6467" w:rsidP="00571261">
                <w:pPr>
                  <w:spacing w:before="0" w:line="276" w:lineRule="auto"/>
                  <w:rPr>
                    <w:rStyle w:val="BodyChar"/>
                  </w:rPr>
                </w:pPr>
                <w:r>
                  <w:rPr>
                    <w:rStyle w:val="BodyChar"/>
                  </w:rPr>
                  <w:t>Local</w:t>
                </w:r>
              </w:p>
            </w:tc>
          </w:sdtContent>
        </w:sdt>
        <w:tc>
          <w:tcPr>
            <w:tcW w:w="5812" w:type="dxa"/>
          </w:tcPr>
          <w:p w14:paraId="7880B401" w14:textId="77777777" w:rsidR="00282F96" w:rsidRDefault="00DC6467" w:rsidP="00571261">
            <w:pPr>
              <w:spacing w:before="0" w:line="276" w:lineRule="auto"/>
            </w:pPr>
            <w:r>
              <w:t>Register variable, all local scopes to the function register</w:t>
            </w:r>
          </w:p>
          <w:p w14:paraId="0C41A91C" w14:textId="7C86707D" w:rsidR="00F97085" w:rsidRDefault="00F97085" w:rsidP="00571261">
            <w:pPr>
              <w:spacing w:before="0" w:line="276" w:lineRule="auto"/>
            </w:pPr>
            <w:r>
              <w:t>Username, password, Accounts_username, Accounts_password, Error message</w:t>
            </w:r>
          </w:p>
        </w:tc>
      </w:tr>
      <w:tr w:rsidR="00282F96" w14:paraId="5DB35E00" w14:textId="77777777" w:rsidTr="00282F96">
        <w:sdt>
          <w:sdtPr>
            <w:rPr>
              <w:rStyle w:val="BodyChar"/>
            </w:rPr>
            <w:id w:val="1487052557"/>
            <w:placeholder>
              <w:docPart w:val="3FDB65887D3345D7B09F77EECE3B263A"/>
            </w:placeholder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2CAE48B" w14:textId="252ED077" w:rsidR="00282F96" w:rsidRPr="00DB7C7C" w:rsidRDefault="00817217" w:rsidP="00571261">
                <w:pPr>
                  <w:spacing w:before="0" w:line="276" w:lineRule="auto"/>
                  <w:rPr>
                    <w:rStyle w:val="BodyChar"/>
                  </w:rPr>
                </w:pPr>
                <w:r>
                  <w:rPr>
                    <w:rStyle w:val="BodyChar"/>
                  </w:rPr>
                  <w:t>Local</w:t>
                </w:r>
              </w:p>
            </w:tc>
          </w:sdtContent>
        </w:sdt>
        <w:tc>
          <w:tcPr>
            <w:tcW w:w="5812" w:type="dxa"/>
          </w:tcPr>
          <w:p w14:paraId="357EF0E4" w14:textId="3B4BF136" w:rsidR="00F97085" w:rsidRDefault="00817217" w:rsidP="00571261">
            <w:pPr>
              <w:spacing w:before="0" w:line="276" w:lineRule="auto"/>
            </w:pPr>
            <w:r>
              <w:t>Account</w:t>
            </w:r>
            <w:r w:rsidR="00412B08">
              <w:t>sView</w:t>
            </w:r>
            <w:r>
              <w:t xml:space="preserve"> variable, all local scopes to the function account</w:t>
            </w:r>
            <w:r w:rsidR="00412B08">
              <w:t>sView</w:t>
            </w:r>
          </w:p>
          <w:p w14:paraId="1CAE972B" w14:textId="61EC24C8" w:rsidR="00F97085" w:rsidRDefault="00F97085" w:rsidP="00571261">
            <w:pPr>
              <w:spacing w:before="0" w:line="276" w:lineRule="auto"/>
            </w:pPr>
            <w:r>
              <w:t>Username, password, Accounts_username, Accounts_password, Error message</w:t>
            </w:r>
          </w:p>
        </w:tc>
      </w:tr>
      <w:tr w:rsidR="00282F96" w14:paraId="2D469DDD" w14:textId="77777777" w:rsidTr="00282F96">
        <w:sdt>
          <w:sdtPr>
            <w:rPr>
              <w:rStyle w:val="BodyChar"/>
            </w:rPr>
            <w:id w:val="1221172079"/>
            <w:placeholder>
              <w:docPart w:val="A41912531FE14327A8AB513F4BA1215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52A0FB9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9AA115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6718E1D" w14:textId="77777777" w:rsidTr="00282F96">
        <w:sdt>
          <w:sdtPr>
            <w:rPr>
              <w:rStyle w:val="BodyChar"/>
            </w:rPr>
            <w:id w:val="-2115201048"/>
            <w:placeholder>
              <w:docPart w:val="B41BB21E232F4D37AFABEF574D10273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22E85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B37851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E38F7D" w14:textId="77777777" w:rsidTr="00282F96">
        <w:sdt>
          <w:sdtPr>
            <w:rPr>
              <w:rStyle w:val="BodyChar"/>
            </w:rPr>
            <w:id w:val="1601527086"/>
            <w:placeholder>
              <w:docPart w:val="627A880A89BE469D925B603DE9DD10F8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D65A2A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4F1EFD9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39EC92A" w14:textId="77777777" w:rsidTr="00282F96">
        <w:sdt>
          <w:sdtPr>
            <w:rPr>
              <w:rStyle w:val="BodyChar"/>
            </w:rPr>
            <w:id w:val="800502828"/>
            <w:placeholder>
              <w:docPart w:val="DBD9DC874A6742DF826C0FF9087C40B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A045A8A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4125FD0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47010FA3" w14:textId="77777777" w:rsidTr="00282F96">
        <w:sdt>
          <w:sdtPr>
            <w:rPr>
              <w:rStyle w:val="BodyChar"/>
            </w:rPr>
            <w:id w:val="1666899284"/>
            <w:placeholder>
              <w:docPart w:val="DB2516B5D5BF4CDB9A2C02F1CFD88F74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D981BDC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F71AB52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AE7D870" w14:textId="77777777" w:rsidTr="00282F96">
        <w:sdt>
          <w:sdtPr>
            <w:rPr>
              <w:rStyle w:val="BodyChar"/>
            </w:rPr>
            <w:id w:val="1105542491"/>
            <w:placeholder>
              <w:docPart w:val="195B206410854EC881C5BCB06ACBB7E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EC1C3D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A840BD1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908FB0" w14:textId="77777777" w:rsidTr="00282F96">
        <w:sdt>
          <w:sdtPr>
            <w:rPr>
              <w:rStyle w:val="BodyChar"/>
            </w:rPr>
            <w:id w:val="642321457"/>
            <w:placeholder>
              <w:docPart w:val="620C7177832744A6869A1D354A2F516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B670B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329894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8D5EADC" w14:textId="77777777" w:rsidTr="00282F96">
        <w:sdt>
          <w:sdtPr>
            <w:rPr>
              <w:rStyle w:val="BodyChar"/>
            </w:rPr>
            <w:id w:val="-106512479"/>
            <w:placeholder>
              <w:docPart w:val="9DC0D874D57941A59CD8CC612D1AD280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E5061E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22862B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975B668" w14:textId="77777777" w:rsidTr="00282F96">
        <w:sdt>
          <w:sdtPr>
            <w:rPr>
              <w:rStyle w:val="BodyChar"/>
            </w:rPr>
            <w:id w:val="1597357602"/>
            <w:placeholder>
              <w:docPart w:val="B09AC24C0878495E953D57E5B602670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19FD3C3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8BB18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AE5B967" w14:textId="77777777" w:rsidTr="00282F96">
        <w:sdt>
          <w:sdtPr>
            <w:rPr>
              <w:rStyle w:val="BodyChar"/>
            </w:rPr>
            <w:id w:val="2079166208"/>
            <w:placeholder>
              <w:docPart w:val="21ABC0580F734EFBB50D38A140CD456B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3E3A5E6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F60348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7AA5B788" w14:textId="77777777" w:rsidTr="00282F96">
        <w:sdt>
          <w:sdtPr>
            <w:rPr>
              <w:rStyle w:val="BodyChar"/>
            </w:rPr>
            <w:id w:val="1231659037"/>
            <w:placeholder>
              <w:docPart w:val="428C70E125BC4205B27AB79BECB18AC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A067A10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258582E5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3477D04" w14:textId="77777777" w:rsidTr="00282F96">
        <w:sdt>
          <w:sdtPr>
            <w:rPr>
              <w:rStyle w:val="BodyChar"/>
            </w:rPr>
            <w:id w:val="-927578046"/>
            <w:placeholder>
              <w:docPart w:val="94A36584F708431089E85907CD3B8FC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27ED3E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694AD6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669AF26" w14:textId="77777777" w:rsidTr="00282F96">
        <w:sdt>
          <w:sdtPr>
            <w:rPr>
              <w:rStyle w:val="BodyChar"/>
            </w:rPr>
            <w:id w:val="1807198876"/>
            <w:placeholder>
              <w:docPart w:val="C2DAD1595D1C44168572ED9AD51A5671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893E77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D2347A6" w14:textId="77777777" w:rsidR="00282F96" w:rsidRDefault="00282F96" w:rsidP="00571261">
            <w:pPr>
              <w:spacing w:before="0" w:line="276" w:lineRule="auto"/>
            </w:pPr>
          </w:p>
        </w:tc>
      </w:tr>
    </w:tbl>
    <w:p w14:paraId="54A0DADB" w14:textId="0EADFC6F" w:rsidR="00C47D18" w:rsidRDefault="00C47D18" w:rsidP="00954C20"/>
    <w:p w14:paraId="43B9F309" w14:textId="77777777" w:rsidR="00C47D18" w:rsidRDefault="00C47D18">
      <w:pPr>
        <w:keepLines w:val="0"/>
        <w:spacing w:before="0" w:after="0" w:line="240" w:lineRule="auto"/>
      </w:pPr>
      <w:r>
        <w:br w:type="page"/>
      </w:r>
    </w:p>
    <w:p w14:paraId="28402A1C" w14:textId="77DF6D03" w:rsidR="00C47D18" w:rsidRDefault="00C47D18" w:rsidP="00C47D18">
      <w:pPr>
        <w:pStyle w:val="Form1SectionTitle"/>
      </w:pPr>
      <w:bookmarkStart w:id="6" w:name="_Toc81985358"/>
      <w:r>
        <w:lastRenderedPageBreak/>
        <w:t>Program Test Data</w:t>
      </w:r>
      <w:bookmarkEnd w:id="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7"/>
        <w:gridCol w:w="6943"/>
      </w:tblGrid>
      <w:tr w:rsidR="009133A0" w:rsidRPr="0082016D" w14:paraId="036984FA" w14:textId="77777777" w:rsidTr="00742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D62CE3F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428F02C1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9133A0" w:rsidRPr="00647E58" w14:paraId="164858F5" w14:textId="77777777" w:rsidTr="007421B7">
        <w:tc>
          <w:tcPr>
            <w:tcW w:w="2127" w:type="dxa"/>
          </w:tcPr>
          <w:p w14:paraId="021F1CA7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7E9ADE1F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9133A0" w14:paraId="17BA0DDC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8965A0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620C94E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9133A0" w14:paraId="7C3F6EF1" w14:textId="77777777" w:rsidTr="007421B7">
        <w:tc>
          <w:tcPr>
            <w:tcW w:w="2127" w:type="dxa"/>
          </w:tcPr>
          <w:p w14:paraId="57B2688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260879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9133A0" w14:paraId="408D0F29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8901C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marcusw</w:t>
            </w:r>
          </w:p>
        </w:tc>
        <w:tc>
          <w:tcPr>
            <w:tcW w:w="6943" w:type="dxa"/>
          </w:tcPr>
          <w:p w14:paraId="3BAB955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9133A0" w14:paraId="1DFE2ED3" w14:textId="77777777" w:rsidTr="007421B7">
        <w:tc>
          <w:tcPr>
            <w:tcW w:w="2127" w:type="dxa"/>
          </w:tcPr>
          <w:p w14:paraId="7E8B689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popeyedd</w:t>
            </w:r>
          </w:p>
        </w:tc>
        <w:tc>
          <w:tcPr>
            <w:tcW w:w="6943" w:type="dxa"/>
          </w:tcPr>
          <w:p w14:paraId="45385A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9133A0" w14:paraId="75066D76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B571B89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7C82A2B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9133A0" w14:paraId="5DCD4831" w14:textId="77777777" w:rsidTr="007421B7">
        <w:tc>
          <w:tcPr>
            <w:tcW w:w="2127" w:type="dxa"/>
          </w:tcPr>
          <w:p w14:paraId="12A250C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78011D48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$d5e(ep2(d</w:t>
            </w:r>
          </w:p>
        </w:tc>
      </w:tr>
      <w:tr w:rsidR="009133A0" w14:paraId="0A45E1F8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757758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robotman</w:t>
            </w:r>
          </w:p>
        </w:tc>
        <w:tc>
          <w:tcPr>
            <w:tcW w:w="6943" w:type="dxa"/>
          </w:tcPr>
          <w:p w14:paraId="61440A2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70A0ACFC" w14:textId="77777777" w:rsidR="006C372C" w:rsidRDefault="006C372C" w:rsidP="00C47D18">
      <w:pPr>
        <w:rPr>
          <w:highlight w:val="yellow"/>
        </w:rPr>
      </w:pPr>
    </w:p>
    <w:p w14:paraId="2EA3D4F4" w14:textId="77777777" w:rsidR="00C47D18" w:rsidRDefault="00C47D18">
      <w:pPr>
        <w:keepLines w:val="0"/>
        <w:spacing w:before="0" w:after="0" w:line="240" w:lineRule="auto"/>
      </w:pPr>
    </w:p>
    <w:p w14:paraId="2D278B23" w14:textId="77777777" w:rsidR="000E0B43" w:rsidRDefault="000E0B43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18AC8F97" w14:textId="379368C8" w:rsidR="00C47D18" w:rsidRDefault="00C47D18" w:rsidP="00C47D18">
      <w:pPr>
        <w:pStyle w:val="Form1SectionTitle"/>
      </w:pPr>
      <w:bookmarkStart w:id="7" w:name="_Toc81985359"/>
      <w:r>
        <w:lastRenderedPageBreak/>
        <w:t>Program Algorithm</w:t>
      </w:r>
      <w:bookmarkEnd w:id="7"/>
    </w:p>
    <w:p w14:paraId="1495A898" w14:textId="77858731" w:rsidR="00C47D18" w:rsidRPr="00226C99" w:rsidRDefault="000D2735" w:rsidP="00954C20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 w:rsidRPr="00226C99">
        <w:rPr>
          <w:color w:val="8B0000"/>
        </w:rPr>
        <w:t xml:space="preserve">a </w:t>
      </w:r>
      <w:r w:rsidRPr="00226C99">
        <w:rPr>
          <w:color w:val="8B0000"/>
        </w:rPr>
        <w:t xml:space="preserve">copy of </w:t>
      </w:r>
      <w:r w:rsidR="00226C99" w:rsidRPr="00226C99">
        <w:rPr>
          <w:color w:val="8B0000"/>
        </w:rPr>
        <w:t xml:space="preserve">the </w:t>
      </w:r>
      <w:r w:rsidRPr="00226C99">
        <w:rPr>
          <w:color w:val="8B0000"/>
        </w:rPr>
        <w:t>pseudocode or flowchart here and delete this text]</w:t>
      </w:r>
    </w:p>
    <w:p w14:paraId="53A902A3" w14:textId="57C3E4BF" w:rsidR="000D2735" w:rsidRDefault="000D2735">
      <w:pPr>
        <w:keepLines w:val="0"/>
        <w:spacing w:before="0" w:after="0" w:line="240" w:lineRule="auto"/>
      </w:pPr>
      <w:r>
        <w:br w:type="page"/>
      </w:r>
    </w:p>
    <w:p w14:paraId="112B5C97" w14:textId="1FBA25A4" w:rsidR="00C47D18" w:rsidRDefault="00056BA9" w:rsidP="00056BA9">
      <w:pPr>
        <w:pStyle w:val="Form1SectionTitle"/>
      </w:pPr>
      <w:bookmarkStart w:id="8" w:name="_Toc81985360"/>
      <w:r>
        <w:lastRenderedPageBreak/>
        <w:t>Program Code</w:t>
      </w:r>
      <w:bookmarkEnd w:id="8"/>
    </w:p>
    <w:p w14:paraId="45338AFD" w14:textId="6B0275A6" w:rsidR="00056BA9" w:rsidRPr="00226C99" w:rsidRDefault="00056BA9" w:rsidP="00056BA9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>
        <w:rPr>
          <w:color w:val="8B0000"/>
        </w:rPr>
        <w:t xml:space="preserve">a </w:t>
      </w:r>
      <w:r w:rsidRPr="00226C99">
        <w:rPr>
          <w:color w:val="8B0000"/>
        </w:rPr>
        <w:t>copy of program code</w:t>
      </w:r>
      <w:r w:rsidR="001F154C">
        <w:rPr>
          <w:color w:val="8B0000"/>
        </w:rPr>
        <w:t xml:space="preserve"> or blueprint</w:t>
      </w:r>
      <w:r w:rsidRPr="00226C99">
        <w:rPr>
          <w:color w:val="8B0000"/>
        </w:rPr>
        <w:t xml:space="preserve"> here and delete this text]</w:t>
      </w:r>
    </w:p>
    <w:p w14:paraId="6695C492" w14:textId="77777777" w:rsidR="00056BA9" w:rsidRPr="000D2735" w:rsidRDefault="00056BA9" w:rsidP="00056BA9">
      <w:pPr>
        <w:rPr>
          <w:color w:val="FF0000"/>
        </w:rPr>
      </w:pPr>
    </w:p>
    <w:p w14:paraId="4342C88A" w14:textId="77777777" w:rsidR="00056BA9" w:rsidRDefault="00056BA9" w:rsidP="00954C20"/>
    <w:p w14:paraId="76C8AB4E" w14:textId="77777777" w:rsidR="00C47D18" w:rsidRDefault="00C47D18" w:rsidP="00954C20"/>
    <w:p w14:paraId="6B06BBA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0F3B78FD" w14:textId="7CC59266" w:rsidR="000223F9" w:rsidRDefault="00470BD8" w:rsidP="00954C20">
      <w:pPr>
        <w:pStyle w:val="Heading1"/>
      </w:pPr>
      <w:bookmarkStart w:id="9" w:name="_Toc81985361"/>
      <w:r>
        <w:lastRenderedPageBreak/>
        <w:t>Software Test Report</w:t>
      </w:r>
      <w:bookmarkEnd w:id="1"/>
      <w:bookmarkEnd w:id="9"/>
    </w:p>
    <w:p w14:paraId="2B0BC2E0" w14:textId="77777777" w:rsidR="00AF30E8" w:rsidRDefault="00AF30E8" w:rsidP="00AF30E8">
      <w:pPr>
        <w:pStyle w:val="Form1SectionTitle"/>
        <w:rPr>
          <w:noProof/>
        </w:rPr>
      </w:pPr>
      <w:bookmarkStart w:id="10" w:name="_Toc79675763"/>
      <w:bookmarkStart w:id="11" w:name="_Toc79675856"/>
      <w:bookmarkStart w:id="12" w:name="_Toc81985362"/>
      <w:r>
        <w:rPr>
          <w:noProof/>
        </w:rPr>
        <w:t>Overview</w:t>
      </w:r>
      <w:bookmarkEnd w:id="10"/>
      <w:bookmarkEnd w:id="11"/>
      <w:bookmarkEnd w:id="12"/>
    </w:p>
    <w:p w14:paraId="7D3FDCAB" w14:textId="77777777" w:rsidR="00AF30E8" w:rsidRDefault="00AF30E8" w:rsidP="00AF30E8">
      <w:r w:rsidRPr="00A63EBB">
        <w:t xml:space="preserve">This document is the software test report of the testing phase of the </w:t>
      </w:r>
      <w:r w:rsidRPr="00226C99">
        <w:rPr>
          <w:b/>
          <w:bCs/>
          <w:color w:val="8B0000"/>
        </w:rPr>
        <w:t>[project name]</w:t>
      </w:r>
      <w:r w:rsidRPr="00226C99">
        <w:rPr>
          <w:color w:val="8B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5244"/>
      </w:tblGrid>
      <w:tr w:rsidR="007806DA" w14:paraId="10F42956" w14:textId="77777777" w:rsidTr="001A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4B0DD8F1" w14:textId="034035E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5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6D487D19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2708D9C2" w14:textId="77777777" w:rsidTr="001A4579">
        <w:trPr>
          <w:jc w:val="center"/>
        </w:trPr>
        <w:tc>
          <w:tcPr>
            <w:tcW w:w="3261" w:type="dxa"/>
            <w:vAlign w:val="center"/>
          </w:tcPr>
          <w:p w14:paraId="01E28876" w14:textId="63C7CE3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Date:</w:t>
            </w:r>
          </w:p>
        </w:tc>
        <w:tc>
          <w:tcPr>
            <w:tcW w:w="5244" w:type="dxa"/>
            <w:vAlign w:val="center"/>
          </w:tcPr>
          <w:p w14:paraId="6A99BD87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3D4E32BE" w14:textId="77777777" w:rsidTr="001A4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261" w:type="dxa"/>
            <w:vAlign w:val="center"/>
          </w:tcPr>
          <w:p w14:paraId="2182B145" w14:textId="5161CCA4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Software being tested:</w:t>
            </w:r>
          </w:p>
        </w:tc>
        <w:tc>
          <w:tcPr>
            <w:tcW w:w="5244" w:type="dxa"/>
            <w:vAlign w:val="center"/>
          </w:tcPr>
          <w:p w14:paraId="2DD77271" w14:textId="77777777" w:rsidR="007806DA" w:rsidRDefault="007806DA" w:rsidP="001A4579">
            <w:pPr>
              <w:rPr>
                <w:noProof/>
              </w:rPr>
            </w:pP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13" w:name="_Toc79675764"/>
      <w:bookmarkStart w:id="14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571261">
      <w:pPr>
        <w:pStyle w:val="Form1SectionTitle"/>
      </w:pPr>
      <w:bookmarkStart w:id="15" w:name="_Toc81985363"/>
      <w:r>
        <w:lastRenderedPageBreak/>
        <w:t>Changes Required from Feedback</w:t>
      </w:r>
      <w:bookmarkEnd w:id="15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119"/>
        <w:gridCol w:w="4252"/>
        <w:gridCol w:w="1699"/>
      </w:tblGrid>
      <w:tr w:rsidR="00571261" w:rsidRPr="0014734D" w14:paraId="2D9FB1F3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571261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“optoins”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29DA416D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4252" w:type="dxa"/>
          </w:tcPr>
          <w:p w14:paraId="26214415" w14:textId="5CA0DAC8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sdt>
          <w:sdtPr>
            <w:id w:val="2044942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653D8ED4" w14:textId="3E421B12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26973E1" w14:textId="77777777" w:rsidTr="00571261">
        <w:tc>
          <w:tcPr>
            <w:tcW w:w="3119" w:type="dxa"/>
          </w:tcPr>
          <w:p w14:paraId="7E4041DA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022B463B" w14:textId="77777777" w:rsidR="00647E58" w:rsidRDefault="00647E58" w:rsidP="00647E58">
            <w:pPr>
              <w:pStyle w:val="Body"/>
            </w:pPr>
          </w:p>
        </w:tc>
        <w:sdt>
          <w:sdtPr>
            <w:id w:val="-116254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131E6A0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947621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695E26F9" w14:textId="77777777" w:rsidR="00647E58" w:rsidRDefault="00647E58" w:rsidP="00647E58">
            <w:pPr>
              <w:pStyle w:val="Body"/>
            </w:pPr>
          </w:p>
        </w:tc>
        <w:sdt>
          <w:sdtPr>
            <w:id w:val="160383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C0A1152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6A01EE30" w14:textId="77777777" w:rsidTr="00571261">
        <w:tc>
          <w:tcPr>
            <w:tcW w:w="3119" w:type="dxa"/>
          </w:tcPr>
          <w:p w14:paraId="128AC408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08F18CE" w14:textId="77777777" w:rsidR="00647E58" w:rsidRDefault="00647E58" w:rsidP="00647E58">
            <w:pPr>
              <w:pStyle w:val="Body"/>
            </w:pPr>
          </w:p>
        </w:tc>
        <w:sdt>
          <w:sdtPr>
            <w:id w:val="-133599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CB795FD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2A134FF1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291B05D9" w14:textId="77777777" w:rsidR="00647E58" w:rsidRDefault="00647E58" w:rsidP="00647E58">
            <w:pPr>
              <w:pStyle w:val="Body"/>
            </w:pPr>
          </w:p>
        </w:tc>
        <w:sdt>
          <w:sdtPr>
            <w:id w:val="-213978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CBC2CE7" w14:textId="77777777" w:rsidR="00647E58" w:rsidRDefault="00647E58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6BBD9" w14:textId="77777777" w:rsidTr="00571261">
        <w:tc>
          <w:tcPr>
            <w:tcW w:w="3119" w:type="dxa"/>
          </w:tcPr>
          <w:p w14:paraId="41EEA8F7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BD4F274" w14:textId="77777777" w:rsidR="00647E58" w:rsidRDefault="00647E58" w:rsidP="00647E58">
            <w:pPr>
              <w:pStyle w:val="Body"/>
            </w:pPr>
          </w:p>
        </w:tc>
        <w:sdt>
          <w:sdtPr>
            <w:id w:val="16583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3664D78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DB096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5D5F004A" w14:textId="77777777" w:rsidR="00647E58" w:rsidRDefault="00647E58" w:rsidP="00647E58">
            <w:pPr>
              <w:pStyle w:val="Body"/>
            </w:pPr>
          </w:p>
        </w:tc>
        <w:sdt>
          <w:sdtPr>
            <w:id w:val="122687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209B093A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62C655F" w14:textId="77777777" w:rsidR="00571261" w:rsidRDefault="00571261" w:rsidP="00571261">
      <w:pPr>
        <w:pStyle w:val="Form1SectionTitle"/>
      </w:pPr>
    </w:p>
    <w:p w14:paraId="36B03544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110D84">
          <w:headerReference w:type="default" r:id="rId11"/>
          <w:footerReference w:type="default" r:id="rId12"/>
          <w:headerReference w:type="first" r:id="rId13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96068C">
      <w:pPr>
        <w:pStyle w:val="Form1SectionTitle"/>
      </w:pPr>
      <w:bookmarkStart w:id="16" w:name="_Toc81985364"/>
      <w:r>
        <w:lastRenderedPageBreak/>
        <w:t xml:space="preserve">Test </w:t>
      </w:r>
      <w:r w:rsidR="006869B7">
        <w:t>Cases</w:t>
      </w:r>
      <w:bookmarkEnd w:id="13"/>
      <w:bookmarkEnd w:id="14"/>
      <w:bookmarkEnd w:id="1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1385"/>
        <w:gridCol w:w="1864"/>
        <w:gridCol w:w="3362"/>
        <w:gridCol w:w="2128"/>
        <w:gridCol w:w="2058"/>
        <w:gridCol w:w="2058"/>
      </w:tblGrid>
      <w:tr w:rsidR="007806DA" w:rsidRPr="007806DA" w14:paraId="7EB9AFF2" w14:textId="546F727F" w:rsidTr="00C4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524237" w:rsidRPr="00524237" w14:paraId="4FECF2AF" w14:textId="695C410C" w:rsidTr="00524237">
        <w:tc>
          <w:tcPr>
            <w:tcW w:w="1385" w:type="dxa"/>
          </w:tcPr>
          <w:p w14:paraId="5BCCE5E7" w14:textId="77777777" w:rsidR="00524237" w:rsidRDefault="00524237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Sample:</w:t>
            </w:r>
          </w:p>
          <w:p w14:paraId="70384BD2" w14:textId="72795562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Var_Menu</w:t>
            </w:r>
            <w:r w:rsidR="00C13670">
              <w:rPr>
                <w:i/>
                <w:iCs/>
                <w:color w:val="A6A6A6" w:themeColor="accent6" w:themeShade="A6"/>
              </w:rPr>
              <w:t>1</w:t>
            </w:r>
          </w:p>
        </w:tc>
        <w:tc>
          <w:tcPr>
            <w:tcW w:w="1864" w:type="dxa"/>
          </w:tcPr>
          <w:p w14:paraId="7F3F629D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3AC1A9EF" w14:textId="7B301916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Test the login options in main menu</w:t>
            </w:r>
          </w:p>
        </w:tc>
        <w:tc>
          <w:tcPr>
            <w:tcW w:w="3362" w:type="dxa"/>
          </w:tcPr>
          <w:p w14:paraId="36E762D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7FE7164F" w14:textId="3DB72A87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Data =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</w:p>
          <w:p w14:paraId="32A0FCEF" w14:textId="3656B14E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Test that the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  <w:r w:rsidRPr="00524237">
              <w:rPr>
                <w:i/>
                <w:iCs/>
                <w:color w:val="A6A6A6" w:themeColor="accent6" w:themeShade="A6"/>
              </w:rPr>
              <w:t xml:space="preserve"> on main menu works </w:t>
            </w:r>
          </w:p>
        </w:tc>
        <w:tc>
          <w:tcPr>
            <w:tcW w:w="2128" w:type="dxa"/>
          </w:tcPr>
          <w:p w14:paraId="653CCCD3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65141EC2" w14:textId="65C8D914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451E17D6" w14:textId="688A9E74" w:rsidR="00AF7B1E" w:rsidRPr="00524237" w:rsidRDefault="00C13670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Var_Menu1.jpg</w:t>
            </w:r>
          </w:p>
        </w:tc>
        <w:tc>
          <w:tcPr>
            <w:tcW w:w="2058" w:type="dxa"/>
          </w:tcPr>
          <w:p w14:paraId="27643D08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13386272" w14:textId="44DB2D43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</w:tr>
      <w:tr w:rsidR="00524237" w:rsidRPr="0045570A" w14:paraId="76AD0D93" w14:textId="75257744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7F9A0E64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044D2C3E" w14:textId="7A6FF673" w:rsidR="00AF7B1E" w:rsidRPr="0045570A" w:rsidRDefault="00AF7B1E" w:rsidP="00AF7B1E">
            <w:pPr>
              <w:rPr>
                <w:b/>
                <w:bCs/>
                <w:color w:val="auto"/>
              </w:rPr>
            </w:pPr>
          </w:p>
        </w:tc>
        <w:tc>
          <w:tcPr>
            <w:tcW w:w="3362" w:type="dxa"/>
          </w:tcPr>
          <w:p w14:paraId="1FA6F6C8" w14:textId="2CDECD1F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6356093B" w14:textId="3F2FEE89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7E38B7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395D735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524237" w:rsidRPr="0045570A" w14:paraId="24ABEBC3" w14:textId="511E084D" w:rsidTr="00524237">
        <w:tc>
          <w:tcPr>
            <w:tcW w:w="1385" w:type="dxa"/>
          </w:tcPr>
          <w:p w14:paraId="6127A1B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4873F85E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0C16E6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ED74CD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2B2DAF6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83140F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AF30E8" w:rsidRPr="0045570A" w14:paraId="7FCD6C8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1E2AF06B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7055F6C2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CE87207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6B52A1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4DCD64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AF30E8" w:rsidRPr="0045570A" w14:paraId="322DFB2B" w14:textId="77777777" w:rsidTr="00524237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C75B8D" w:rsidRPr="0045570A" w14:paraId="17CA4C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E8641B2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7F93485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504C1DFB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13270C50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5C1022A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720DD5A7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75B8D" w:rsidRPr="0045570A" w14:paraId="34C976E4" w14:textId="77777777" w:rsidTr="00524237">
        <w:tc>
          <w:tcPr>
            <w:tcW w:w="1385" w:type="dxa"/>
          </w:tcPr>
          <w:p w14:paraId="3538B5E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A6C118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74AAAAF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682C3C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19E9393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B902ADF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44488" w:rsidRPr="0045570A" w14:paraId="120E42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07E651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3F1BB41A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D91AE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37E987A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506D270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1C3DD51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  <w:tr w:rsidR="00C44488" w:rsidRPr="0045570A" w14:paraId="60258E02" w14:textId="77777777" w:rsidTr="00524237">
        <w:tc>
          <w:tcPr>
            <w:tcW w:w="1385" w:type="dxa"/>
          </w:tcPr>
          <w:p w14:paraId="2AF3DEF6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68BD5C74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4390CD38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51DB99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065539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A455047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110D84">
          <w:headerReference w:type="default" r:id="rId14"/>
          <w:pgSz w:w="16840" w:h="11906" w:orient="landscape" w:code="9"/>
          <w:pgMar w:top="1418" w:right="2268" w:bottom="1418" w:left="1701" w:header="567" w:footer="284" w:gutter="0"/>
          <w:cols w:space="720"/>
          <w:docGrid w:linePitch="326"/>
        </w:sectPr>
      </w:pPr>
      <w:bookmarkStart w:id="17" w:name="_Toc79675767"/>
      <w:bookmarkStart w:id="18" w:name="_Toc79675860"/>
    </w:p>
    <w:p w14:paraId="54F9E020" w14:textId="32491EA1" w:rsidR="00400899" w:rsidRDefault="00400899" w:rsidP="00912531">
      <w:pPr>
        <w:pStyle w:val="Form1SectionTitle"/>
      </w:pPr>
      <w:bookmarkStart w:id="19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7"/>
      <w:bookmarkEnd w:id="18"/>
      <w:bookmarkEnd w:id="19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4391"/>
        <w:gridCol w:w="4679"/>
      </w:tblGrid>
      <w:tr w:rsidR="0096068C" w:rsidRPr="0096068C" w14:paraId="68ADD1C1" w14:textId="77777777" w:rsidTr="0009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</w:tcPr>
          <w:p w14:paraId="7590E551" w14:textId="48EE7955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 xml:space="preserve">Software </w:t>
            </w:r>
            <w:r w:rsidR="00912531" w:rsidRPr="0096068C">
              <w:rPr>
                <w:b/>
                <w:bCs/>
                <w:color w:val="FFFFFF" w:themeColor="background1"/>
                <w:sz w:val="26"/>
                <w:szCs w:val="26"/>
              </w:rPr>
              <w:t>Specification</w:t>
            </w:r>
          </w:p>
          <w:p w14:paraId="602AAE26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(A</w:t>
            </w:r>
            <w:r w:rsidRPr="00097BE4">
              <w:rPr>
                <w:color w:val="FFFFFF" w:themeColor="background1"/>
                <w:sz w:val="22"/>
              </w:rPr>
              <w:t>s listed in the software specifications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1117FC40" w14:textId="15CB2013" w:rsidR="00C577AF" w:rsidRPr="00097BE4" w:rsidRDefault="00C577AF" w:rsidP="0096068C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>(No more than 40 words per response)</w:t>
            </w:r>
          </w:p>
        </w:tc>
        <w:tc>
          <w:tcPr>
            <w:tcW w:w="4679" w:type="dxa"/>
          </w:tcPr>
          <w:p w14:paraId="2EE046D6" w14:textId="77777777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>Evaluation</w:t>
            </w:r>
          </w:p>
          <w:p w14:paraId="122209DD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Pr="00097BE4">
              <w:rPr>
                <w:color w:val="FFFFFF" w:themeColor="background1"/>
                <w:sz w:val="22"/>
              </w:rPr>
              <w:t>How well does your software meet this specification?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6034E7CF" w14:textId="268347A8" w:rsidR="00C577AF" w:rsidRPr="0096068C" w:rsidRDefault="00C577AF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 xml:space="preserve">(No more than </w:t>
            </w:r>
            <w:r w:rsidR="005273C1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>0 words per response)</w:t>
            </w:r>
          </w:p>
        </w:tc>
      </w:tr>
      <w:tr w:rsidR="0045570A" w:rsidRPr="002E3EA0" w14:paraId="0D84F2E0" w14:textId="77777777" w:rsidTr="00097BE4">
        <w:tc>
          <w:tcPr>
            <w:tcW w:w="4391" w:type="dxa"/>
          </w:tcPr>
          <w:p w14:paraId="31A755E8" w14:textId="77777777" w:rsidR="0045570A" w:rsidRPr="002E3EA0" w:rsidRDefault="0045570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  <w:p w14:paraId="6376EDDE" w14:textId="15351D07" w:rsidR="00400899" w:rsidRPr="002E3EA0" w:rsidRDefault="00EC08C6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starts</w:t>
            </w:r>
          </w:p>
        </w:tc>
        <w:tc>
          <w:tcPr>
            <w:tcW w:w="4679" w:type="dxa"/>
          </w:tcPr>
          <w:p w14:paraId="2D0A142C" w14:textId="77777777" w:rsidR="0045570A" w:rsidRPr="002E3EA0" w:rsidRDefault="0045570A" w:rsidP="00571261">
            <w:pPr>
              <w:rPr>
                <w:i/>
                <w:iCs/>
                <w:color w:val="808080" w:themeColor="background1" w:themeShade="80"/>
              </w:rPr>
            </w:pPr>
          </w:p>
          <w:p w14:paraId="649043C6" w14:textId="1B4B2654" w:rsidR="00400899" w:rsidRPr="002E3EA0" w:rsidRDefault="0089604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started with no spelling or grammatical errors</w:t>
            </w:r>
          </w:p>
        </w:tc>
      </w:tr>
      <w:tr w:rsidR="0045570A" w:rsidRPr="0045570A" w14:paraId="658EDF43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40663D16" w14:textId="77777777" w:rsidR="00400899" w:rsidRPr="0045570A" w:rsidRDefault="00400899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D425A4C" w14:textId="77777777" w:rsidR="00400899" w:rsidRPr="0045570A" w:rsidRDefault="00400899" w:rsidP="00571261">
            <w:pPr>
              <w:rPr>
                <w:color w:val="auto"/>
              </w:rPr>
            </w:pPr>
          </w:p>
        </w:tc>
      </w:tr>
      <w:tr w:rsidR="0045570A" w:rsidRPr="0045570A" w14:paraId="362432B5" w14:textId="77777777" w:rsidTr="00097BE4">
        <w:tc>
          <w:tcPr>
            <w:tcW w:w="4391" w:type="dxa"/>
          </w:tcPr>
          <w:p w14:paraId="2044295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1F3EEFC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08E591CB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0381532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1360F00B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386618A4" w14:textId="77777777" w:rsidTr="00097BE4">
        <w:tc>
          <w:tcPr>
            <w:tcW w:w="4391" w:type="dxa"/>
          </w:tcPr>
          <w:p w14:paraId="3EE13979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61669B71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097BE4" w:rsidRPr="0045570A" w14:paraId="4B8C0AD7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2B6FC969" w14:textId="77777777" w:rsidR="00097BE4" w:rsidRPr="0045570A" w:rsidRDefault="00097BE4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A8E98E2" w14:textId="77777777" w:rsidR="00097BE4" w:rsidRPr="0045570A" w:rsidRDefault="00097BE4" w:rsidP="00571261">
            <w:pPr>
              <w:rPr>
                <w:color w:val="auto"/>
              </w:rPr>
            </w:pPr>
          </w:p>
        </w:tc>
      </w:tr>
      <w:tr w:rsidR="00700D87" w:rsidRPr="0045570A" w14:paraId="63FC46E5" w14:textId="77777777" w:rsidTr="00097BE4">
        <w:tc>
          <w:tcPr>
            <w:tcW w:w="4391" w:type="dxa"/>
          </w:tcPr>
          <w:p w14:paraId="539900F3" w14:textId="77777777" w:rsidR="00700D87" w:rsidRPr="0045570A" w:rsidRDefault="00700D87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FC642C5" w14:textId="77777777" w:rsidR="00700D87" w:rsidRPr="0045570A" w:rsidRDefault="00700D87" w:rsidP="00571261">
            <w:pPr>
              <w:rPr>
                <w:color w:val="auto"/>
              </w:rPr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2"/>
    <w:p w14:paraId="0AA9BCAD" w14:textId="77777777" w:rsidR="005824B8" w:rsidRDefault="005824B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2EA356C5" w14:textId="7790D78A" w:rsidR="00F87D74" w:rsidRDefault="00F87D74" w:rsidP="00F87D74">
      <w:pPr>
        <w:pStyle w:val="Heading1"/>
      </w:pPr>
      <w:bookmarkStart w:id="20" w:name="_Toc81985366"/>
      <w:r>
        <w:lastRenderedPageBreak/>
        <w:t>Programmer’s Checklist</w:t>
      </w:r>
      <w:bookmarkEnd w:id="20"/>
    </w:p>
    <w:p w14:paraId="71867DB2" w14:textId="337B17C7" w:rsidR="008162B5" w:rsidRPr="008162B5" w:rsidRDefault="008162B5" w:rsidP="008162B5">
      <w:r>
        <w:t xml:space="preserve">Check that each of these items have been </w:t>
      </w:r>
      <w:r w:rsidR="00D8481F">
        <w:t>completed</w:t>
      </w:r>
      <w:r>
        <w:t xml:space="preserve"> and </w:t>
      </w:r>
      <w:r w:rsidRPr="008162B5">
        <w:rPr>
          <w:b/>
          <w:bCs/>
        </w:rPr>
        <w:t>have been recorded in the Gelos Software Design Document</w:t>
      </w:r>
      <w:r>
        <w:t xml:space="preserve"> in the appropriate place. 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7088"/>
        <w:gridCol w:w="1982"/>
      </w:tblGrid>
      <w:tr w:rsidR="00F87D74" w:rsidRPr="00E93050" w14:paraId="727E1A24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14:paraId="4B44886D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Item to be checked</w:t>
            </w:r>
          </w:p>
        </w:tc>
        <w:tc>
          <w:tcPr>
            <w:tcW w:w="1982" w:type="dxa"/>
          </w:tcPr>
          <w:p w14:paraId="1F3294AB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F87D74" w14:paraId="2450E07C" w14:textId="77777777" w:rsidTr="00571261">
        <w:tc>
          <w:tcPr>
            <w:tcW w:w="7088" w:type="dxa"/>
          </w:tcPr>
          <w:p w14:paraId="6ABDD5DB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Gelos Software Design Document fully completed with all details</w:t>
            </w:r>
          </w:p>
        </w:tc>
        <w:sdt>
          <w:sdtPr>
            <w:id w:val="1404570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0FC2194A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48E2B70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4DC0BC27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Coding rules for chosen language included</w:t>
            </w:r>
          </w:p>
        </w:tc>
        <w:sdt>
          <w:sdtPr>
            <w:id w:val="6961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5FF0C7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6C7D4496" w14:textId="77777777" w:rsidTr="00571261">
        <w:tc>
          <w:tcPr>
            <w:tcW w:w="7088" w:type="dxa"/>
          </w:tcPr>
          <w:p w14:paraId="6D254B6A" w14:textId="26404742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Data library variables defined </w:t>
            </w:r>
          </w:p>
        </w:tc>
        <w:sdt>
          <w:sdtPr>
            <w:id w:val="28107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ACB18A5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7113A2C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1CBD15BF" w14:textId="0AFA8107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Variable scope defined </w:t>
            </w:r>
          </w:p>
        </w:tc>
        <w:sdt>
          <w:sdtPr>
            <w:id w:val="1611093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1CF7FF8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36066E8F" w14:textId="77777777" w:rsidTr="00571261">
        <w:tc>
          <w:tcPr>
            <w:tcW w:w="7088" w:type="dxa"/>
          </w:tcPr>
          <w:p w14:paraId="1958B557" w14:textId="4734990C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Library of functions defined </w:t>
            </w:r>
          </w:p>
        </w:tc>
        <w:sdt>
          <w:sdtPr>
            <w:id w:val="134135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B31869F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63698E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FCC33E6" w14:textId="47E04158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test data </w:t>
            </w:r>
            <w:r w:rsidR="007668DC">
              <w:t xml:space="preserve">file created </w:t>
            </w:r>
          </w:p>
        </w:tc>
        <w:sdt>
          <w:sdtPr>
            <w:id w:val="670760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7EFD120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63015E" w14:textId="77777777" w:rsidTr="00571261">
        <w:tc>
          <w:tcPr>
            <w:tcW w:w="7088" w:type="dxa"/>
          </w:tcPr>
          <w:p w14:paraId="0794E5C9" w14:textId="01379A99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algorithm designed </w:t>
            </w:r>
          </w:p>
        </w:tc>
        <w:sdt>
          <w:sdtPr>
            <w:id w:val="-361589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63FF9E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8066EF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64381CBB" w14:textId="4D3299F3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code created </w:t>
            </w:r>
          </w:p>
        </w:tc>
        <w:sdt>
          <w:sdtPr>
            <w:id w:val="162665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57B32AD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40F36EFF" w14:textId="77777777" w:rsidTr="00571261">
        <w:tc>
          <w:tcPr>
            <w:tcW w:w="7088" w:type="dxa"/>
          </w:tcPr>
          <w:p w14:paraId="29E25AA8" w14:textId="1C97D325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uses good design principles (white space, indents, etc)</w:t>
            </w:r>
          </w:p>
        </w:tc>
        <w:sdt>
          <w:sdtPr>
            <w:id w:val="175362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BBCB187" w14:textId="0EB0EB66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E36707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017A018C" w14:textId="7D7CE2DC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is commented throughout</w:t>
            </w:r>
          </w:p>
        </w:tc>
        <w:sdt>
          <w:sdtPr>
            <w:id w:val="55767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099FAC7" w14:textId="530B8CCF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DBAB77A" w14:textId="77777777" w:rsidTr="00571261">
        <w:tc>
          <w:tcPr>
            <w:tcW w:w="7088" w:type="dxa"/>
          </w:tcPr>
          <w:p w14:paraId="4BF9A1F6" w14:textId="7C807D23" w:rsidR="007668DC" w:rsidRDefault="007668DC" w:rsidP="007668DC">
            <w:pPr>
              <w:keepLines w:val="0"/>
              <w:spacing w:before="0" w:after="0" w:line="240" w:lineRule="auto"/>
            </w:pPr>
            <w:r>
              <w:t xml:space="preserve">Test cases </w:t>
            </w:r>
            <w:r w:rsidR="008162B5">
              <w:t>completed</w:t>
            </w:r>
            <w:r>
              <w:t xml:space="preserve"> </w:t>
            </w:r>
          </w:p>
        </w:tc>
        <w:sdt>
          <w:sdtPr>
            <w:id w:val="1246991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2C72A9E" w14:textId="6916A7A0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3C33250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EE55631" w14:textId="30DBC9D5" w:rsidR="00724BE8" w:rsidRDefault="00724BE8" w:rsidP="00724BE8">
            <w:pPr>
              <w:keepLines w:val="0"/>
              <w:spacing w:before="0" w:after="0" w:line="240" w:lineRule="auto"/>
            </w:pPr>
            <w:r>
              <w:t>Screenshots correctly named and saved and zipped</w:t>
            </w:r>
          </w:p>
        </w:tc>
        <w:sdt>
          <w:sdtPr>
            <w:id w:val="-2136240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F286839" w14:textId="5B01CCE4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13AE719C" w14:textId="77777777" w:rsidTr="00571261">
        <w:tc>
          <w:tcPr>
            <w:tcW w:w="7088" w:type="dxa"/>
          </w:tcPr>
          <w:p w14:paraId="2F1DB97C" w14:textId="21F15548" w:rsidR="00724BE8" w:rsidRDefault="00724BE8" w:rsidP="00724BE8">
            <w:pPr>
              <w:keepLines w:val="0"/>
              <w:spacing w:before="0" w:after="0" w:line="240" w:lineRule="auto"/>
            </w:pPr>
            <w:r>
              <w:t xml:space="preserve">Software evaluation completed </w:t>
            </w:r>
          </w:p>
        </w:tc>
        <w:sdt>
          <w:sdtPr>
            <w:id w:val="22380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2618EC2" w14:textId="109030C5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63AE31F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6492BF0" w14:textId="77777777" w:rsidR="00724BE8" w:rsidRDefault="00724BE8" w:rsidP="00724BE8">
            <w:pPr>
              <w:keepLines w:val="0"/>
              <w:spacing w:before="0" w:after="0" w:line="240" w:lineRule="auto"/>
            </w:pPr>
            <w:r>
              <w:t>Changes required from feedback completed</w:t>
            </w:r>
          </w:p>
        </w:tc>
        <w:sdt>
          <w:sdtPr>
            <w:id w:val="122209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0276DDA" w14:textId="63829A72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475C81B0" w14:textId="77777777" w:rsidTr="00571261">
        <w:tc>
          <w:tcPr>
            <w:tcW w:w="7088" w:type="dxa"/>
          </w:tcPr>
          <w:p w14:paraId="5BF5C62F" w14:textId="6613AA57" w:rsidR="00724BE8" w:rsidRDefault="00724BE8" w:rsidP="00724BE8">
            <w:pPr>
              <w:keepLines w:val="0"/>
              <w:spacing w:before="0" w:after="0" w:line="240" w:lineRule="auto"/>
            </w:pPr>
            <w:r>
              <w:t>Self-Evaluation completed</w:t>
            </w:r>
          </w:p>
        </w:tc>
        <w:sdt>
          <w:sdtPr>
            <w:id w:val="2083875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EC0D947" w14:textId="012330FE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0503B34" w14:textId="77777777" w:rsidR="00F87D74" w:rsidRDefault="00F87D74" w:rsidP="00F87D74">
      <w:pPr>
        <w:keepLines w:val="0"/>
        <w:spacing w:before="0" w:after="0" w:line="240" w:lineRule="auto"/>
      </w:pPr>
    </w:p>
    <w:p w14:paraId="7E0C3524" w14:textId="5EFFE2EF" w:rsidR="00912531" w:rsidRDefault="00912531">
      <w:pPr>
        <w:keepLines w:val="0"/>
        <w:spacing w:before="0" w:after="0" w:line="240" w:lineRule="auto"/>
      </w:pPr>
      <w:r>
        <w:br w:type="page"/>
      </w:r>
    </w:p>
    <w:p w14:paraId="54F7B23D" w14:textId="6998D822" w:rsidR="00912531" w:rsidRDefault="00912531" w:rsidP="00AB216C">
      <w:pPr>
        <w:pStyle w:val="Heading1"/>
      </w:pPr>
      <w:bookmarkStart w:id="21" w:name="_Toc81985367"/>
      <w:r>
        <w:lastRenderedPageBreak/>
        <w:t>Software Final Approval</w:t>
      </w:r>
      <w:bookmarkEnd w:id="21"/>
    </w:p>
    <w:p w14:paraId="27A885EA" w14:textId="34CDC567" w:rsidR="00A17FBA" w:rsidRPr="00A17FBA" w:rsidRDefault="00A17FBA" w:rsidP="00A17FBA">
      <w:pPr>
        <w:pStyle w:val="Body"/>
        <w:rPr>
          <w:b/>
          <w:bCs/>
          <w:i/>
          <w:iCs/>
        </w:rPr>
      </w:pPr>
      <w:r w:rsidRPr="00A17FBA">
        <w:rPr>
          <w:b/>
          <w:bCs/>
          <w:i/>
          <w:iCs/>
        </w:rPr>
        <w:t>Supervisors use only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969"/>
        <w:gridCol w:w="5101"/>
      </w:tblGrid>
      <w:tr w:rsidR="00912531" w:rsidRPr="0096068C" w14:paraId="1EEC1320" w14:textId="77777777" w:rsidTr="003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3D7DA933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</w:rPr>
            </w:pPr>
            <w:r w:rsidRPr="0096068C">
              <w:rPr>
                <w:b/>
                <w:bCs/>
                <w:color w:val="FFFFFF" w:themeColor="background1"/>
              </w:rPr>
              <w:t xml:space="preserve">Software </w:t>
            </w:r>
            <w:r>
              <w:rPr>
                <w:b/>
                <w:bCs/>
                <w:color w:val="FFFFFF" w:themeColor="background1"/>
              </w:rPr>
              <w:t>Approval</w:t>
            </w:r>
          </w:p>
        </w:tc>
        <w:tc>
          <w:tcPr>
            <w:tcW w:w="5101" w:type="dxa"/>
          </w:tcPr>
          <w:p w14:paraId="18D0D79B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912531" w14:paraId="4874AB82" w14:textId="77777777" w:rsidTr="00372987">
        <w:tc>
          <w:tcPr>
            <w:tcW w:w="3969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5101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5101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372987">
        <w:tc>
          <w:tcPr>
            <w:tcW w:w="3969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01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5101" w:type="dxa"/>
          </w:tcPr>
          <w:p w14:paraId="0EDAC2F0" w14:textId="77777777" w:rsidR="00912531" w:rsidRDefault="00912531" w:rsidP="00571261"/>
        </w:tc>
      </w:tr>
      <w:tr w:rsidR="00912531" w14:paraId="7009D29F" w14:textId="77777777" w:rsidTr="00372987">
        <w:tc>
          <w:tcPr>
            <w:tcW w:w="3969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5101" w:type="dxa"/>
          </w:tcPr>
          <w:p w14:paraId="7CE4C942" w14:textId="77777777" w:rsidR="00912531" w:rsidRDefault="00912531" w:rsidP="00571261"/>
        </w:tc>
      </w:tr>
    </w:tbl>
    <w:p w14:paraId="43E22276" w14:textId="77777777" w:rsidR="00912531" w:rsidRDefault="00912531" w:rsidP="00912531">
      <w:pPr>
        <w:pStyle w:val="Form1SectionTitle"/>
      </w:pPr>
    </w:p>
    <w:p w14:paraId="19B1CC4F" w14:textId="77777777" w:rsidR="00686B33" w:rsidRPr="00686B33" w:rsidRDefault="00686B33" w:rsidP="00795868"/>
    <w:sectPr w:rsidR="00686B33" w:rsidRPr="00686B33" w:rsidSect="00110D84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B128F" w14:textId="77777777" w:rsidR="00110D84" w:rsidRDefault="00110D84" w:rsidP="00DC29E7">
      <w:r>
        <w:separator/>
      </w:r>
    </w:p>
    <w:p w14:paraId="4583A7C1" w14:textId="77777777" w:rsidR="00110D84" w:rsidRDefault="00110D84" w:rsidP="00DC29E7"/>
  </w:endnote>
  <w:endnote w:type="continuationSeparator" w:id="0">
    <w:p w14:paraId="0B9E59D1" w14:textId="77777777" w:rsidR="00110D84" w:rsidRDefault="00110D84" w:rsidP="00DC29E7">
      <w:r>
        <w:continuationSeparator/>
      </w:r>
    </w:p>
    <w:p w14:paraId="54E862CB" w14:textId="77777777" w:rsidR="00110D84" w:rsidRDefault="00110D84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2E54D" w14:textId="77777777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>Software Design Document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DD7AC" w14:textId="77777777" w:rsidR="00110D84" w:rsidRDefault="00110D84" w:rsidP="00DC29E7">
      <w:r>
        <w:separator/>
      </w:r>
    </w:p>
    <w:p w14:paraId="5177AE0F" w14:textId="77777777" w:rsidR="00110D84" w:rsidRDefault="00110D84" w:rsidP="00DC29E7"/>
  </w:footnote>
  <w:footnote w:type="continuationSeparator" w:id="0">
    <w:p w14:paraId="5560B165" w14:textId="77777777" w:rsidR="00110D84" w:rsidRDefault="00110D84" w:rsidP="00DC29E7">
      <w:r>
        <w:continuationSeparator/>
      </w:r>
    </w:p>
    <w:p w14:paraId="79824854" w14:textId="77777777" w:rsidR="00110D84" w:rsidRDefault="00110D84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C0727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544B3BBB" w14:textId="77777777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9E0F" w14:textId="77777777" w:rsidR="00571261" w:rsidRDefault="00571261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1ED91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0693B3BD" w14:textId="2B8707DD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91785">
    <w:abstractNumId w:val="16"/>
  </w:num>
  <w:num w:numId="2" w16cid:durableId="1900286508">
    <w:abstractNumId w:val="13"/>
  </w:num>
  <w:num w:numId="3" w16cid:durableId="1718316762">
    <w:abstractNumId w:val="27"/>
  </w:num>
  <w:num w:numId="4" w16cid:durableId="653877977">
    <w:abstractNumId w:val="23"/>
  </w:num>
  <w:num w:numId="5" w16cid:durableId="2117867948">
    <w:abstractNumId w:val="25"/>
  </w:num>
  <w:num w:numId="6" w16cid:durableId="927737753">
    <w:abstractNumId w:val="19"/>
  </w:num>
  <w:num w:numId="7" w16cid:durableId="1757556057">
    <w:abstractNumId w:val="9"/>
  </w:num>
  <w:num w:numId="8" w16cid:durableId="222326714">
    <w:abstractNumId w:val="6"/>
  </w:num>
  <w:num w:numId="9" w16cid:durableId="671417725">
    <w:abstractNumId w:val="5"/>
  </w:num>
  <w:num w:numId="10" w16cid:durableId="164908128">
    <w:abstractNumId w:val="4"/>
  </w:num>
  <w:num w:numId="11" w16cid:durableId="507789435">
    <w:abstractNumId w:val="2"/>
  </w:num>
  <w:num w:numId="12" w16cid:durableId="2121147819">
    <w:abstractNumId w:val="1"/>
  </w:num>
  <w:num w:numId="13" w16cid:durableId="741174644">
    <w:abstractNumId w:val="0"/>
  </w:num>
  <w:num w:numId="14" w16cid:durableId="2115326380">
    <w:abstractNumId w:val="20"/>
  </w:num>
  <w:num w:numId="15" w16cid:durableId="460005475">
    <w:abstractNumId w:val="21"/>
  </w:num>
  <w:num w:numId="16" w16cid:durableId="26494381">
    <w:abstractNumId w:val="24"/>
  </w:num>
  <w:num w:numId="17" w16cid:durableId="997223608">
    <w:abstractNumId w:val="18"/>
  </w:num>
  <w:num w:numId="18" w16cid:durableId="243807461">
    <w:abstractNumId w:val="12"/>
  </w:num>
  <w:num w:numId="19" w16cid:durableId="2137332227">
    <w:abstractNumId w:val="17"/>
  </w:num>
  <w:num w:numId="20" w16cid:durableId="558830947">
    <w:abstractNumId w:val="11"/>
  </w:num>
  <w:num w:numId="21" w16cid:durableId="972247069">
    <w:abstractNumId w:val="15"/>
  </w:num>
  <w:num w:numId="22" w16cid:durableId="10880657">
    <w:abstractNumId w:val="14"/>
  </w:num>
  <w:num w:numId="23" w16cid:durableId="1673484521">
    <w:abstractNumId w:val="22"/>
  </w:num>
  <w:num w:numId="24" w16cid:durableId="518591979">
    <w:abstractNumId w:val="8"/>
  </w:num>
  <w:num w:numId="25" w16cid:durableId="619339518">
    <w:abstractNumId w:val="7"/>
  </w:num>
  <w:num w:numId="26" w16cid:durableId="49815484">
    <w:abstractNumId w:val="3"/>
  </w:num>
  <w:num w:numId="27" w16cid:durableId="1167207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0303360">
    <w:abstractNumId w:val="16"/>
  </w:num>
  <w:num w:numId="29" w16cid:durableId="1732537309">
    <w:abstractNumId w:val="27"/>
  </w:num>
  <w:num w:numId="30" w16cid:durableId="390662858">
    <w:abstractNumId w:val="23"/>
  </w:num>
  <w:num w:numId="31" w16cid:durableId="89087961">
    <w:abstractNumId w:val="25"/>
  </w:num>
  <w:num w:numId="32" w16cid:durableId="1147937435">
    <w:abstractNumId w:val="26"/>
  </w:num>
  <w:num w:numId="33" w16cid:durableId="815344504">
    <w:abstractNumId w:val="28"/>
  </w:num>
  <w:num w:numId="34" w16cid:durableId="121670074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oFAHFHj90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10D84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6735D"/>
    <w:rsid w:val="00273956"/>
    <w:rsid w:val="00274579"/>
    <w:rsid w:val="00276F79"/>
    <w:rsid w:val="00277124"/>
    <w:rsid w:val="0027772C"/>
    <w:rsid w:val="00282D5B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2F758C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2B08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2189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17217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550FB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648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6467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1BA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5D95"/>
    <w:rsid w:val="00F87421"/>
    <w:rsid w:val="00F87D74"/>
    <w:rsid w:val="00F901DD"/>
    <w:rsid w:val="00F90694"/>
    <w:rsid w:val="00F90DC2"/>
    <w:rsid w:val="00F91C59"/>
    <w:rsid w:val="00F962FF"/>
    <w:rsid w:val="00F97085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eastAsiaTheme="minorHAns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54C20"/>
    <w:pPr>
      <w:spacing w:before="72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C20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eastAsiaTheme="minorHAns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eastAsiaTheme="minorHAns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eastAsiaTheme="minorHAns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eastAsiaTheme="minorHAns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  <w:style w:type="character" w:customStyle="1" w:styleId="ui-provider">
    <w:name w:val="ui-provider"/>
    <w:basedOn w:val="DefaultParagraphFont"/>
    <w:rsid w:val="0026735D"/>
  </w:style>
  <w:style w:type="paragraph" w:styleId="NormalWeb">
    <w:name w:val="Normal (Web)"/>
    <w:basedOn w:val="Normal"/>
    <w:uiPriority w:val="99"/>
    <w:semiHidden/>
    <w:unhideWhenUsed/>
    <w:rsid w:val="008550FB"/>
    <w:pPr>
      <w:keepLines w:val="0"/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09A228287C1A4CA8A60DB508A79F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4EC-664D-4724-B15D-3629713CA877}"/>
      </w:docPartPr>
      <w:docPartBody>
        <w:p w:rsidR="00613D4B" w:rsidRDefault="00613D4B" w:rsidP="00613D4B">
          <w:pPr>
            <w:pStyle w:val="09A228287C1A4CA8A60DB508A79F884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2EC8EB9EA3D40FDA9FA4FB7DC5E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73AF-458A-48DA-8CAA-51F8512495DF}"/>
      </w:docPartPr>
      <w:docPartBody>
        <w:p w:rsidR="00613D4B" w:rsidRDefault="00613D4B" w:rsidP="00613D4B">
          <w:pPr>
            <w:pStyle w:val="92EC8EB9EA3D40FDA9FA4FB7DC5EB8FE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3FDB65887D3345D7B09F77EECE3B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B689-77FA-49BF-8963-78392A9D7FFE}"/>
      </w:docPartPr>
      <w:docPartBody>
        <w:p w:rsidR="00613D4B" w:rsidRDefault="00613D4B" w:rsidP="00613D4B">
          <w:pPr>
            <w:pStyle w:val="3FDB65887D3345D7B09F77EECE3B263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A41912531FE14327A8AB513F4BA1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BA62-DFA8-4D1B-B204-7F12557BEF9E}"/>
      </w:docPartPr>
      <w:docPartBody>
        <w:p w:rsidR="00613D4B" w:rsidRDefault="00613D4B" w:rsidP="00613D4B">
          <w:pPr>
            <w:pStyle w:val="A41912531FE14327A8AB513F4BA1215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41BB21E232F4D37AFABEF574D10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CD3A-7554-4025-85CE-A1B0887CC643}"/>
      </w:docPartPr>
      <w:docPartBody>
        <w:p w:rsidR="00613D4B" w:rsidRDefault="00613D4B" w:rsidP="00613D4B">
          <w:pPr>
            <w:pStyle w:val="B41BB21E232F4D37AFABEF574D10273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7A880A89BE469D925B603DE9DD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24C7-4268-4E8C-84E6-5AEDF15E5D51}"/>
      </w:docPartPr>
      <w:docPartBody>
        <w:p w:rsidR="00613D4B" w:rsidRDefault="00613D4B" w:rsidP="00613D4B">
          <w:pPr>
            <w:pStyle w:val="627A880A89BE469D925B603DE9DD10F8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D9DC874A6742DF826C0FF9087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17BA-01B6-41C7-A40D-80B3B577D972}"/>
      </w:docPartPr>
      <w:docPartBody>
        <w:p w:rsidR="00613D4B" w:rsidRDefault="00613D4B" w:rsidP="00613D4B">
          <w:pPr>
            <w:pStyle w:val="DBD9DC874A6742DF826C0FF9087C40B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2516B5D5BF4CDB9A2C02F1CFD8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EADA-4A30-4046-9F4D-5C83A0A6FB45}"/>
      </w:docPartPr>
      <w:docPartBody>
        <w:p w:rsidR="00613D4B" w:rsidRDefault="00613D4B" w:rsidP="00613D4B">
          <w:pPr>
            <w:pStyle w:val="DB2516B5D5BF4CDB9A2C02F1CFD88F74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195B206410854EC881C5BCB06ACB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924-E550-4C2F-81E1-C6FFF57626ED}"/>
      </w:docPartPr>
      <w:docPartBody>
        <w:p w:rsidR="00613D4B" w:rsidRDefault="00613D4B" w:rsidP="00613D4B">
          <w:pPr>
            <w:pStyle w:val="195B206410854EC881C5BCB06ACBB7E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0C7177832744A6869A1D354A2F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A8F-1EA1-47EB-890F-45F7F99ABCEF}"/>
      </w:docPartPr>
      <w:docPartBody>
        <w:p w:rsidR="00613D4B" w:rsidRDefault="00613D4B" w:rsidP="00613D4B">
          <w:pPr>
            <w:pStyle w:val="620C7177832744A6869A1D354A2F516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DC0D874D57941A59CD8CC612D1A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AC8A-B045-4C6A-84E5-2A1823F7337E}"/>
      </w:docPartPr>
      <w:docPartBody>
        <w:p w:rsidR="00613D4B" w:rsidRDefault="00613D4B" w:rsidP="00613D4B">
          <w:pPr>
            <w:pStyle w:val="9DC0D874D57941A59CD8CC612D1AD280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09AC24C0878495E953D57E5B602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1DD7-E955-4339-8DEC-1643690792FE}"/>
      </w:docPartPr>
      <w:docPartBody>
        <w:p w:rsidR="00613D4B" w:rsidRDefault="00613D4B" w:rsidP="00613D4B">
          <w:pPr>
            <w:pStyle w:val="B09AC24C0878495E953D57E5B602670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21ABC0580F734EFBB50D38A140CD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F1B9-0221-4E97-9101-4497E9F9BC39}"/>
      </w:docPartPr>
      <w:docPartBody>
        <w:p w:rsidR="00613D4B" w:rsidRDefault="00613D4B" w:rsidP="00613D4B">
          <w:pPr>
            <w:pStyle w:val="21ABC0580F734EFBB50D38A140CD456B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428C70E125BC4205B27AB79BECB18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0061-A755-4897-8B19-93945CA3868B}"/>
      </w:docPartPr>
      <w:docPartBody>
        <w:p w:rsidR="00613D4B" w:rsidRDefault="00613D4B" w:rsidP="00613D4B">
          <w:pPr>
            <w:pStyle w:val="428C70E125BC4205B27AB79BECB18AC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4A36584F708431089E85907CD3B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CB1B-AE22-45CD-B5A7-2117CB3C7A0D}"/>
      </w:docPartPr>
      <w:docPartBody>
        <w:p w:rsidR="00613D4B" w:rsidRDefault="00613D4B" w:rsidP="00613D4B">
          <w:pPr>
            <w:pStyle w:val="94A36584F708431089E85907CD3B8FC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C2DAD1595D1C44168572ED9AD51A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8E80-1EB9-4D05-B37D-FD31B4004E66}"/>
      </w:docPartPr>
      <w:docPartBody>
        <w:p w:rsidR="00613D4B" w:rsidRDefault="00613D4B" w:rsidP="00613D4B">
          <w:pPr>
            <w:pStyle w:val="C2DAD1595D1C44168572ED9AD51A5671"/>
          </w:pPr>
          <w:r w:rsidRPr="00653B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2F2020"/>
    <w:rsid w:val="00366DAF"/>
    <w:rsid w:val="004D5486"/>
    <w:rsid w:val="00613D4B"/>
    <w:rsid w:val="008864A5"/>
    <w:rsid w:val="00A804E1"/>
    <w:rsid w:val="00A84D9E"/>
    <w:rsid w:val="00A966B8"/>
    <w:rsid w:val="00B65D7F"/>
    <w:rsid w:val="00D22458"/>
    <w:rsid w:val="00DA39C9"/>
    <w:rsid w:val="00E06799"/>
    <w:rsid w:val="00E176F9"/>
    <w:rsid w:val="00EB0AF3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09A228287C1A4CA8A60DB508A79F8846">
    <w:name w:val="09A228287C1A4CA8A60DB508A79F8846"/>
    <w:rsid w:val="00613D4B"/>
  </w:style>
  <w:style w:type="paragraph" w:customStyle="1" w:styleId="92EC8EB9EA3D40FDA9FA4FB7DC5EB8FE">
    <w:name w:val="92EC8EB9EA3D40FDA9FA4FB7DC5EB8FE"/>
    <w:rsid w:val="00613D4B"/>
  </w:style>
  <w:style w:type="paragraph" w:customStyle="1" w:styleId="3FDB65887D3345D7B09F77EECE3B263A">
    <w:name w:val="3FDB65887D3345D7B09F77EECE3B263A"/>
    <w:rsid w:val="00613D4B"/>
  </w:style>
  <w:style w:type="paragraph" w:customStyle="1" w:styleId="A41912531FE14327A8AB513F4BA12157">
    <w:name w:val="A41912531FE14327A8AB513F4BA12157"/>
    <w:rsid w:val="00613D4B"/>
  </w:style>
  <w:style w:type="paragraph" w:customStyle="1" w:styleId="B41BB21E232F4D37AFABEF574D102736">
    <w:name w:val="B41BB21E232F4D37AFABEF574D102736"/>
    <w:rsid w:val="00613D4B"/>
  </w:style>
  <w:style w:type="paragraph" w:customStyle="1" w:styleId="627A880A89BE469D925B603DE9DD10F8">
    <w:name w:val="627A880A89BE469D925B603DE9DD10F8"/>
    <w:rsid w:val="00613D4B"/>
  </w:style>
  <w:style w:type="paragraph" w:customStyle="1" w:styleId="DBD9DC874A6742DF826C0FF9087C40B7">
    <w:name w:val="DBD9DC874A6742DF826C0FF9087C40B7"/>
    <w:rsid w:val="00613D4B"/>
  </w:style>
  <w:style w:type="paragraph" w:customStyle="1" w:styleId="DB2516B5D5BF4CDB9A2C02F1CFD88F74">
    <w:name w:val="DB2516B5D5BF4CDB9A2C02F1CFD88F74"/>
    <w:rsid w:val="00613D4B"/>
  </w:style>
  <w:style w:type="paragraph" w:customStyle="1" w:styleId="195B206410854EC881C5BCB06ACBB7E3">
    <w:name w:val="195B206410854EC881C5BCB06ACBB7E3"/>
    <w:rsid w:val="00613D4B"/>
  </w:style>
  <w:style w:type="paragraph" w:customStyle="1" w:styleId="620C7177832744A6869A1D354A2F5169">
    <w:name w:val="620C7177832744A6869A1D354A2F5169"/>
    <w:rsid w:val="00613D4B"/>
  </w:style>
  <w:style w:type="paragraph" w:customStyle="1" w:styleId="9DC0D874D57941A59CD8CC612D1AD280">
    <w:name w:val="9DC0D874D57941A59CD8CC612D1AD280"/>
    <w:rsid w:val="00613D4B"/>
  </w:style>
  <w:style w:type="paragraph" w:customStyle="1" w:styleId="B09AC24C0878495E953D57E5B602670A">
    <w:name w:val="B09AC24C0878495E953D57E5B602670A"/>
    <w:rsid w:val="00613D4B"/>
  </w:style>
  <w:style w:type="paragraph" w:customStyle="1" w:styleId="21ABC0580F734EFBB50D38A140CD456B">
    <w:name w:val="21ABC0580F734EFBB50D38A140CD456B"/>
    <w:rsid w:val="00613D4B"/>
  </w:style>
  <w:style w:type="paragraph" w:customStyle="1" w:styleId="428C70E125BC4205B27AB79BECB18AC3">
    <w:name w:val="428C70E125BC4205B27AB79BECB18AC3"/>
    <w:rsid w:val="00613D4B"/>
  </w:style>
  <w:style w:type="paragraph" w:customStyle="1" w:styleId="94A36584F708431089E85907CD3B8FC9">
    <w:name w:val="94A36584F708431089E85907CD3B8FC9"/>
    <w:rsid w:val="00613D4B"/>
  </w:style>
  <w:style w:type="paragraph" w:customStyle="1" w:styleId="C2DAD1595D1C44168572ED9AD51A5671">
    <w:name w:val="C2DAD1595D1C44168572ED9AD51A5671"/>
    <w:rsid w:val="00613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DCCF23-662A-4A36-A7A1-966F8C77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</Template>
  <TotalTime>69</TotalTime>
  <Pages>16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Ming Chi Hsiao</cp:lastModifiedBy>
  <cp:revision>6</cp:revision>
  <dcterms:created xsi:type="dcterms:W3CDTF">2024-03-01T23:37:00Z</dcterms:created>
  <dcterms:modified xsi:type="dcterms:W3CDTF">2024-04-13T07:51:00Z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0x01010001A5F788BA59DE44B51678E89DCF7E75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